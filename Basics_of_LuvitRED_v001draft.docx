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noProof/>
        </w:rPr>
        <w:id w:val="2218118"/>
        <w:docPartObj>
          <w:docPartGallery w:val="Cover Pages"/>
          <w:docPartUnique/>
        </w:docPartObj>
      </w:sdtPr>
      <w:sdtEndPr>
        <w:rPr>
          <w:highlight w:val="lightGray"/>
        </w:rPr>
      </w:sdtEndPr>
      <w:sdtContent>
        <w:p w:rsidR="006C360D" w:rsidRPr="00A241F8" w:rsidRDefault="006C360D" w:rsidP="00004FCF">
          <w:pPr>
            <w:rPr>
              <w:noProof/>
            </w:rPr>
          </w:pPr>
        </w:p>
        <w:tbl>
          <w:tblPr>
            <w:tblStyle w:val="LightShading-Accent11"/>
            <w:tblpPr w:leftFromText="187" w:rightFromText="187" w:vertAnchor="page" w:horzAnchor="margin" w:tblpY="11012"/>
            <w:tblW w:w="5034" w:type="pct"/>
            <w:tblBorders>
              <w:top w:val="none" w:sz="0" w:space="0" w:color="auto"/>
              <w:bottom w:val="none" w:sz="0" w:space="0" w:color="auto"/>
            </w:tblBorders>
            <w:tblLook w:val="04A0"/>
          </w:tblPr>
          <w:tblGrid>
            <w:gridCol w:w="9306"/>
          </w:tblGrid>
          <w:tr w:rsidR="0032489F" w:rsidRPr="00A241F8" w:rsidTr="00FB7009">
            <w:trPr>
              <w:cnfStyle w:val="100000000000"/>
              <w:trHeight w:val="2405"/>
            </w:trPr>
            <w:sdt>
              <w:sdtPr>
                <w:rPr>
                  <w:noProof/>
                  <w:szCs w:val="72"/>
                  <w:lang w:val="en-US"/>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cnfStyle w:val="001000000000"/>
                    <w:tcW w:w="0" w:type="auto"/>
                    <w:tcBorders>
                      <w:top w:val="none" w:sz="0" w:space="0" w:color="auto"/>
                      <w:bottom w:val="none" w:sz="0" w:space="0" w:color="auto"/>
                    </w:tcBorders>
                    <w:shd w:val="clear" w:color="auto" w:fill="auto"/>
                  </w:tcPr>
                  <w:p w:rsidR="006C360D" w:rsidRPr="009473F3" w:rsidRDefault="0080346C" w:rsidP="009473F3">
                    <w:pPr>
                      <w:pStyle w:val="Title"/>
                      <w:rPr>
                        <w:b w:val="0"/>
                        <w:noProof/>
                        <w:szCs w:val="72"/>
                        <w:lang w:val="en-US"/>
                      </w:rPr>
                    </w:pPr>
                    <w:r>
                      <w:rPr>
                        <w:noProof/>
                        <w:szCs w:val="72"/>
                        <w:lang w:val="en-US"/>
                      </w:rPr>
                      <w:t>Basics of LuvitRED</w:t>
                    </w:r>
                  </w:p>
                </w:tc>
              </w:sdtContent>
            </w:sdt>
          </w:tr>
          <w:tr w:rsidR="0032489F" w:rsidRPr="00A241F8" w:rsidTr="00FB7009">
            <w:trPr>
              <w:cnfStyle w:val="000000100000"/>
              <w:trHeight w:val="308"/>
            </w:trPr>
            <w:tc>
              <w:tcPr>
                <w:cnfStyle w:val="001000000000"/>
                <w:tcW w:w="0" w:type="auto"/>
                <w:shd w:val="clear" w:color="auto" w:fill="auto"/>
              </w:tcPr>
              <w:p w:rsidR="0032489F" w:rsidRPr="00A241F8" w:rsidRDefault="0032489F" w:rsidP="00FB7009">
                <w:pPr>
                  <w:pStyle w:val="NoSpacing"/>
                  <w:rPr>
                    <w:noProof/>
                  </w:rPr>
                </w:pPr>
              </w:p>
            </w:tc>
          </w:tr>
        </w:tbl>
        <w:p w:rsidR="00310445" w:rsidRDefault="00576D28" w:rsidP="00004FCF">
          <w:pPr>
            <w:rPr>
              <w:noProof/>
            </w:rPr>
          </w:pPr>
          <w:r>
            <w:rPr>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1376680</wp:posOffset>
                </wp:positionV>
                <wp:extent cx="5735320" cy="2202815"/>
                <wp:effectExtent l="0" t="0" r="0" b="0"/>
                <wp:wrapSquare wrapText="bothSides"/>
                <wp:docPr id="10" name="Picture 9"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stretch>
                          <a:fillRect/>
                        </a:stretch>
                      </pic:blipFill>
                      <pic:spPr>
                        <a:xfrm>
                          <a:off x="0" y="0"/>
                          <a:ext cx="5735320" cy="2202815"/>
                        </a:xfrm>
                        <a:prstGeom prst="rect">
                          <a:avLst/>
                        </a:prstGeom>
                      </pic:spPr>
                    </pic:pic>
                  </a:graphicData>
                </a:graphic>
              </wp:anchor>
            </w:drawing>
          </w:r>
        </w:p>
        <w:p w:rsidR="006C360D" w:rsidRPr="00A241F8" w:rsidRDefault="005A14E0" w:rsidP="00004FCF">
          <w:pPr>
            <w:rPr>
              <w:noProof/>
              <w:highlight w:val="lightGray"/>
            </w:rPr>
          </w:pPr>
          <w:r>
            <w:rPr>
              <w:noProof/>
            </w:rPr>
            <w:pict>
              <v:shapetype id="_x0000_t202" coordsize="21600,21600" o:spt="202" path="m,l,21600r21600,l21600,xe">
                <v:stroke joinstyle="miter"/>
                <v:path gradientshapeok="t" o:connecttype="rect"/>
              </v:shapetype>
              <v:shape id="_x0000_s1042" type="#_x0000_t202" style="position:absolute;left:0;text-align:left;margin-left:-4.25pt;margin-top:527.45pt;width:464.5pt;height:1in;z-index:251660288" stroked="f">
                <v:textbox style="mso-next-textbox:#_x0000_s1042">
                  <w:txbxContent>
                    <w:sdt>
                      <w:sdtPr>
                        <w:rPr>
                          <w:b/>
                          <w:color w:val="969696" w:themeColor="accent3"/>
                          <w:sz w:val="36"/>
                          <w:szCs w:val="36"/>
                        </w:rPr>
                        <w:alias w:val="Author"/>
                        <w:id w:val="106002873"/>
                        <w:dataBinding w:prefixMappings="xmlns:ns0='http://purl.org/dc/elements/1.1/' xmlns:ns1='http://schemas.openxmlformats.org/package/2006/metadata/core-properties' " w:xpath="/ns1:coreProperties[1]/ns0:creator[1]" w:storeItemID="{6C3C8BC8-F283-45AE-878A-BAB7291924A1}"/>
                        <w:text/>
                      </w:sdtPr>
                      <w:sdtContent>
                        <w:p w:rsidR="0033301F" w:rsidRPr="00FF5304" w:rsidRDefault="0033301F" w:rsidP="00004FCF">
                          <w:pPr>
                            <w:rPr>
                              <w:b/>
                              <w:color w:val="969696" w:themeColor="accent3"/>
                              <w:sz w:val="36"/>
                              <w:szCs w:val="36"/>
                            </w:rPr>
                          </w:pPr>
                          <w:r>
                            <w:rPr>
                              <w:b/>
                              <w:color w:val="969696" w:themeColor="accent3"/>
                              <w:sz w:val="36"/>
                              <w:szCs w:val="36"/>
                            </w:rPr>
                            <w:t>Franco Arboleda</w:t>
                          </w:r>
                        </w:p>
                      </w:sdtContent>
                    </w:sdt>
                    <w:sdt>
                      <w:sdtPr>
                        <w:rPr>
                          <w:b/>
                          <w:color w:val="969696" w:themeColor="accent3"/>
                          <w:sz w:val="36"/>
                          <w:szCs w:val="36"/>
                        </w:rPr>
                        <w:alias w:val="Publish Date"/>
                        <w:id w:val="106002874"/>
                        <w:dataBinding w:prefixMappings="xmlns:ns0='http://schemas.microsoft.com/office/2006/coverPageProps' " w:xpath="/ns0:CoverPageProperties[1]/ns0:PublishDate[1]" w:storeItemID="{55AF091B-3C7A-41E3-B477-F2FDAA23CFDA}"/>
                        <w:date w:fullDate="2015-07-01T00:00:00Z">
                          <w:dateFormat w:val="dd-MMM-yy"/>
                          <w:lid w:val="en-US"/>
                          <w:storeMappedDataAs w:val="dateTime"/>
                          <w:calendar w:val="gregorian"/>
                        </w:date>
                      </w:sdtPr>
                      <w:sdtContent>
                        <w:p w:rsidR="0033301F" w:rsidRPr="00FF5304" w:rsidRDefault="0033301F" w:rsidP="00004FCF">
                          <w:pPr>
                            <w:rPr>
                              <w:b/>
                              <w:color w:val="969696" w:themeColor="accent3"/>
                              <w:sz w:val="36"/>
                              <w:szCs w:val="36"/>
                            </w:rPr>
                          </w:pPr>
                          <w:r>
                            <w:rPr>
                              <w:b/>
                              <w:color w:val="969696" w:themeColor="accent3"/>
                              <w:sz w:val="36"/>
                              <w:szCs w:val="36"/>
                            </w:rPr>
                            <w:t>01-Jul-15</w:t>
                          </w:r>
                        </w:p>
                      </w:sdtContent>
                    </w:sdt>
                  </w:txbxContent>
                </v:textbox>
              </v:shape>
            </w:pict>
          </w:r>
        </w:p>
      </w:sdtContent>
    </w:sdt>
    <w:bookmarkStart w:id="0" w:name="_Toc322079962" w:displacedByCustomXml="next"/>
    <w:sdt>
      <w:sdtPr>
        <w:rPr>
          <w:rFonts w:asciiTheme="minorHAnsi" w:eastAsiaTheme="minorHAnsi" w:hAnsiTheme="minorHAnsi" w:cstheme="minorBidi"/>
          <w:b w:val="0"/>
          <w:bCs w:val="0"/>
          <w:noProof w:val="0"/>
          <w:color w:val="auto"/>
          <w:sz w:val="20"/>
          <w:szCs w:val="20"/>
        </w:rPr>
        <w:id w:val="2218409"/>
        <w:docPartObj>
          <w:docPartGallery w:val="Table of Contents"/>
          <w:docPartUnique/>
        </w:docPartObj>
      </w:sdtPr>
      <w:sdtContent>
        <w:p w:rsidR="00133131" w:rsidRPr="00A241F8" w:rsidRDefault="00133131" w:rsidP="00F75100">
          <w:pPr>
            <w:pStyle w:val="TOCHeading"/>
          </w:pPr>
          <w:r w:rsidRPr="00A241F8">
            <w:rPr>
              <w:rStyle w:val="Heading1Char"/>
            </w:rPr>
            <w:t>Table of Contents</w:t>
          </w:r>
        </w:p>
        <w:p w:rsidR="00634DFD" w:rsidRDefault="005A14E0">
          <w:pPr>
            <w:pStyle w:val="TOC1"/>
            <w:rPr>
              <w:rFonts w:asciiTheme="minorHAnsi" w:eastAsiaTheme="minorEastAsia" w:hAnsiTheme="minorHAnsi" w:cstheme="minorBidi"/>
              <w:bCs w:val="0"/>
              <w:color w:val="auto"/>
              <w:sz w:val="22"/>
              <w:szCs w:val="22"/>
              <w:lang w:val="en-US"/>
            </w:rPr>
          </w:pPr>
          <w:r w:rsidRPr="005A14E0">
            <w:rPr>
              <w:bCs w:val="0"/>
              <w:lang w:val="en-US"/>
            </w:rPr>
            <w:fldChar w:fldCharType="begin"/>
          </w:r>
          <w:r w:rsidR="00133131" w:rsidRPr="00A241F8">
            <w:rPr>
              <w:bCs w:val="0"/>
              <w:lang w:val="en-US"/>
            </w:rPr>
            <w:instrText xml:space="preserve"> TOC \o "1-3" \u </w:instrText>
          </w:r>
          <w:r w:rsidRPr="005A14E0">
            <w:rPr>
              <w:bCs w:val="0"/>
              <w:lang w:val="en-US"/>
            </w:rPr>
            <w:fldChar w:fldCharType="separate"/>
          </w:r>
          <w:r w:rsidR="00634DFD">
            <w:t>1</w:t>
          </w:r>
          <w:r w:rsidR="00634DFD">
            <w:rPr>
              <w:rFonts w:asciiTheme="minorHAnsi" w:eastAsiaTheme="minorEastAsia" w:hAnsiTheme="minorHAnsi" w:cstheme="minorBidi"/>
              <w:bCs w:val="0"/>
              <w:color w:val="auto"/>
              <w:sz w:val="22"/>
              <w:szCs w:val="22"/>
              <w:lang w:val="en-US"/>
            </w:rPr>
            <w:tab/>
          </w:r>
          <w:r w:rsidR="00634DFD">
            <w:t>What is LuvitRED?</w:t>
          </w:r>
          <w:r w:rsidR="00634DFD">
            <w:tab/>
          </w:r>
          <w:r w:rsidR="00634DFD">
            <w:fldChar w:fldCharType="begin"/>
          </w:r>
          <w:r w:rsidR="00634DFD">
            <w:instrText xml:space="preserve"> PAGEREF _Toc424116402 \h </w:instrText>
          </w:r>
          <w:r w:rsidR="00634DFD">
            <w:fldChar w:fldCharType="separate"/>
          </w:r>
          <w:r w:rsidR="00634DFD">
            <w:t>3</w:t>
          </w:r>
          <w:r w:rsidR="00634DFD">
            <w:fldChar w:fldCharType="end"/>
          </w:r>
        </w:p>
        <w:p w:rsidR="00634DFD" w:rsidRDefault="00634DFD">
          <w:pPr>
            <w:pStyle w:val="TOC2"/>
            <w:rPr>
              <w:rFonts w:asciiTheme="minorHAnsi" w:eastAsiaTheme="minorEastAsia" w:hAnsiTheme="minorHAnsi" w:cstheme="minorBidi"/>
              <w:bCs w:val="0"/>
              <w:color w:val="auto"/>
              <w:sz w:val="22"/>
              <w:szCs w:val="22"/>
              <w:lang w:val="en-US"/>
            </w:rPr>
          </w:pPr>
          <w:r>
            <w:t>1.1</w:t>
          </w:r>
          <w:r>
            <w:rPr>
              <w:rFonts w:asciiTheme="minorHAnsi" w:eastAsiaTheme="minorEastAsia" w:hAnsiTheme="minorHAnsi" w:cstheme="minorBidi"/>
              <w:bCs w:val="0"/>
              <w:color w:val="auto"/>
              <w:sz w:val="22"/>
              <w:szCs w:val="22"/>
              <w:lang w:val="en-US"/>
            </w:rPr>
            <w:tab/>
          </w:r>
          <w:r>
            <w:t>What is the benefit of using LuvitRED?</w:t>
          </w:r>
          <w:r>
            <w:tab/>
          </w:r>
          <w:r>
            <w:fldChar w:fldCharType="begin"/>
          </w:r>
          <w:r>
            <w:instrText xml:space="preserve"> PAGEREF _Toc424116403 \h </w:instrText>
          </w:r>
          <w:r>
            <w:fldChar w:fldCharType="separate"/>
          </w:r>
          <w:r>
            <w:t>3</w:t>
          </w:r>
          <w:r>
            <w:fldChar w:fldCharType="end"/>
          </w:r>
        </w:p>
        <w:p w:rsidR="00634DFD" w:rsidRDefault="00634DFD">
          <w:pPr>
            <w:pStyle w:val="TOC2"/>
            <w:rPr>
              <w:rFonts w:asciiTheme="minorHAnsi" w:eastAsiaTheme="minorEastAsia" w:hAnsiTheme="minorHAnsi" w:cstheme="minorBidi"/>
              <w:bCs w:val="0"/>
              <w:color w:val="auto"/>
              <w:sz w:val="22"/>
              <w:szCs w:val="22"/>
              <w:lang w:val="en-US"/>
            </w:rPr>
          </w:pPr>
          <w:r>
            <w:t>1.2</w:t>
          </w:r>
          <w:r>
            <w:rPr>
              <w:rFonts w:asciiTheme="minorHAnsi" w:eastAsiaTheme="minorEastAsia" w:hAnsiTheme="minorHAnsi" w:cstheme="minorBidi"/>
              <w:bCs w:val="0"/>
              <w:color w:val="auto"/>
              <w:sz w:val="22"/>
              <w:szCs w:val="22"/>
              <w:lang w:val="en-US"/>
            </w:rPr>
            <w:tab/>
          </w:r>
          <w:r>
            <w:t>Who is intended for?</w:t>
          </w:r>
          <w:r>
            <w:tab/>
          </w:r>
          <w:r>
            <w:fldChar w:fldCharType="begin"/>
          </w:r>
          <w:r>
            <w:instrText xml:space="preserve"> PAGEREF _Toc424116404 \h </w:instrText>
          </w:r>
          <w:r>
            <w:fldChar w:fldCharType="separate"/>
          </w:r>
          <w:r>
            <w:t>3</w:t>
          </w:r>
          <w:r>
            <w:fldChar w:fldCharType="end"/>
          </w:r>
        </w:p>
        <w:p w:rsidR="00634DFD" w:rsidRDefault="00634DFD">
          <w:pPr>
            <w:pStyle w:val="TOC2"/>
            <w:rPr>
              <w:rFonts w:asciiTheme="minorHAnsi" w:eastAsiaTheme="minorEastAsia" w:hAnsiTheme="minorHAnsi" w:cstheme="minorBidi"/>
              <w:bCs w:val="0"/>
              <w:color w:val="auto"/>
              <w:sz w:val="22"/>
              <w:szCs w:val="22"/>
              <w:lang w:val="en-US"/>
            </w:rPr>
          </w:pPr>
          <w:r>
            <w:t>1.3</w:t>
          </w:r>
          <w:r>
            <w:rPr>
              <w:rFonts w:asciiTheme="minorHAnsi" w:eastAsiaTheme="minorEastAsia" w:hAnsiTheme="minorHAnsi" w:cstheme="minorBidi"/>
              <w:bCs w:val="0"/>
              <w:color w:val="auto"/>
              <w:sz w:val="22"/>
              <w:szCs w:val="22"/>
              <w:lang w:val="en-US"/>
            </w:rPr>
            <w:tab/>
          </w:r>
          <w:r>
            <w:t>Where to get LuvitRED from and how to install it?</w:t>
          </w:r>
          <w:r>
            <w:tab/>
          </w:r>
          <w:r>
            <w:fldChar w:fldCharType="begin"/>
          </w:r>
          <w:r>
            <w:instrText xml:space="preserve"> PAGEREF _Toc424116405 \h </w:instrText>
          </w:r>
          <w:r>
            <w:fldChar w:fldCharType="separate"/>
          </w:r>
          <w:r>
            <w:t>4</w:t>
          </w:r>
          <w:r>
            <w:fldChar w:fldCharType="end"/>
          </w:r>
        </w:p>
        <w:p w:rsidR="00634DFD" w:rsidRDefault="00634DFD">
          <w:pPr>
            <w:pStyle w:val="TOC1"/>
            <w:rPr>
              <w:rFonts w:asciiTheme="minorHAnsi" w:eastAsiaTheme="minorEastAsia" w:hAnsiTheme="minorHAnsi" w:cstheme="minorBidi"/>
              <w:bCs w:val="0"/>
              <w:color w:val="auto"/>
              <w:sz w:val="22"/>
              <w:szCs w:val="22"/>
              <w:lang w:val="en-US"/>
            </w:rPr>
          </w:pPr>
          <w:r>
            <w:t>2</w:t>
          </w:r>
          <w:r>
            <w:rPr>
              <w:rFonts w:asciiTheme="minorHAnsi" w:eastAsiaTheme="minorEastAsia" w:hAnsiTheme="minorHAnsi" w:cstheme="minorBidi"/>
              <w:bCs w:val="0"/>
              <w:color w:val="auto"/>
              <w:sz w:val="22"/>
              <w:szCs w:val="22"/>
              <w:lang w:val="en-US"/>
            </w:rPr>
            <w:tab/>
          </w:r>
          <w:r>
            <w:t>What is a node?</w:t>
          </w:r>
          <w:r>
            <w:tab/>
          </w:r>
          <w:r>
            <w:fldChar w:fldCharType="begin"/>
          </w:r>
          <w:r>
            <w:instrText xml:space="preserve"> PAGEREF _Toc424116406 \h </w:instrText>
          </w:r>
          <w:r>
            <w:fldChar w:fldCharType="separate"/>
          </w:r>
          <w:r>
            <w:t>5</w:t>
          </w:r>
          <w:r>
            <w:fldChar w:fldCharType="end"/>
          </w:r>
        </w:p>
        <w:p w:rsidR="00634DFD" w:rsidRDefault="00634DFD">
          <w:pPr>
            <w:pStyle w:val="TOC2"/>
            <w:rPr>
              <w:rFonts w:asciiTheme="minorHAnsi" w:eastAsiaTheme="minorEastAsia" w:hAnsiTheme="minorHAnsi" w:cstheme="minorBidi"/>
              <w:bCs w:val="0"/>
              <w:color w:val="auto"/>
              <w:sz w:val="22"/>
              <w:szCs w:val="22"/>
              <w:lang w:val="en-US"/>
            </w:rPr>
          </w:pPr>
          <w:r>
            <w:t>2.1</w:t>
          </w:r>
          <w:r>
            <w:rPr>
              <w:rFonts w:asciiTheme="minorHAnsi" w:eastAsiaTheme="minorEastAsia" w:hAnsiTheme="minorHAnsi" w:cstheme="minorBidi"/>
              <w:bCs w:val="0"/>
              <w:color w:val="auto"/>
              <w:sz w:val="22"/>
              <w:szCs w:val="22"/>
              <w:lang w:val="en-US"/>
            </w:rPr>
            <w:tab/>
          </w:r>
          <w:r>
            <w:t>Types of nodes</w:t>
          </w:r>
          <w:r>
            <w:tab/>
          </w:r>
          <w:r>
            <w:fldChar w:fldCharType="begin"/>
          </w:r>
          <w:r>
            <w:instrText xml:space="preserve"> PAGEREF _Toc424116407 \h </w:instrText>
          </w:r>
          <w:r>
            <w:fldChar w:fldCharType="separate"/>
          </w:r>
          <w:r>
            <w:t>5</w:t>
          </w:r>
          <w:r>
            <w:fldChar w:fldCharType="end"/>
          </w:r>
        </w:p>
        <w:p w:rsidR="00634DFD" w:rsidRDefault="00634DFD">
          <w:pPr>
            <w:pStyle w:val="TOC1"/>
            <w:rPr>
              <w:rFonts w:asciiTheme="minorHAnsi" w:eastAsiaTheme="minorEastAsia" w:hAnsiTheme="minorHAnsi" w:cstheme="minorBidi"/>
              <w:bCs w:val="0"/>
              <w:color w:val="auto"/>
              <w:sz w:val="22"/>
              <w:szCs w:val="22"/>
              <w:lang w:val="en-US"/>
            </w:rPr>
          </w:pPr>
          <w:r>
            <w:t>3</w:t>
          </w:r>
          <w:r>
            <w:rPr>
              <w:rFonts w:asciiTheme="minorHAnsi" w:eastAsiaTheme="minorEastAsia" w:hAnsiTheme="minorHAnsi" w:cstheme="minorBidi"/>
              <w:bCs w:val="0"/>
              <w:color w:val="auto"/>
              <w:sz w:val="22"/>
              <w:szCs w:val="22"/>
              <w:lang w:val="en-US"/>
            </w:rPr>
            <w:tab/>
          </w:r>
          <w:r>
            <w:t>What is a flow?</w:t>
          </w:r>
          <w:r>
            <w:tab/>
          </w:r>
          <w:r>
            <w:fldChar w:fldCharType="begin"/>
          </w:r>
          <w:r>
            <w:instrText xml:space="preserve"> PAGEREF _Toc424116408 \h </w:instrText>
          </w:r>
          <w:r>
            <w:fldChar w:fldCharType="separate"/>
          </w:r>
          <w:r>
            <w:t>6</w:t>
          </w:r>
          <w:r>
            <w:fldChar w:fldCharType="end"/>
          </w:r>
        </w:p>
        <w:p w:rsidR="00634DFD" w:rsidRDefault="00634DFD">
          <w:pPr>
            <w:pStyle w:val="TOC1"/>
            <w:rPr>
              <w:rFonts w:asciiTheme="minorHAnsi" w:eastAsiaTheme="minorEastAsia" w:hAnsiTheme="minorHAnsi" w:cstheme="minorBidi"/>
              <w:bCs w:val="0"/>
              <w:color w:val="auto"/>
              <w:sz w:val="22"/>
              <w:szCs w:val="22"/>
              <w:lang w:val="en-US"/>
            </w:rPr>
          </w:pPr>
          <w:r>
            <w:t>4</w:t>
          </w:r>
          <w:r>
            <w:rPr>
              <w:rFonts w:asciiTheme="minorHAnsi" w:eastAsiaTheme="minorEastAsia" w:hAnsiTheme="minorHAnsi" w:cstheme="minorBidi"/>
              <w:bCs w:val="0"/>
              <w:color w:val="auto"/>
              <w:sz w:val="22"/>
              <w:szCs w:val="22"/>
              <w:lang w:val="en-US"/>
            </w:rPr>
            <w:tab/>
          </w:r>
          <w:r>
            <w:t>What is a message?</w:t>
          </w:r>
          <w:r>
            <w:tab/>
          </w:r>
          <w:r>
            <w:fldChar w:fldCharType="begin"/>
          </w:r>
          <w:r>
            <w:instrText xml:space="preserve"> PAGEREF _Toc424116409 \h </w:instrText>
          </w:r>
          <w:r>
            <w:fldChar w:fldCharType="separate"/>
          </w:r>
          <w:r>
            <w:t>7</w:t>
          </w:r>
          <w:r>
            <w:fldChar w:fldCharType="end"/>
          </w:r>
        </w:p>
        <w:p w:rsidR="00634DFD" w:rsidRDefault="00634DFD">
          <w:pPr>
            <w:pStyle w:val="TOC2"/>
            <w:rPr>
              <w:rFonts w:asciiTheme="minorHAnsi" w:eastAsiaTheme="minorEastAsia" w:hAnsiTheme="minorHAnsi" w:cstheme="minorBidi"/>
              <w:bCs w:val="0"/>
              <w:color w:val="auto"/>
              <w:sz w:val="22"/>
              <w:szCs w:val="22"/>
              <w:lang w:val="en-US"/>
            </w:rPr>
          </w:pPr>
          <w:r>
            <w:t>4.1</w:t>
          </w:r>
          <w:r>
            <w:rPr>
              <w:rFonts w:asciiTheme="minorHAnsi" w:eastAsiaTheme="minorEastAsia" w:hAnsiTheme="minorHAnsi" w:cstheme="minorBidi"/>
              <w:bCs w:val="0"/>
              <w:color w:val="auto"/>
              <w:sz w:val="22"/>
              <w:szCs w:val="22"/>
              <w:lang w:val="en-US"/>
            </w:rPr>
            <w:tab/>
          </w:r>
          <w:r>
            <w:t>Single message structure</w:t>
          </w:r>
          <w:r>
            <w:tab/>
          </w:r>
          <w:r>
            <w:fldChar w:fldCharType="begin"/>
          </w:r>
          <w:r>
            <w:instrText xml:space="preserve"> PAGEREF _Toc424116410 \h </w:instrText>
          </w:r>
          <w:r>
            <w:fldChar w:fldCharType="separate"/>
          </w:r>
          <w:r>
            <w:t>7</w:t>
          </w:r>
          <w:r>
            <w:fldChar w:fldCharType="end"/>
          </w:r>
        </w:p>
        <w:p w:rsidR="00634DFD" w:rsidRDefault="00634DFD">
          <w:pPr>
            <w:pStyle w:val="TOC2"/>
            <w:rPr>
              <w:rFonts w:asciiTheme="minorHAnsi" w:eastAsiaTheme="minorEastAsia" w:hAnsiTheme="minorHAnsi" w:cstheme="minorBidi"/>
              <w:bCs w:val="0"/>
              <w:color w:val="auto"/>
              <w:sz w:val="22"/>
              <w:szCs w:val="22"/>
              <w:lang w:val="en-US"/>
            </w:rPr>
          </w:pPr>
          <w:r>
            <w:t>4.2</w:t>
          </w:r>
          <w:r>
            <w:rPr>
              <w:rFonts w:asciiTheme="minorHAnsi" w:eastAsiaTheme="minorEastAsia" w:hAnsiTheme="minorHAnsi" w:cstheme="minorBidi"/>
              <w:bCs w:val="0"/>
              <w:color w:val="auto"/>
              <w:sz w:val="22"/>
              <w:szCs w:val="22"/>
              <w:lang w:val="en-US"/>
            </w:rPr>
            <w:tab/>
          </w:r>
          <w:r>
            <w:t>Combined message structure</w:t>
          </w:r>
          <w:r>
            <w:tab/>
          </w:r>
          <w:r>
            <w:fldChar w:fldCharType="begin"/>
          </w:r>
          <w:r>
            <w:instrText xml:space="preserve"> PAGEREF _Toc424116411 \h </w:instrText>
          </w:r>
          <w:r>
            <w:fldChar w:fldCharType="separate"/>
          </w:r>
          <w:r>
            <w:t>8</w:t>
          </w:r>
          <w:r>
            <w:fldChar w:fldCharType="end"/>
          </w:r>
        </w:p>
        <w:p w:rsidR="00670A66" w:rsidRPr="00A241F8" w:rsidRDefault="005A14E0" w:rsidP="00004FCF">
          <w:pPr>
            <w:rPr>
              <w:rFonts w:asciiTheme="majorHAnsi" w:eastAsiaTheme="majorEastAsia" w:hAnsiTheme="majorHAnsi" w:cstheme="majorBidi"/>
              <w:noProof/>
              <w:color w:val="6E6E6E" w:themeColor="accent1" w:themeShade="80"/>
              <w:sz w:val="36"/>
              <w:szCs w:val="36"/>
            </w:rPr>
          </w:pPr>
          <w:r w:rsidRPr="00A241F8">
            <w:rPr>
              <w:rFonts w:asciiTheme="majorHAnsi" w:eastAsiaTheme="majorEastAsia" w:hAnsiTheme="majorHAnsi" w:cstheme="majorBidi"/>
              <w:bCs/>
              <w:noProof/>
              <w:color w:val="4D4D4D" w:themeColor="accent6"/>
              <w:sz w:val="26"/>
              <w:szCs w:val="30"/>
            </w:rPr>
            <w:fldChar w:fldCharType="end"/>
          </w:r>
        </w:p>
      </w:sdtContent>
    </w:sdt>
    <w:p w:rsidR="00FF5304" w:rsidRPr="00A241F8" w:rsidRDefault="00FF5304">
      <w:pPr>
        <w:rPr>
          <w:rFonts w:asciiTheme="majorHAnsi" w:eastAsiaTheme="majorEastAsia" w:hAnsiTheme="majorHAnsi" w:cstheme="majorBidi"/>
          <w:b/>
          <w:bCs/>
          <w:noProof/>
          <w:color w:val="6E6E6E" w:themeColor="accent1" w:themeShade="80"/>
          <w:sz w:val="36"/>
          <w:szCs w:val="36"/>
        </w:rPr>
      </w:pPr>
      <w:r w:rsidRPr="00A241F8">
        <w:rPr>
          <w:noProof/>
        </w:rPr>
        <w:br w:type="page"/>
      </w:r>
    </w:p>
    <w:p w:rsidR="00E34E53" w:rsidRDefault="00B122BE" w:rsidP="00F75100">
      <w:pPr>
        <w:pStyle w:val="Heading1"/>
      </w:pPr>
      <w:bookmarkStart w:id="1" w:name="_Toc424116402"/>
      <w:r>
        <w:lastRenderedPageBreak/>
        <w:t>What is LuvitRED?</w:t>
      </w:r>
      <w:bookmarkEnd w:id="0"/>
      <w:bookmarkEnd w:id="1"/>
    </w:p>
    <w:p w:rsidR="00F72043" w:rsidRDefault="00E53410" w:rsidP="008C1BEF">
      <w:r>
        <w:t>A visually configurable device agent that is part of the CloudGate solution.</w:t>
      </w:r>
      <w:r w:rsidR="008C1BEF">
        <w:t xml:space="preserve"> T</w:t>
      </w:r>
      <w:r w:rsidR="00F72043">
        <w:t>he visual editor of LuvitRED is based on the User Interface from IBM's NodeRed. The NodeRed server is rewritten in a Lua server called Luvit</w:t>
      </w:r>
      <w:r w:rsidR="008C1BEF">
        <w:t>.</w:t>
      </w:r>
    </w:p>
    <w:p w:rsidR="00F72043" w:rsidRDefault="00F72043" w:rsidP="00E53410">
      <w:r>
        <w:t>Why Lua?</w:t>
      </w:r>
    </w:p>
    <w:p w:rsidR="00F72043" w:rsidRDefault="00F72043" w:rsidP="00E53410">
      <w:r>
        <w:t>Lua is a lightweight, simple to learn programming language that has and easy to use native C interface that makes integration of C libraries relatively simple.</w:t>
      </w:r>
    </w:p>
    <w:p w:rsidR="00F72043" w:rsidRDefault="00F72043" w:rsidP="00E53410">
      <w:r>
        <w:t xml:space="preserve">An extensive node set has been developed with M2M use cases in mind. </w:t>
      </w:r>
      <w:r w:rsidR="00EC634C">
        <w:t>Examples of common n</w:t>
      </w:r>
      <w:r>
        <w:t xml:space="preserve">odes </w:t>
      </w:r>
      <w:r w:rsidR="00EC634C">
        <w:t>include</w:t>
      </w:r>
      <w:r>
        <w:t xml:space="preserve"> serial, modbus, connection to M2M servers, GPIOs, GPS, etc.</w:t>
      </w:r>
      <w:r w:rsidR="008C1BEF">
        <w:t xml:space="preserve"> The list of nodes is continuously increasing with every new LuvitRED release.</w:t>
      </w:r>
    </w:p>
    <w:p w:rsidR="00F72043" w:rsidRDefault="00F72043" w:rsidP="00E53410">
      <w:r>
        <w:t>A simple web</w:t>
      </w:r>
      <w:r w:rsidR="00EC634C">
        <w:t xml:space="preserve"> interface is available for </w:t>
      </w:r>
      <w:r>
        <w:t>simple configurations such as serial port to TCP local or remote server and GPS to TCP local or TCP/UDP remote server</w:t>
      </w:r>
      <w:r w:rsidR="00A86F2E">
        <w:t>. An advanced editor is available for</w:t>
      </w:r>
      <w:r w:rsidR="00EC634C">
        <w:t xml:space="preserve"> any other custom configuration that is not cover on the simple web interface. For example, using the two serial ports of the CloudGate's industrial serial card at the same time.</w:t>
      </w:r>
    </w:p>
    <w:p w:rsidR="00A86F2E" w:rsidRDefault="00A86F2E" w:rsidP="00E53410">
      <w:r>
        <w:t>The LuvitRED configuration is stored on th</w:t>
      </w:r>
      <w:r w:rsidR="00EC634C">
        <w:t>e CloudGate´s file system (UCI). T</w:t>
      </w:r>
      <w:r>
        <w:t>his means that the same configuration can be propagated to other CloudGates via CloudGate Universe.</w:t>
      </w:r>
    </w:p>
    <w:p w:rsidR="00A86F2E" w:rsidRDefault="00A86F2E" w:rsidP="00E53410">
      <w:r>
        <w:t xml:space="preserve">The development of LuvitRED is done in house by Option using </w:t>
      </w:r>
      <w:r w:rsidRPr="00A86F2E">
        <w:rPr>
          <w:b/>
        </w:rPr>
        <w:t>only</w:t>
      </w:r>
      <w:r>
        <w:t xml:space="preserve"> the CloudGate´s SDK.</w:t>
      </w:r>
    </w:p>
    <w:p w:rsidR="00A86F2E" w:rsidRDefault="00A86F2E" w:rsidP="00A86F2E">
      <w:pPr>
        <w:pStyle w:val="Heading2"/>
      </w:pPr>
      <w:bookmarkStart w:id="2" w:name="_Toc424116403"/>
      <w:r>
        <w:t>What is the benefit of using LuvitRED?</w:t>
      </w:r>
      <w:bookmarkEnd w:id="2"/>
    </w:p>
    <w:p w:rsidR="00A86F2E" w:rsidRDefault="00A86F2E" w:rsidP="00A86F2E">
      <w:r>
        <w:t>LuvitRED is intended to reduce time to solution, sales cycle, solution cost and risk of making a new development from zero every time a new project comes.</w:t>
      </w:r>
    </w:p>
    <w:p w:rsidR="00A86F2E" w:rsidRDefault="00A86F2E" w:rsidP="00A86F2E">
      <w:pPr>
        <w:pStyle w:val="Heading2"/>
      </w:pPr>
      <w:bookmarkStart w:id="3" w:name="_Toc424116404"/>
      <w:r>
        <w:t>Who is intended for?</w:t>
      </w:r>
      <w:bookmarkEnd w:id="3"/>
    </w:p>
    <w:p w:rsidR="00A86F2E" w:rsidRDefault="00A86F2E" w:rsidP="00A86F2E">
      <w:pPr>
        <w:pStyle w:val="ListParagraph"/>
        <w:numPr>
          <w:ilvl w:val="0"/>
          <w:numId w:val="7"/>
        </w:numPr>
      </w:pPr>
      <w:r>
        <w:t>Support staff at system integrators/VARs</w:t>
      </w:r>
    </w:p>
    <w:p w:rsidR="00A86F2E" w:rsidRDefault="00A86F2E" w:rsidP="00A86F2E">
      <w:pPr>
        <w:pStyle w:val="ListParagraph"/>
        <w:numPr>
          <w:ilvl w:val="0"/>
          <w:numId w:val="7"/>
        </w:numPr>
      </w:pPr>
      <w:r>
        <w:t>Developers</w:t>
      </w:r>
    </w:p>
    <w:p w:rsidR="00A86F2E" w:rsidRDefault="00A86F2E" w:rsidP="00A86F2E">
      <w:pPr>
        <w:pStyle w:val="ListParagraph"/>
        <w:numPr>
          <w:ilvl w:val="0"/>
          <w:numId w:val="7"/>
        </w:numPr>
      </w:pPr>
      <w:r>
        <w:t>Option staff</w:t>
      </w:r>
    </w:p>
    <w:p w:rsidR="0033301F" w:rsidRDefault="0033301F" w:rsidP="0033301F"/>
    <w:p w:rsidR="0033301F" w:rsidRDefault="0033301F" w:rsidP="0033301F"/>
    <w:p w:rsidR="0033301F" w:rsidRDefault="0033301F" w:rsidP="0033301F"/>
    <w:p w:rsidR="0033301F" w:rsidRDefault="0033301F" w:rsidP="0033301F"/>
    <w:p w:rsidR="0033301F" w:rsidRDefault="0033301F" w:rsidP="0033301F"/>
    <w:p w:rsidR="00666E5F" w:rsidRDefault="00666E5F" w:rsidP="0033301F"/>
    <w:p w:rsidR="0033301F" w:rsidRPr="00A86F2E" w:rsidRDefault="0033301F" w:rsidP="0033301F"/>
    <w:p w:rsidR="00266D47" w:rsidRDefault="00B122BE" w:rsidP="008C1BEF">
      <w:pPr>
        <w:pStyle w:val="Heading2"/>
      </w:pPr>
      <w:bookmarkStart w:id="4" w:name="_Toc424116405"/>
      <w:r>
        <w:lastRenderedPageBreak/>
        <w:t>Where to get LuvitRED from</w:t>
      </w:r>
      <w:r w:rsidR="00666E5F">
        <w:t xml:space="preserve"> and how to install it</w:t>
      </w:r>
      <w:r w:rsidR="008C1BEF">
        <w:t>?</w:t>
      </w:r>
      <w:bookmarkEnd w:id="4"/>
    </w:p>
    <w:p w:rsidR="008C1BEF" w:rsidRDefault="008C1BEF" w:rsidP="008C1BEF">
      <w:r>
        <w:t>LuvitRED can be installed remotely on the CloudGate by using the CloudGate Universe server (</w:t>
      </w:r>
      <w:r w:rsidRPr="008C1BEF">
        <w:t>http://cloudgate.option.com/</w:t>
      </w:r>
      <w:r>
        <w:t>), but can also be installed manually on the CloudGate by using the CloudGate´s web interface</w:t>
      </w:r>
      <w:r w:rsidR="003D5C1E">
        <w:t xml:space="preserve"> under the provisioning tab</w:t>
      </w:r>
      <w:r>
        <w:t>.</w:t>
      </w:r>
    </w:p>
    <w:p w:rsidR="008C1BEF" w:rsidRDefault="008C1BEF" w:rsidP="008C1BEF">
      <w:r>
        <w:t>The LuvitRED package</w:t>
      </w:r>
      <w:r w:rsidR="003D5C1E">
        <w:t xml:space="preserve"> for manual upgrade</w:t>
      </w:r>
      <w:r>
        <w:t xml:space="preserve"> can be downloaded from the CloudGate Universe by going into the Library</w:t>
      </w:r>
      <w:r w:rsidR="0033301F">
        <w:t>&gt; Applications (View applications)&gt; Option LuvitRED (View details) and clicking on the download button located next to the desired LuvitRED version:</w:t>
      </w:r>
    </w:p>
    <w:p w:rsidR="007632E6" w:rsidRDefault="0033301F" w:rsidP="007632E6">
      <w:pPr>
        <w:keepNext/>
      </w:pPr>
      <w:r>
        <w:rPr>
          <w:noProof/>
        </w:rPr>
        <w:drawing>
          <wp:inline distT="0" distB="0" distL="0" distR="0">
            <wp:extent cx="5732145" cy="3115051"/>
            <wp:effectExtent l="19050" t="0" r="190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32145" cy="3115051"/>
                    </a:xfrm>
                    <a:prstGeom prst="rect">
                      <a:avLst/>
                    </a:prstGeom>
                    <a:noFill/>
                    <a:ln w="9525">
                      <a:noFill/>
                      <a:miter lim="800000"/>
                      <a:headEnd/>
                      <a:tailEnd/>
                    </a:ln>
                  </pic:spPr>
                </pic:pic>
              </a:graphicData>
            </a:graphic>
          </wp:inline>
        </w:drawing>
      </w:r>
    </w:p>
    <w:p w:rsidR="0033301F" w:rsidRDefault="007632E6" w:rsidP="007632E6">
      <w:pPr>
        <w:pStyle w:val="Caption"/>
      </w:pPr>
      <w:r>
        <w:t xml:space="preserve">Figure </w:t>
      </w:r>
      <w:fldSimple w:instr=" SEQ Figure \* ARABIC ">
        <w:r w:rsidR="00634DFD">
          <w:rPr>
            <w:noProof/>
          </w:rPr>
          <w:t>1</w:t>
        </w:r>
      </w:fldSimple>
      <w:r>
        <w:t>: Option LuvitRED download location on CGU.</w:t>
      </w:r>
    </w:p>
    <w:p w:rsidR="0033301F" w:rsidRDefault="00080436" w:rsidP="008C1BEF">
      <w:r>
        <w:t>T</w:t>
      </w:r>
      <w:r w:rsidR="0033301F">
        <w:t xml:space="preserve">he latest version of LuvitRED is </w:t>
      </w:r>
      <w:fldSimple w:instr=" DOCPROPERTY  LuvitRED_ver  \* MERGEFORMAT ">
        <w:r w:rsidR="00634DFD">
          <w:t>1.0.38</w:t>
        </w:r>
      </w:fldSimple>
      <w:r>
        <w:t xml:space="preserve"> (as of July 1, 2015)</w:t>
      </w:r>
      <w:r w:rsidR="0033301F">
        <w:t>.</w:t>
      </w:r>
    </w:p>
    <w:p w:rsidR="000D3BD3" w:rsidRDefault="003D5C1E" w:rsidP="008C1BEF">
      <w:r>
        <w:t>Downloading the file will create a bin file on your computer, this bin file can be directly uploaded into the CloudGate using the provisioning tab.</w:t>
      </w:r>
      <w:r w:rsidR="00676584">
        <w:t xml:space="preserve"> </w:t>
      </w:r>
      <w:r w:rsidR="000D3BD3">
        <w:t xml:space="preserve">A video explaining how to install LuvitRED is available on the following link: </w:t>
      </w:r>
      <w:hyperlink r:id="rId11" w:history="1">
        <w:r w:rsidR="000D3BD3" w:rsidRPr="000D3BD3">
          <w:rPr>
            <w:rStyle w:val="Hyperlink"/>
          </w:rPr>
          <w:t>https://option.wistia.com/medias/fr4qiimpu7</w:t>
        </w:r>
      </w:hyperlink>
    </w:p>
    <w:p w:rsidR="003D5C1E" w:rsidRPr="003D5C1E" w:rsidRDefault="003D5C1E" w:rsidP="008C1BEF">
      <w:r>
        <w:rPr>
          <w:u w:val="single"/>
        </w:rPr>
        <w:t>Notes:</w:t>
      </w:r>
    </w:p>
    <w:p w:rsidR="003D5C1E" w:rsidRDefault="003D5C1E" w:rsidP="008C1BEF">
      <w:pPr>
        <w:pStyle w:val="ListParagraph"/>
        <w:numPr>
          <w:ilvl w:val="0"/>
          <w:numId w:val="8"/>
        </w:numPr>
      </w:pPr>
      <w:r>
        <w:t xml:space="preserve">Be aware that LuvitRED has a minimum </w:t>
      </w:r>
      <w:r w:rsidR="000D3BD3">
        <w:t xml:space="preserve">CloudGate </w:t>
      </w:r>
      <w:r>
        <w:t xml:space="preserve">firmware requirement in order to work correctly. The minimum </w:t>
      </w:r>
      <w:r w:rsidR="000D3BD3">
        <w:t xml:space="preserve">CloudGate </w:t>
      </w:r>
      <w:r>
        <w:t>firmware version for LuvitRED to work correctly is 1.44.0.</w:t>
      </w:r>
    </w:p>
    <w:p w:rsidR="003D5C1E" w:rsidRDefault="003D5C1E" w:rsidP="008C1BEF">
      <w:pPr>
        <w:pStyle w:val="ListParagraph"/>
        <w:numPr>
          <w:ilvl w:val="0"/>
          <w:numId w:val="8"/>
        </w:numPr>
      </w:pPr>
      <w:r w:rsidRPr="003D5C1E">
        <w:t xml:space="preserve">LuvitRED v 1.x.x is </w:t>
      </w:r>
      <w:r>
        <w:t xml:space="preserve">only compatible with </w:t>
      </w:r>
      <w:r w:rsidR="000D3BD3">
        <w:t xml:space="preserve">CloudGate </w:t>
      </w:r>
      <w:r>
        <w:t xml:space="preserve">firmware versions 1.x.x. A new version of LuvitRED is being develop (2.x.x), this version will only be compatible with </w:t>
      </w:r>
      <w:r w:rsidR="000D3BD3">
        <w:t xml:space="preserve">CloudGate </w:t>
      </w:r>
      <w:r>
        <w:t>firmware versions 2.x.x.</w:t>
      </w:r>
    </w:p>
    <w:p w:rsidR="00C70965" w:rsidRDefault="003D5C1E" w:rsidP="00C70965">
      <w:pPr>
        <w:pStyle w:val="ListParagraph"/>
        <w:numPr>
          <w:ilvl w:val="0"/>
          <w:numId w:val="8"/>
        </w:numPr>
      </w:pPr>
      <w:r>
        <w:t>If the Plugin page does not show after uploading LuvitRED and rebooting the CloudGate</w:t>
      </w:r>
      <w:r w:rsidR="00006981">
        <w:t xml:space="preserve">, </w:t>
      </w:r>
      <w:r>
        <w:t xml:space="preserve">and/or the Image version under </w:t>
      </w:r>
      <w:r w:rsidR="00AA4EF5">
        <w:t>S</w:t>
      </w:r>
      <w:r>
        <w:t xml:space="preserve">ystem </w:t>
      </w:r>
      <w:r w:rsidR="00AA4EF5">
        <w:t>I</w:t>
      </w:r>
      <w:r>
        <w:t xml:space="preserve">nformation on the </w:t>
      </w:r>
      <w:r w:rsidR="00AA4EF5">
        <w:t>H</w:t>
      </w:r>
      <w:r>
        <w:t>ome page is shown in red</w:t>
      </w:r>
      <w:r w:rsidR="00006981">
        <w:t xml:space="preserve">. It reflects that </w:t>
      </w:r>
      <w:r>
        <w:t>the combination of</w:t>
      </w:r>
      <w:r w:rsidR="00006981">
        <w:t xml:space="preserve"> CloudGate</w:t>
      </w:r>
      <w:r>
        <w:t xml:space="preserve"> firmware and LuvitRED is not correct.</w:t>
      </w:r>
      <w:r w:rsidR="0021601B">
        <w:t xml:space="preserve"> Please, verify </w:t>
      </w:r>
      <w:r w:rsidR="00006981">
        <w:t xml:space="preserve">that </w:t>
      </w:r>
      <w:r w:rsidR="0021601B">
        <w:t>the two previous notes</w:t>
      </w:r>
      <w:r w:rsidR="00006981">
        <w:t xml:space="preserve"> have been followed</w:t>
      </w:r>
      <w:r w:rsidR="0021601B">
        <w:t>.</w:t>
      </w:r>
    </w:p>
    <w:p w:rsidR="00C70965" w:rsidRDefault="00C70965" w:rsidP="00C70965">
      <w:pPr>
        <w:pStyle w:val="ListParagraph"/>
        <w:numPr>
          <w:ilvl w:val="0"/>
          <w:numId w:val="0"/>
        </w:numPr>
        <w:ind w:left="720"/>
      </w:pPr>
    </w:p>
    <w:p w:rsidR="0074171C" w:rsidRDefault="00523555" w:rsidP="007632E6">
      <w:pPr>
        <w:pStyle w:val="Heading1"/>
      </w:pPr>
      <w:bookmarkStart w:id="5" w:name="_Toc424116406"/>
      <w:r>
        <w:lastRenderedPageBreak/>
        <w:t>What is a node?</w:t>
      </w:r>
      <w:bookmarkEnd w:id="5"/>
    </w:p>
    <w:p w:rsidR="004521A3" w:rsidRDefault="00134373" w:rsidP="00134373">
      <w:r>
        <w:t xml:space="preserve">Nodes are pieces of code that are represented </w:t>
      </w:r>
      <w:r w:rsidR="007632E6">
        <w:t>by a shape of a rectangle with rounded and by other five characteristics</w:t>
      </w:r>
      <w:r w:rsidR="004521A3">
        <w:t>:</w:t>
      </w:r>
    </w:p>
    <w:p w:rsidR="004521A3" w:rsidRDefault="004521A3" w:rsidP="004521A3">
      <w:pPr>
        <w:pStyle w:val="ListParagraph"/>
        <w:numPr>
          <w:ilvl w:val="0"/>
          <w:numId w:val="9"/>
        </w:numPr>
      </w:pPr>
      <w:r>
        <w:t>An icon</w:t>
      </w:r>
    </w:p>
    <w:p w:rsidR="004521A3" w:rsidRDefault="004521A3" w:rsidP="004521A3">
      <w:pPr>
        <w:pStyle w:val="ListParagraph"/>
        <w:numPr>
          <w:ilvl w:val="0"/>
          <w:numId w:val="9"/>
        </w:numPr>
      </w:pPr>
      <w:r>
        <w:t xml:space="preserve">A </w:t>
      </w:r>
      <w:r w:rsidR="002455DB">
        <w:t>background color</w:t>
      </w:r>
    </w:p>
    <w:p w:rsidR="007632E6" w:rsidRDefault="004521A3" w:rsidP="007632E6">
      <w:pPr>
        <w:pStyle w:val="ListParagraph"/>
        <w:numPr>
          <w:ilvl w:val="0"/>
          <w:numId w:val="9"/>
        </w:numPr>
      </w:pPr>
      <w:r>
        <w:t>A</w:t>
      </w:r>
      <w:r w:rsidR="002455DB">
        <w:t xml:space="preserve"> name</w:t>
      </w:r>
    </w:p>
    <w:p w:rsidR="007632E6" w:rsidRDefault="00AE1B8B" w:rsidP="007632E6">
      <w:pPr>
        <w:pStyle w:val="ListParagraph"/>
        <w:numPr>
          <w:ilvl w:val="0"/>
          <w:numId w:val="9"/>
        </w:numPr>
      </w:pPr>
      <w:r>
        <w:t>I</w:t>
      </w:r>
      <w:r w:rsidR="007632E6">
        <w:t>nput</w:t>
      </w:r>
      <w:r>
        <w:t>s</w:t>
      </w:r>
    </w:p>
    <w:p w:rsidR="007632E6" w:rsidRDefault="00AE1B8B" w:rsidP="007632E6">
      <w:pPr>
        <w:pStyle w:val="ListParagraph"/>
        <w:numPr>
          <w:ilvl w:val="0"/>
          <w:numId w:val="9"/>
        </w:numPr>
      </w:pPr>
      <w:r>
        <w:t>O</w:t>
      </w:r>
      <w:r w:rsidR="007632E6">
        <w:t>utput</w:t>
      </w:r>
      <w:r>
        <w:t>s</w:t>
      </w:r>
    </w:p>
    <w:p w:rsidR="007632E6" w:rsidRDefault="007632E6" w:rsidP="007632E6">
      <w:r>
        <w:t>Some other nodes maybe present other characteristics, but in general all nodes follow the above mentioned ones.</w:t>
      </w:r>
    </w:p>
    <w:p w:rsidR="007632E6" w:rsidRDefault="007632E6" w:rsidP="007632E6">
      <w:r>
        <w:t>Some example</w:t>
      </w:r>
      <w:r w:rsidR="00047958">
        <w:t>s</w:t>
      </w:r>
      <w:r>
        <w:t xml:space="preserve"> of LuvitRED nodes are:</w:t>
      </w:r>
    </w:p>
    <w:p w:rsidR="007632E6" w:rsidRDefault="007632E6" w:rsidP="007632E6">
      <w:pPr>
        <w:keepNext/>
        <w:jc w:val="center"/>
      </w:pPr>
      <w:r>
        <w:rPr>
          <w:noProof/>
        </w:rPr>
        <w:drawing>
          <wp:inline distT="0" distB="0" distL="0" distR="0">
            <wp:extent cx="2804537" cy="107517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804537" cy="1075173"/>
                    </a:xfrm>
                    <a:prstGeom prst="rect">
                      <a:avLst/>
                    </a:prstGeom>
                    <a:noFill/>
                    <a:ln w="9525">
                      <a:noFill/>
                      <a:miter lim="800000"/>
                      <a:headEnd/>
                      <a:tailEnd/>
                    </a:ln>
                  </pic:spPr>
                </pic:pic>
              </a:graphicData>
            </a:graphic>
          </wp:inline>
        </w:drawing>
      </w:r>
    </w:p>
    <w:p w:rsidR="007632E6" w:rsidRDefault="007632E6" w:rsidP="007632E6">
      <w:pPr>
        <w:pStyle w:val="Caption"/>
      </w:pPr>
      <w:r>
        <w:t xml:space="preserve">Figure </w:t>
      </w:r>
      <w:fldSimple w:instr=" SEQ Figure \* ARABIC ">
        <w:r w:rsidR="00634DFD">
          <w:rPr>
            <w:noProof/>
          </w:rPr>
          <w:t>2</w:t>
        </w:r>
      </w:fldSimple>
      <w:r>
        <w:t>: Examples of LuvitRED nodes.</w:t>
      </w:r>
    </w:p>
    <w:p w:rsidR="00BE2DFF" w:rsidRPr="00BE2DFF" w:rsidRDefault="00BE2DFF" w:rsidP="00BE2DFF">
      <w:r>
        <w:t xml:space="preserve">Each node has its own </w:t>
      </w:r>
      <w:r w:rsidR="00047958">
        <w:t xml:space="preserve">set of </w:t>
      </w:r>
      <w:r>
        <w:t>configurat</w:t>
      </w:r>
      <w:r w:rsidR="00047958">
        <w:t>ion items inside them and serves</w:t>
      </w:r>
      <w:r>
        <w:t xml:space="preserve"> a different purpose.</w:t>
      </w:r>
    </w:p>
    <w:p w:rsidR="00A20640" w:rsidRDefault="00A20640" w:rsidP="00A20640">
      <w:pPr>
        <w:pStyle w:val="Heading2"/>
      </w:pPr>
      <w:bookmarkStart w:id="6" w:name="_Toc424116407"/>
      <w:r>
        <w:t>Types of nodes</w:t>
      </w:r>
      <w:bookmarkEnd w:id="6"/>
    </w:p>
    <w:p w:rsidR="006A07B8" w:rsidRDefault="005A14E0" w:rsidP="006A07B8">
      <w:r>
        <w:rPr>
          <w:noProof/>
          <w:lang w:eastAsia="zh-TW"/>
        </w:rPr>
        <w:pict>
          <v:shape id="_x0000_s1044" type="#_x0000_t202" style="position:absolute;left:0;text-align:left;margin-left:100.95pt;margin-top:22.7pt;width:350.85pt;height:250.05pt;z-index:251663360;mso-width-relative:margin;mso-height-relative:margin" stroked="f">
            <v:textbox style="mso-next-textbox:#_x0000_s1044">
              <w:txbxContent>
                <w:p w:rsidR="006A07B8" w:rsidRPr="006A07B8" w:rsidRDefault="006A07B8" w:rsidP="004A2CE5">
                  <w:pPr>
                    <w:pStyle w:val="ListParagraph"/>
                    <w:numPr>
                      <w:ilvl w:val="0"/>
                      <w:numId w:val="10"/>
                    </w:numPr>
                    <w:spacing w:line="360" w:lineRule="auto"/>
                  </w:pPr>
                  <w:r w:rsidRPr="004A2CE5">
                    <w:rPr>
                      <w:b/>
                    </w:rPr>
                    <w:t xml:space="preserve">CloudGate: </w:t>
                  </w:r>
                  <w:r>
                    <w:t>CloudGate and Option's expansion cards specific nodes.</w:t>
                  </w:r>
                </w:p>
                <w:p w:rsidR="006A07B8" w:rsidRPr="006A07B8" w:rsidRDefault="006A07B8" w:rsidP="004A2CE5">
                  <w:pPr>
                    <w:pStyle w:val="ListParagraph"/>
                    <w:numPr>
                      <w:ilvl w:val="0"/>
                      <w:numId w:val="10"/>
                    </w:numPr>
                    <w:spacing w:line="360" w:lineRule="auto"/>
                  </w:pPr>
                  <w:r w:rsidRPr="004A2CE5">
                    <w:rPr>
                      <w:b/>
                    </w:rPr>
                    <w:t xml:space="preserve">Input: </w:t>
                  </w:r>
                  <w:r>
                    <w:t>General input nodes.</w:t>
                  </w:r>
                </w:p>
                <w:p w:rsidR="006A07B8" w:rsidRPr="006A07B8" w:rsidRDefault="006A07B8" w:rsidP="004A2CE5">
                  <w:pPr>
                    <w:pStyle w:val="ListParagraph"/>
                    <w:numPr>
                      <w:ilvl w:val="0"/>
                      <w:numId w:val="10"/>
                    </w:numPr>
                    <w:spacing w:line="360" w:lineRule="auto"/>
                  </w:pPr>
                  <w:r w:rsidRPr="004A2CE5">
                    <w:rPr>
                      <w:b/>
                    </w:rPr>
                    <w:t xml:space="preserve">output: </w:t>
                  </w:r>
                  <w:r>
                    <w:t>General output nodes.</w:t>
                  </w:r>
                </w:p>
                <w:p w:rsidR="006A07B8" w:rsidRPr="006A07B8" w:rsidRDefault="006A07B8" w:rsidP="004A2CE5">
                  <w:pPr>
                    <w:pStyle w:val="ListParagraph"/>
                    <w:numPr>
                      <w:ilvl w:val="0"/>
                      <w:numId w:val="10"/>
                    </w:numPr>
                    <w:spacing w:line="360" w:lineRule="auto"/>
                  </w:pPr>
                  <w:r w:rsidRPr="004A2CE5">
                    <w:rPr>
                      <w:b/>
                    </w:rPr>
                    <w:t xml:space="preserve">function: </w:t>
                  </w:r>
                  <w:r>
                    <w:t>Some pre-defined functionalities.</w:t>
                  </w:r>
                </w:p>
                <w:p w:rsidR="006A07B8" w:rsidRPr="006A07B8" w:rsidRDefault="006A07B8" w:rsidP="004A2CE5">
                  <w:pPr>
                    <w:pStyle w:val="ListParagraph"/>
                    <w:numPr>
                      <w:ilvl w:val="0"/>
                      <w:numId w:val="10"/>
                    </w:numPr>
                    <w:spacing w:line="360" w:lineRule="auto"/>
                  </w:pPr>
                  <w:r w:rsidRPr="004A2CE5">
                    <w:rPr>
                      <w:b/>
                    </w:rPr>
                    <w:t xml:space="preserve">storage: </w:t>
                  </w:r>
                  <w:r>
                    <w:t>Storage and file handling.</w:t>
                  </w:r>
                </w:p>
                <w:p w:rsidR="006A07B8" w:rsidRDefault="006A07B8" w:rsidP="004A2CE5">
                  <w:pPr>
                    <w:pStyle w:val="ListParagraph"/>
                    <w:numPr>
                      <w:ilvl w:val="0"/>
                      <w:numId w:val="10"/>
                    </w:numPr>
                    <w:spacing w:line="360" w:lineRule="auto"/>
                  </w:pPr>
                  <w:r w:rsidRPr="004A2CE5">
                    <w:rPr>
                      <w:b/>
                    </w:rPr>
                    <w:t xml:space="preserve">parsers: </w:t>
                  </w:r>
                  <w:r>
                    <w:t>Parsing functions.</w:t>
                  </w:r>
                </w:p>
                <w:p w:rsidR="006A07B8" w:rsidRPr="004A2CE5" w:rsidRDefault="006A07B8" w:rsidP="004A2CE5">
                  <w:pPr>
                    <w:pStyle w:val="ListParagraph"/>
                    <w:numPr>
                      <w:ilvl w:val="0"/>
                      <w:numId w:val="10"/>
                    </w:numPr>
                    <w:spacing w:line="360" w:lineRule="auto"/>
                    <w:rPr>
                      <w:b/>
                    </w:rPr>
                  </w:pPr>
                  <w:r w:rsidRPr="004A2CE5">
                    <w:rPr>
                      <w:b/>
                    </w:rPr>
                    <w:t xml:space="preserve">services: </w:t>
                  </w:r>
                  <w:r>
                    <w:t>Connection to M2M servers.</w:t>
                  </w:r>
                </w:p>
                <w:p w:rsidR="006A07B8" w:rsidRDefault="006A07B8" w:rsidP="004A2CE5">
                  <w:pPr>
                    <w:pStyle w:val="ListParagraph"/>
                    <w:numPr>
                      <w:ilvl w:val="0"/>
                      <w:numId w:val="10"/>
                    </w:numPr>
                    <w:spacing w:line="360" w:lineRule="auto"/>
                  </w:pPr>
                  <w:r w:rsidRPr="004A2CE5">
                    <w:rPr>
                      <w:b/>
                    </w:rPr>
                    <w:t xml:space="preserve">modbus: </w:t>
                  </w:r>
                  <w:r>
                    <w:t>Modbus specific nodes.</w:t>
                  </w:r>
                </w:p>
                <w:p w:rsidR="006A07B8" w:rsidRPr="006A07B8" w:rsidRDefault="006A07B8" w:rsidP="004A2CE5">
                  <w:pPr>
                    <w:pStyle w:val="ListParagraph"/>
                    <w:numPr>
                      <w:ilvl w:val="0"/>
                      <w:numId w:val="10"/>
                    </w:numPr>
                    <w:spacing w:line="360" w:lineRule="auto"/>
                  </w:pPr>
                  <w:r w:rsidRPr="004A2CE5">
                    <w:rPr>
                      <w:b/>
                    </w:rPr>
                    <w:t xml:space="preserve">sensors: </w:t>
                  </w:r>
                  <w:r>
                    <w:t>Sensors specific nodes.</w:t>
                  </w:r>
                </w:p>
                <w:p w:rsidR="006A07B8" w:rsidRPr="006A07B8" w:rsidRDefault="006A07B8" w:rsidP="004A2CE5">
                  <w:pPr>
                    <w:pStyle w:val="ListParagraph"/>
                    <w:numPr>
                      <w:ilvl w:val="0"/>
                      <w:numId w:val="10"/>
                    </w:numPr>
                    <w:spacing w:line="360" w:lineRule="auto"/>
                  </w:pPr>
                  <w:r w:rsidRPr="004A2CE5">
                    <w:rPr>
                      <w:b/>
                    </w:rPr>
                    <w:t xml:space="preserve">logic: </w:t>
                  </w:r>
                  <w:r>
                    <w:t>Logic nodes to route and manipulate the messages between nodes.</w:t>
                  </w:r>
                </w:p>
                <w:p w:rsidR="006A07B8" w:rsidRPr="006A07B8" w:rsidRDefault="006A07B8" w:rsidP="004A2CE5">
                  <w:pPr>
                    <w:pStyle w:val="ListParagraph"/>
                    <w:numPr>
                      <w:ilvl w:val="0"/>
                      <w:numId w:val="10"/>
                    </w:numPr>
                    <w:spacing w:line="360" w:lineRule="auto"/>
                  </w:pPr>
                  <w:r w:rsidRPr="004A2CE5">
                    <w:rPr>
                      <w:b/>
                    </w:rPr>
                    <w:t xml:space="preserve">control: </w:t>
                  </w:r>
                  <w:r w:rsidR="00B05770">
                    <w:t>Control nodes.</w:t>
                  </w:r>
                </w:p>
              </w:txbxContent>
            </v:textbox>
          </v:shape>
        </w:pict>
      </w:r>
      <w:r w:rsidR="006A07B8">
        <w:t xml:space="preserve">LuvitRED </w:t>
      </w:r>
      <w:r w:rsidR="00047958">
        <w:t xml:space="preserve">categorizes </w:t>
      </w:r>
      <w:r w:rsidR="006A07B8">
        <w:t xml:space="preserve">nodes </w:t>
      </w:r>
      <w:r w:rsidR="00047958">
        <w:t xml:space="preserve">into different </w:t>
      </w:r>
      <w:r w:rsidR="006A07B8">
        <w:t>groups:</w:t>
      </w:r>
    </w:p>
    <w:p w:rsidR="006A07B8" w:rsidRPr="006A07B8" w:rsidRDefault="006A07B8" w:rsidP="006A07B8">
      <w:r>
        <w:rPr>
          <w:noProof/>
        </w:rPr>
        <w:drawing>
          <wp:anchor distT="0" distB="0" distL="114300" distR="114300" simplePos="0" relativeHeight="251664384" behindDoc="0" locked="0" layoutInCell="1" allowOverlap="1">
            <wp:simplePos x="0" y="0"/>
            <wp:positionH relativeFrom="column">
              <wp:posOffset>19050</wp:posOffset>
            </wp:positionH>
            <wp:positionV relativeFrom="paragraph">
              <wp:posOffset>22225</wp:posOffset>
            </wp:positionV>
            <wp:extent cx="1146175" cy="3004185"/>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1146175" cy="3004185"/>
                    </a:xfrm>
                    <a:prstGeom prst="rect">
                      <a:avLst/>
                    </a:prstGeom>
                    <a:noFill/>
                    <a:ln w="9525">
                      <a:noFill/>
                      <a:miter lim="800000"/>
                      <a:headEnd/>
                      <a:tailEnd/>
                    </a:ln>
                  </pic:spPr>
                </pic:pic>
              </a:graphicData>
            </a:graphic>
          </wp:anchor>
        </w:drawing>
      </w:r>
    </w:p>
    <w:p w:rsidR="00523555" w:rsidRDefault="00523555" w:rsidP="00523555">
      <w:pPr>
        <w:pStyle w:val="Heading1"/>
      </w:pPr>
      <w:bookmarkStart w:id="7" w:name="_Toc424116408"/>
      <w:r>
        <w:lastRenderedPageBreak/>
        <w:t>What is a flow?</w:t>
      </w:r>
      <w:bookmarkEnd w:id="7"/>
    </w:p>
    <w:p w:rsidR="00AE1B8B" w:rsidRDefault="00546A2D" w:rsidP="00AE1B8B">
      <w:r>
        <w:t>A Flow is the result of connecting two or more nodes together to achieve a result.</w:t>
      </w:r>
    </w:p>
    <w:p w:rsidR="00546A2D" w:rsidRDefault="00546A2D" w:rsidP="00AE1B8B">
      <w:r>
        <w:t>Flows are unidirectional, so if a bidirectional communication is needed, a second flow needs to be added to create the second direction of communication.</w:t>
      </w:r>
    </w:p>
    <w:p w:rsidR="00546A2D" w:rsidRDefault="00546A2D" w:rsidP="00AE1B8B">
      <w:r>
        <w:t>The following are examples of a unidirectional flow:</w:t>
      </w:r>
    </w:p>
    <w:p w:rsidR="00546A2D" w:rsidRDefault="00546A2D" w:rsidP="00546A2D">
      <w:pPr>
        <w:keepNext/>
        <w:jc w:val="center"/>
      </w:pPr>
      <w:r>
        <w:rPr>
          <w:noProof/>
        </w:rPr>
        <w:drawing>
          <wp:inline distT="0" distB="0" distL="0" distR="0">
            <wp:extent cx="2825987" cy="653143"/>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2828119" cy="653636"/>
                    </a:xfrm>
                    <a:prstGeom prst="rect">
                      <a:avLst/>
                    </a:prstGeom>
                    <a:noFill/>
                    <a:ln w="9525">
                      <a:noFill/>
                      <a:miter lim="800000"/>
                      <a:headEnd/>
                      <a:tailEnd/>
                    </a:ln>
                  </pic:spPr>
                </pic:pic>
              </a:graphicData>
            </a:graphic>
          </wp:inline>
        </w:drawing>
      </w:r>
    </w:p>
    <w:p w:rsidR="00546A2D" w:rsidRDefault="00546A2D" w:rsidP="00546A2D">
      <w:pPr>
        <w:pStyle w:val="Caption"/>
      </w:pPr>
      <w:bookmarkStart w:id="8" w:name="_Ref423533424"/>
      <w:r>
        <w:t xml:space="preserve">Figure </w:t>
      </w:r>
      <w:fldSimple w:instr=" SEQ Figure \* ARABIC ">
        <w:r w:rsidR="00634DFD">
          <w:rPr>
            <w:noProof/>
          </w:rPr>
          <w:t>3</w:t>
        </w:r>
      </w:fldSimple>
      <w:bookmarkEnd w:id="8"/>
      <w:r>
        <w:t xml:space="preserve">: </w:t>
      </w:r>
      <w:bookmarkStart w:id="9" w:name="_Ref423533418"/>
      <w:r>
        <w:t>Unidirectional flow.</w:t>
      </w:r>
      <w:bookmarkEnd w:id="9"/>
    </w:p>
    <w:p w:rsidR="00546A2D" w:rsidRDefault="00546A2D" w:rsidP="00AE1B8B">
      <w:r>
        <w:t>And a bidirectional flow:</w:t>
      </w:r>
    </w:p>
    <w:p w:rsidR="00546A2D" w:rsidRDefault="00546A2D" w:rsidP="00546A2D">
      <w:pPr>
        <w:keepNext/>
        <w:jc w:val="center"/>
      </w:pPr>
      <w:r>
        <w:rPr>
          <w:noProof/>
        </w:rPr>
        <w:drawing>
          <wp:inline distT="0" distB="0" distL="0" distR="0">
            <wp:extent cx="2789881" cy="1577591"/>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791840" cy="1578699"/>
                    </a:xfrm>
                    <a:prstGeom prst="rect">
                      <a:avLst/>
                    </a:prstGeom>
                    <a:noFill/>
                    <a:ln w="9525">
                      <a:noFill/>
                      <a:miter lim="800000"/>
                      <a:headEnd/>
                      <a:tailEnd/>
                    </a:ln>
                  </pic:spPr>
                </pic:pic>
              </a:graphicData>
            </a:graphic>
          </wp:inline>
        </w:drawing>
      </w:r>
    </w:p>
    <w:p w:rsidR="00546A2D" w:rsidRDefault="00546A2D" w:rsidP="00546A2D">
      <w:pPr>
        <w:pStyle w:val="Caption"/>
      </w:pPr>
      <w:r>
        <w:t xml:space="preserve">Figure </w:t>
      </w:r>
      <w:fldSimple w:instr=" SEQ Figure \* ARABIC ">
        <w:r w:rsidR="00634DFD">
          <w:rPr>
            <w:noProof/>
          </w:rPr>
          <w:t>4</w:t>
        </w:r>
      </w:fldSimple>
      <w:r>
        <w:t>: Bidirectional flow.</w:t>
      </w:r>
    </w:p>
    <w:p w:rsidR="00546A2D" w:rsidRDefault="00546A2D" w:rsidP="00AE730C">
      <w:r>
        <w:t>Flows can be very simple</w:t>
      </w:r>
      <w:r w:rsidR="00027DC2">
        <w:t>,</w:t>
      </w:r>
      <w:r>
        <w:t xml:space="preserve"> as in the two previous examples, but they can also be much more complex depending on the </w:t>
      </w:r>
      <w:r w:rsidR="00AE730C">
        <w:t>application being develop</w:t>
      </w:r>
      <w:r w:rsidR="00027DC2">
        <w:t>ed</w:t>
      </w:r>
      <w:r w:rsidR="00AE730C">
        <w:t>:</w:t>
      </w:r>
    </w:p>
    <w:p w:rsidR="00AE730C" w:rsidRDefault="00F50351" w:rsidP="00AE730C">
      <w:pPr>
        <w:keepNext/>
        <w:jc w:val="center"/>
      </w:pPr>
      <w:r>
        <w:rPr>
          <w:noProof/>
        </w:rPr>
        <w:drawing>
          <wp:inline distT="0" distB="0" distL="0" distR="0">
            <wp:extent cx="5732145" cy="1977082"/>
            <wp:effectExtent l="19050" t="0" r="1905"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732145" cy="1977082"/>
                    </a:xfrm>
                    <a:prstGeom prst="rect">
                      <a:avLst/>
                    </a:prstGeom>
                    <a:noFill/>
                    <a:ln w="9525">
                      <a:noFill/>
                      <a:miter lim="800000"/>
                      <a:headEnd/>
                      <a:tailEnd/>
                    </a:ln>
                  </pic:spPr>
                </pic:pic>
              </a:graphicData>
            </a:graphic>
          </wp:inline>
        </w:drawing>
      </w:r>
    </w:p>
    <w:p w:rsidR="00AE730C" w:rsidRDefault="00AE730C" w:rsidP="00AE730C">
      <w:pPr>
        <w:pStyle w:val="Caption"/>
      </w:pPr>
      <w:r>
        <w:t xml:space="preserve">Figure </w:t>
      </w:r>
      <w:fldSimple w:instr=" SEQ Figure \* ARABIC ">
        <w:r w:rsidR="00634DFD">
          <w:rPr>
            <w:noProof/>
          </w:rPr>
          <w:t>5</w:t>
        </w:r>
      </w:fldSimple>
      <w:r>
        <w:t>: Example of a more complex flow</w:t>
      </w:r>
      <w:r w:rsidR="00F50351">
        <w:t xml:space="preserve"> (Modbus gateway configuration)</w:t>
      </w:r>
      <w:r>
        <w:t>.</w:t>
      </w:r>
    </w:p>
    <w:p w:rsidR="00523555" w:rsidRDefault="00523555" w:rsidP="00F50351">
      <w:pPr>
        <w:pStyle w:val="Heading1"/>
      </w:pPr>
      <w:bookmarkStart w:id="10" w:name="_Toc424116409"/>
      <w:r>
        <w:lastRenderedPageBreak/>
        <w:t>What is a message?</w:t>
      </w:r>
      <w:bookmarkEnd w:id="10"/>
    </w:p>
    <w:p w:rsidR="00F50351" w:rsidRDefault="00F50351" w:rsidP="00F50351">
      <w:r>
        <w:t>A message is the package of information transferred between two nodes. It is important to understand the message format in order to be able to work with the information contained on the message.</w:t>
      </w:r>
    </w:p>
    <w:p w:rsidR="008B48A4" w:rsidRDefault="008B48A4" w:rsidP="008B48A4">
      <w:pPr>
        <w:pStyle w:val="Heading2"/>
      </w:pPr>
      <w:bookmarkStart w:id="11" w:name="_Toc424116410"/>
      <w:r>
        <w:t>Single message</w:t>
      </w:r>
      <w:r w:rsidR="00D61AFA">
        <w:t xml:space="preserve"> structure</w:t>
      </w:r>
      <w:bookmarkEnd w:id="11"/>
    </w:p>
    <w:p w:rsidR="00F50351" w:rsidRDefault="00F50351" w:rsidP="00F50351">
      <w:pPr>
        <w:rPr>
          <w:rStyle w:val="debug-message-payload"/>
          <w:color w:val="000000"/>
        </w:rPr>
      </w:pPr>
      <w:r w:rsidRPr="00F50351">
        <w:rPr>
          <w:rStyle w:val="debug-message-payload"/>
          <w:color w:val="000000"/>
        </w:rPr>
        <w:t xml:space="preserve">A message between two nodes is called </w:t>
      </w:r>
      <w:r w:rsidRPr="00F50351">
        <w:rPr>
          <w:rStyle w:val="debug-message-payload"/>
          <w:b/>
          <w:color w:val="000000"/>
        </w:rPr>
        <w:t>msg</w:t>
      </w:r>
      <w:r w:rsidR="00027DC2">
        <w:rPr>
          <w:rStyle w:val="debug-message-payload"/>
          <w:color w:val="000000"/>
        </w:rPr>
        <w:t>. T</w:t>
      </w:r>
      <w:r>
        <w:rPr>
          <w:rStyle w:val="debug-message-payload"/>
          <w:color w:val="000000"/>
        </w:rPr>
        <w:t xml:space="preserve">his </w:t>
      </w:r>
      <w:r w:rsidRPr="00F50351">
        <w:rPr>
          <w:rStyle w:val="debug-message-payload"/>
          <w:color w:val="000000"/>
        </w:rPr>
        <w:t>object contains several sub</w:t>
      </w:r>
      <w:r>
        <w:rPr>
          <w:rStyle w:val="debug-message-payload"/>
          <w:color w:val="000000"/>
        </w:rPr>
        <w:t xml:space="preserve"> </w:t>
      </w:r>
      <w:r w:rsidRPr="00F50351">
        <w:rPr>
          <w:rStyle w:val="debug-message-payload"/>
          <w:color w:val="000000"/>
        </w:rPr>
        <w:t xml:space="preserve">items or keys (every msg is </w:t>
      </w:r>
      <w:r>
        <w:rPr>
          <w:rStyle w:val="debug-message-payload"/>
          <w:color w:val="000000"/>
        </w:rPr>
        <w:t>actually a table on Lua, but it</w:t>
      </w:r>
      <w:r w:rsidRPr="00F50351">
        <w:rPr>
          <w:rStyle w:val="debug-message-payload"/>
          <w:color w:val="000000"/>
        </w:rPr>
        <w:t xml:space="preserve"> can</w:t>
      </w:r>
      <w:r>
        <w:rPr>
          <w:rStyle w:val="debug-message-payload"/>
          <w:color w:val="000000"/>
        </w:rPr>
        <w:t xml:space="preserve"> be seen</w:t>
      </w:r>
      <w:r w:rsidRPr="00F50351">
        <w:rPr>
          <w:rStyle w:val="debug-message-payload"/>
          <w:color w:val="000000"/>
        </w:rPr>
        <w:t xml:space="preserve"> as a json message). </w:t>
      </w:r>
      <w:r w:rsidR="008B48A4">
        <w:rPr>
          <w:rStyle w:val="debug-message-payload"/>
          <w:color w:val="000000"/>
        </w:rPr>
        <w:t>See the below example:</w:t>
      </w:r>
    </w:p>
    <w:p w:rsidR="00F83F01" w:rsidRDefault="00F50351" w:rsidP="00F83F01">
      <w:pPr>
        <w:keepNext/>
        <w:jc w:val="center"/>
      </w:pPr>
      <w:r>
        <w:rPr>
          <w:noProof/>
        </w:rPr>
        <w:drawing>
          <wp:inline distT="0" distB="0" distL="0" distR="0">
            <wp:extent cx="2843530" cy="49212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srcRect/>
                    <a:stretch>
                      <a:fillRect/>
                    </a:stretch>
                  </pic:blipFill>
                  <pic:spPr bwMode="auto">
                    <a:xfrm>
                      <a:off x="0" y="0"/>
                      <a:ext cx="2843530" cy="492125"/>
                    </a:xfrm>
                    <a:prstGeom prst="rect">
                      <a:avLst/>
                    </a:prstGeom>
                    <a:noFill/>
                    <a:ln w="9525">
                      <a:noFill/>
                      <a:miter lim="800000"/>
                      <a:headEnd/>
                      <a:tailEnd/>
                    </a:ln>
                  </pic:spPr>
                </pic:pic>
              </a:graphicData>
            </a:graphic>
          </wp:inline>
        </w:drawing>
      </w:r>
    </w:p>
    <w:p w:rsidR="00F50351" w:rsidRDefault="00F83F01" w:rsidP="00F83F01">
      <w:pPr>
        <w:pStyle w:val="Caption"/>
        <w:rPr>
          <w:rStyle w:val="debug-message-payload"/>
        </w:rPr>
      </w:pPr>
      <w:r>
        <w:t xml:space="preserve">Figure </w:t>
      </w:r>
      <w:fldSimple w:instr=" SEQ Figure \* ARABIC ">
        <w:r w:rsidR="00634DFD">
          <w:rPr>
            <w:noProof/>
          </w:rPr>
          <w:t>6</w:t>
        </w:r>
      </w:fldSimple>
      <w:r>
        <w:t>: Simple example.</w:t>
      </w:r>
    </w:p>
    <w:p w:rsidR="00F83F01" w:rsidRDefault="008B48A4" w:rsidP="00F83F01">
      <w:pPr>
        <w:keepNext/>
        <w:jc w:val="center"/>
      </w:pPr>
      <w:r>
        <w:rPr>
          <w:noProof/>
        </w:rPr>
        <w:drawing>
          <wp:inline distT="0" distB="0" distL="0" distR="0">
            <wp:extent cx="3558163" cy="2629329"/>
            <wp:effectExtent l="19050" t="0" r="4187"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srcRect/>
                    <a:stretch>
                      <a:fillRect/>
                    </a:stretch>
                  </pic:blipFill>
                  <pic:spPr bwMode="auto">
                    <a:xfrm>
                      <a:off x="0" y="0"/>
                      <a:ext cx="3557980" cy="2629194"/>
                    </a:xfrm>
                    <a:prstGeom prst="rect">
                      <a:avLst/>
                    </a:prstGeom>
                    <a:noFill/>
                    <a:ln w="9525">
                      <a:noFill/>
                      <a:miter lim="800000"/>
                      <a:headEnd/>
                      <a:tailEnd/>
                    </a:ln>
                  </pic:spPr>
                </pic:pic>
              </a:graphicData>
            </a:graphic>
          </wp:inline>
        </w:drawing>
      </w:r>
    </w:p>
    <w:p w:rsidR="008B48A4" w:rsidRDefault="00F83F01" w:rsidP="00F83F01">
      <w:pPr>
        <w:pStyle w:val="Caption"/>
        <w:rPr>
          <w:rStyle w:val="debug-message-payload"/>
        </w:rPr>
      </w:pPr>
      <w:r>
        <w:t xml:space="preserve">Figure </w:t>
      </w:r>
      <w:fldSimple w:instr=" SEQ Figure \* ARABIC ">
        <w:r w:rsidR="00634DFD">
          <w:rPr>
            <w:noProof/>
          </w:rPr>
          <w:t>7</w:t>
        </w:r>
      </w:fldSimple>
      <w:r>
        <w:t>: Inject configuration.</w:t>
      </w:r>
    </w:p>
    <w:p w:rsidR="00F83F01" w:rsidRDefault="008B48A4" w:rsidP="00F83F01">
      <w:pPr>
        <w:keepNext/>
        <w:jc w:val="center"/>
      </w:pPr>
      <w:r>
        <w:rPr>
          <w:noProof/>
        </w:rPr>
        <w:drawing>
          <wp:inline distT="0" distB="0" distL="0" distR="0">
            <wp:extent cx="3702587" cy="185894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srcRect/>
                    <a:stretch>
                      <a:fillRect/>
                    </a:stretch>
                  </pic:blipFill>
                  <pic:spPr bwMode="auto">
                    <a:xfrm>
                      <a:off x="0" y="0"/>
                      <a:ext cx="3706187" cy="1860752"/>
                    </a:xfrm>
                    <a:prstGeom prst="rect">
                      <a:avLst/>
                    </a:prstGeom>
                    <a:noFill/>
                    <a:ln w="9525">
                      <a:noFill/>
                      <a:miter lim="800000"/>
                      <a:headEnd/>
                      <a:tailEnd/>
                    </a:ln>
                  </pic:spPr>
                </pic:pic>
              </a:graphicData>
            </a:graphic>
          </wp:inline>
        </w:drawing>
      </w:r>
    </w:p>
    <w:p w:rsidR="00F50351" w:rsidRDefault="00F83F01" w:rsidP="00F83F01">
      <w:pPr>
        <w:pStyle w:val="Caption"/>
        <w:rPr>
          <w:rStyle w:val="debug-message-payload"/>
        </w:rPr>
      </w:pPr>
      <w:r>
        <w:t xml:space="preserve">Figure </w:t>
      </w:r>
      <w:fldSimple w:instr=" SEQ Figure \* ARABIC ">
        <w:r w:rsidR="00634DFD">
          <w:rPr>
            <w:noProof/>
          </w:rPr>
          <w:t>8</w:t>
        </w:r>
      </w:fldSimple>
      <w:r>
        <w:t>: Debug configuration.</w:t>
      </w:r>
    </w:p>
    <w:p w:rsidR="008B48A4" w:rsidRPr="00F50351" w:rsidRDefault="008B48A4" w:rsidP="008B48A4">
      <w:pPr>
        <w:rPr>
          <w:rStyle w:val="debug-message-payload"/>
        </w:rPr>
      </w:pPr>
      <w:r w:rsidRPr="00F50351">
        <w:rPr>
          <w:rStyle w:val="debug-message-payload"/>
          <w:color w:val="000000"/>
        </w:rPr>
        <w:lastRenderedPageBreak/>
        <w:t xml:space="preserve">The following message is passed directly from an inject node to a debug node which is </w:t>
      </w:r>
      <w:r w:rsidR="00027DC2">
        <w:rPr>
          <w:rStyle w:val="debug-message-payload"/>
          <w:color w:val="000000"/>
        </w:rPr>
        <w:t>displaying</w:t>
      </w:r>
      <w:r w:rsidRPr="00F50351">
        <w:rPr>
          <w:rStyle w:val="debug-message-payload"/>
          <w:color w:val="000000"/>
        </w:rPr>
        <w:t xml:space="preserve"> the full package and not only the payload:</w:t>
      </w:r>
    </w:p>
    <w:p w:rsidR="00F50351" w:rsidRPr="00F50351" w:rsidRDefault="00F50351" w:rsidP="00F50351">
      <w:pPr>
        <w:rPr>
          <w:rStyle w:val="debug-message-payload"/>
        </w:rPr>
      </w:pPr>
      <w:r>
        <w:rPr>
          <w:rStyle w:val="debug-message-payload"/>
          <w:color w:val="000000"/>
        </w:rPr>
        <w:t xml:space="preserve">(Message) created by: f876d25b.7e67f8 </w:t>
      </w:r>
    </w:p>
    <w:p w:rsidR="00F50351" w:rsidRPr="00F50351" w:rsidRDefault="00F50351" w:rsidP="00F50351">
      <w:pPr>
        <w:rPr>
          <w:rStyle w:val="debug-message-payload"/>
        </w:rPr>
      </w:pPr>
      <w:r>
        <w:rPr>
          <w:rStyle w:val="debug-message-payload"/>
          <w:color w:val="000000"/>
        </w:rPr>
        <w:t>Public properties: { payload = { val2 = 2, val1 = 1 }, timestamp = 1435340486, topic = "InjectTopic" } Private properties: { }</w:t>
      </w:r>
    </w:p>
    <w:p w:rsidR="00F50351" w:rsidRPr="00F50351" w:rsidRDefault="008B48A4" w:rsidP="00F50351">
      <w:pPr>
        <w:rPr>
          <w:rStyle w:val="debug-message-payload"/>
        </w:rPr>
      </w:pPr>
      <w:r>
        <w:rPr>
          <w:rStyle w:val="debug-message-payload"/>
          <w:color w:val="000000"/>
        </w:rPr>
        <w:t xml:space="preserve">For the goal of this </w:t>
      </w:r>
      <w:r w:rsidR="00F83F01">
        <w:rPr>
          <w:rStyle w:val="debug-message-payload"/>
          <w:color w:val="000000"/>
        </w:rPr>
        <w:t>document</w:t>
      </w:r>
      <w:r>
        <w:rPr>
          <w:rStyle w:val="debug-message-payload"/>
          <w:color w:val="000000"/>
        </w:rPr>
        <w:t>, let</w:t>
      </w:r>
      <w:r w:rsidR="00027DC2">
        <w:rPr>
          <w:rStyle w:val="debug-message-payload"/>
          <w:color w:val="000000"/>
        </w:rPr>
        <w:t>'s only focus</w:t>
      </w:r>
      <w:r w:rsidR="00F83F01">
        <w:rPr>
          <w:rStyle w:val="debug-message-payload"/>
          <w:color w:val="000000"/>
        </w:rPr>
        <w:t xml:space="preserve"> on</w:t>
      </w:r>
      <w:r w:rsidR="00027DC2">
        <w:rPr>
          <w:rStyle w:val="debug-message-payload"/>
          <w:color w:val="000000"/>
        </w:rPr>
        <w:t xml:space="preserve"> the "P</w:t>
      </w:r>
      <w:r>
        <w:rPr>
          <w:rStyle w:val="debug-message-payload"/>
          <w:color w:val="000000"/>
        </w:rPr>
        <w:t>ublic properties</w:t>
      </w:r>
      <w:r w:rsidR="00027DC2">
        <w:rPr>
          <w:rStyle w:val="debug-message-payload"/>
          <w:color w:val="000000"/>
        </w:rPr>
        <w:t>"</w:t>
      </w:r>
      <w:r>
        <w:rPr>
          <w:rStyle w:val="debug-message-payload"/>
          <w:color w:val="000000"/>
        </w:rPr>
        <w:t xml:space="preserve"> of the message</w:t>
      </w:r>
      <w:r w:rsidR="00F50351" w:rsidRPr="00F50351">
        <w:rPr>
          <w:rStyle w:val="debug-message-payload"/>
          <w:color w:val="000000"/>
        </w:rPr>
        <w:t>. The Public properties contain three items: payload, timestamp and topic</w:t>
      </w:r>
    </w:p>
    <w:p w:rsidR="008B48A4" w:rsidRPr="008B48A4" w:rsidRDefault="00F50351" w:rsidP="008B48A4">
      <w:pPr>
        <w:pStyle w:val="ListParagraph"/>
        <w:numPr>
          <w:ilvl w:val="0"/>
          <w:numId w:val="13"/>
        </w:numPr>
        <w:rPr>
          <w:rStyle w:val="debug-message-payload"/>
          <w:color w:val="000000"/>
        </w:rPr>
      </w:pPr>
      <w:r w:rsidRPr="008B48A4">
        <w:rPr>
          <w:rStyle w:val="debug-message-payload"/>
          <w:color w:val="000000"/>
        </w:rPr>
        <w:t xml:space="preserve">The </w:t>
      </w:r>
      <w:r w:rsidRPr="008B48A4">
        <w:rPr>
          <w:rStyle w:val="debug-message-payload"/>
          <w:b/>
          <w:color w:val="000000"/>
        </w:rPr>
        <w:t>payload</w:t>
      </w:r>
      <w:r w:rsidRPr="008B48A4">
        <w:rPr>
          <w:rStyle w:val="debug-message-payload"/>
          <w:color w:val="000000"/>
        </w:rPr>
        <w:t xml:space="preserve"> is the actual content of the message</w:t>
      </w:r>
    </w:p>
    <w:p w:rsidR="008B48A4" w:rsidRPr="008B48A4" w:rsidRDefault="008B48A4" w:rsidP="008B48A4">
      <w:pPr>
        <w:pStyle w:val="ListParagraph"/>
        <w:numPr>
          <w:ilvl w:val="0"/>
          <w:numId w:val="13"/>
        </w:numPr>
        <w:rPr>
          <w:rStyle w:val="debug-message-payload"/>
          <w:color w:val="000000"/>
        </w:rPr>
      </w:pPr>
      <w:r w:rsidRPr="008B48A4">
        <w:rPr>
          <w:rStyle w:val="debug-message-payload"/>
          <w:color w:val="000000"/>
        </w:rPr>
        <w:t>T</w:t>
      </w:r>
      <w:r w:rsidR="00F50351" w:rsidRPr="008B48A4">
        <w:rPr>
          <w:rStyle w:val="debug-message-payload"/>
          <w:color w:val="000000"/>
        </w:rPr>
        <w:t xml:space="preserve">he </w:t>
      </w:r>
      <w:r w:rsidR="00F50351" w:rsidRPr="008B48A4">
        <w:rPr>
          <w:rStyle w:val="debug-message-payload"/>
          <w:b/>
          <w:color w:val="000000"/>
        </w:rPr>
        <w:t>timestamp</w:t>
      </w:r>
      <w:r w:rsidR="00F50351" w:rsidRPr="008B48A4">
        <w:rPr>
          <w:rStyle w:val="debug-message-payload"/>
          <w:color w:val="000000"/>
        </w:rPr>
        <w:t xml:space="preserve"> is the time of creation of the message (it is in a Linux format)</w:t>
      </w:r>
    </w:p>
    <w:p w:rsidR="00F50351" w:rsidRPr="00F50351" w:rsidRDefault="008B48A4" w:rsidP="008B48A4">
      <w:pPr>
        <w:pStyle w:val="ListParagraph"/>
        <w:numPr>
          <w:ilvl w:val="0"/>
          <w:numId w:val="13"/>
        </w:numPr>
        <w:rPr>
          <w:rStyle w:val="debug-message-payload"/>
        </w:rPr>
      </w:pPr>
      <w:r w:rsidRPr="008B48A4">
        <w:rPr>
          <w:rStyle w:val="debug-message-payload"/>
          <w:color w:val="000000"/>
        </w:rPr>
        <w:t>T</w:t>
      </w:r>
      <w:r w:rsidR="00F50351" w:rsidRPr="008B48A4">
        <w:rPr>
          <w:rStyle w:val="debug-message-payload"/>
          <w:color w:val="000000"/>
        </w:rPr>
        <w:t xml:space="preserve">he </w:t>
      </w:r>
      <w:r w:rsidR="00F50351" w:rsidRPr="008B48A4">
        <w:rPr>
          <w:rStyle w:val="debug-message-payload"/>
          <w:b/>
          <w:color w:val="000000"/>
        </w:rPr>
        <w:t>topic</w:t>
      </w:r>
      <w:r w:rsidR="00F50351" w:rsidRPr="008B48A4">
        <w:rPr>
          <w:rStyle w:val="debug-message-payload"/>
          <w:color w:val="000000"/>
        </w:rPr>
        <w:t xml:space="preserve"> is just a tag that will help recognize between two packages in the future</w:t>
      </w:r>
    </w:p>
    <w:p w:rsidR="00F50351" w:rsidRPr="00F50351" w:rsidRDefault="008B48A4" w:rsidP="00F50351">
      <w:pPr>
        <w:rPr>
          <w:rStyle w:val="debug-message-payload"/>
        </w:rPr>
      </w:pPr>
      <w:r>
        <w:rPr>
          <w:rStyle w:val="debug-message-payload"/>
          <w:color w:val="000000"/>
        </w:rPr>
        <w:t>For this explanation, the message can be seen as the following structure:</w:t>
      </w:r>
      <w:r w:rsidR="00F50351" w:rsidRPr="00F50351">
        <w:rPr>
          <w:rStyle w:val="debug-message-payload"/>
          <w:color w:val="000000"/>
        </w:rPr>
        <w:t> </w:t>
      </w:r>
    </w:p>
    <w:p w:rsidR="00F50351" w:rsidRPr="00F50351" w:rsidRDefault="00F50351" w:rsidP="00F50351">
      <w:pPr>
        <w:rPr>
          <w:rStyle w:val="debug-message-payload"/>
        </w:rPr>
      </w:pPr>
      <w:r w:rsidRPr="00F50351">
        <w:rPr>
          <w:rStyle w:val="debug-message-payload"/>
          <w:color w:val="000000"/>
        </w:rPr>
        <w:t>{msg = { payload = { val2 = 2, val1 = 1 }, timestamp = 1435339549, topic = "InjectTopic" }}</w:t>
      </w:r>
    </w:p>
    <w:p w:rsidR="001A5B87" w:rsidRDefault="008B48A4" w:rsidP="00F50351">
      <w:pPr>
        <w:rPr>
          <w:rStyle w:val="debug-message-payload"/>
          <w:color w:val="000000"/>
        </w:rPr>
      </w:pPr>
      <w:r>
        <w:rPr>
          <w:rStyle w:val="debug-message-payload"/>
          <w:color w:val="000000"/>
        </w:rPr>
        <w:t>I</w:t>
      </w:r>
      <w:r w:rsidR="00F50351" w:rsidRPr="00F50351">
        <w:rPr>
          <w:rStyle w:val="debug-message-payload"/>
          <w:color w:val="000000"/>
        </w:rPr>
        <w:t>n or</w:t>
      </w:r>
      <w:r>
        <w:rPr>
          <w:rStyle w:val="debug-message-payload"/>
          <w:color w:val="000000"/>
        </w:rPr>
        <w:t xml:space="preserve">der to access the payload we need to </w:t>
      </w:r>
      <w:r w:rsidR="00F50351" w:rsidRPr="00F50351">
        <w:rPr>
          <w:rStyle w:val="debug-message-payload"/>
          <w:color w:val="000000"/>
        </w:rPr>
        <w:t xml:space="preserve">refer to it as </w:t>
      </w:r>
      <w:r w:rsidR="00F50351" w:rsidRPr="008B48A4">
        <w:rPr>
          <w:rStyle w:val="debug-message-payload"/>
          <w:b/>
          <w:color w:val="000000"/>
        </w:rPr>
        <w:t>msg.payload</w:t>
      </w:r>
    </w:p>
    <w:p w:rsidR="001A5B87" w:rsidRDefault="001A5B87" w:rsidP="00F50351">
      <w:pPr>
        <w:rPr>
          <w:rStyle w:val="debug-message-payload"/>
          <w:color w:val="000000"/>
        </w:rPr>
      </w:pPr>
      <w:r>
        <w:rPr>
          <w:rStyle w:val="debug-message-payload"/>
          <w:color w:val="000000"/>
        </w:rPr>
        <w:t>I</w:t>
      </w:r>
      <w:r w:rsidR="00F50351" w:rsidRPr="00F50351">
        <w:rPr>
          <w:rStyle w:val="debug-message-payload"/>
          <w:color w:val="000000"/>
        </w:rPr>
        <w:t>n o</w:t>
      </w:r>
      <w:r w:rsidR="008B48A4">
        <w:rPr>
          <w:rStyle w:val="debug-message-payload"/>
          <w:color w:val="000000"/>
        </w:rPr>
        <w:t>rder to access the timestamp we need to</w:t>
      </w:r>
      <w:r w:rsidR="00F50351" w:rsidRPr="00F50351">
        <w:rPr>
          <w:rStyle w:val="debug-message-payload"/>
          <w:color w:val="000000"/>
        </w:rPr>
        <w:t xml:space="preserve"> refer to it as </w:t>
      </w:r>
      <w:r w:rsidR="00F50351" w:rsidRPr="008B48A4">
        <w:rPr>
          <w:rStyle w:val="debug-message-payload"/>
          <w:b/>
          <w:color w:val="000000"/>
        </w:rPr>
        <w:t>msg.timestamp</w:t>
      </w:r>
    </w:p>
    <w:p w:rsidR="008B48A4" w:rsidRDefault="001A5B87" w:rsidP="00F50351">
      <w:pPr>
        <w:rPr>
          <w:rStyle w:val="debug-message-payload"/>
          <w:color w:val="000000"/>
        </w:rPr>
      </w:pPr>
      <w:r>
        <w:rPr>
          <w:rStyle w:val="debug-message-payload"/>
          <w:color w:val="000000"/>
        </w:rPr>
        <w:t>I</w:t>
      </w:r>
      <w:r w:rsidR="00F50351" w:rsidRPr="00F50351">
        <w:rPr>
          <w:rStyle w:val="debug-message-payload"/>
          <w:color w:val="000000"/>
        </w:rPr>
        <w:t xml:space="preserve">n order to access the topic </w:t>
      </w:r>
      <w:r w:rsidR="008B48A4">
        <w:rPr>
          <w:rStyle w:val="debug-message-payload"/>
          <w:color w:val="000000"/>
        </w:rPr>
        <w:t xml:space="preserve">we need to </w:t>
      </w:r>
      <w:r w:rsidR="00F50351" w:rsidRPr="00F50351">
        <w:rPr>
          <w:rStyle w:val="debug-message-payload"/>
          <w:color w:val="000000"/>
        </w:rPr>
        <w:t xml:space="preserve">refer to it as </w:t>
      </w:r>
      <w:r w:rsidR="00F50351" w:rsidRPr="008B48A4">
        <w:rPr>
          <w:rStyle w:val="debug-message-payload"/>
          <w:b/>
          <w:color w:val="000000"/>
        </w:rPr>
        <w:t>msg.topic</w:t>
      </w:r>
    </w:p>
    <w:p w:rsidR="00F50351" w:rsidRDefault="00F50351" w:rsidP="00F50351">
      <w:pPr>
        <w:rPr>
          <w:rStyle w:val="debug-message-payload"/>
          <w:b/>
          <w:color w:val="000000"/>
        </w:rPr>
      </w:pPr>
      <w:r w:rsidRPr="00F50351">
        <w:rPr>
          <w:rStyle w:val="debug-message-payload"/>
          <w:color w:val="000000"/>
        </w:rPr>
        <w:t xml:space="preserve">In order to access </w:t>
      </w:r>
      <w:r w:rsidRPr="008B48A4">
        <w:rPr>
          <w:rStyle w:val="debug-message-payload"/>
          <w:b/>
          <w:color w:val="000000"/>
        </w:rPr>
        <w:t>val1</w:t>
      </w:r>
      <w:r w:rsidR="008B48A4">
        <w:rPr>
          <w:rStyle w:val="debug-message-payload"/>
          <w:color w:val="000000"/>
        </w:rPr>
        <w:t xml:space="preserve"> of payload we </w:t>
      </w:r>
      <w:r w:rsidRPr="00F50351">
        <w:rPr>
          <w:rStyle w:val="debug-message-payload"/>
          <w:color w:val="000000"/>
        </w:rPr>
        <w:t xml:space="preserve">need to refer to it as </w:t>
      </w:r>
      <w:r w:rsidRPr="008B48A4">
        <w:rPr>
          <w:rStyle w:val="debug-message-payload"/>
          <w:b/>
          <w:color w:val="000000"/>
        </w:rPr>
        <w:t>msg.payload.val1</w:t>
      </w:r>
    </w:p>
    <w:p w:rsidR="008B48A4" w:rsidRDefault="008B48A4" w:rsidP="00F50351">
      <w:pPr>
        <w:rPr>
          <w:rStyle w:val="debug-message-payload"/>
          <w:color w:val="000000"/>
        </w:rPr>
      </w:pPr>
      <w:r>
        <w:rPr>
          <w:rStyle w:val="debug-message-payload"/>
          <w:color w:val="000000"/>
        </w:rPr>
        <w:t>Following this logic, we can access any value contained on the payload of a message by simply looking at the structure of the message using a debug node.</w:t>
      </w:r>
    </w:p>
    <w:p w:rsidR="008B48A4" w:rsidRPr="008B48A4" w:rsidRDefault="00D61AFA" w:rsidP="008B48A4">
      <w:pPr>
        <w:pStyle w:val="Heading2"/>
        <w:rPr>
          <w:rStyle w:val="debug-message-payload"/>
        </w:rPr>
      </w:pPr>
      <w:bookmarkStart w:id="12" w:name="_Toc424116411"/>
      <w:r>
        <w:rPr>
          <w:rStyle w:val="debug-message-payload"/>
        </w:rPr>
        <w:t>Combined message structure</w:t>
      </w:r>
      <w:bookmarkEnd w:id="12"/>
    </w:p>
    <w:p w:rsidR="00F50351" w:rsidRPr="00F50351" w:rsidRDefault="008B48A4" w:rsidP="00F50351">
      <w:pPr>
        <w:rPr>
          <w:rStyle w:val="debug-message-payload"/>
        </w:rPr>
      </w:pPr>
      <w:r>
        <w:rPr>
          <w:rStyle w:val="debug-message-payload"/>
          <w:color w:val="000000"/>
        </w:rPr>
        <w:t>The above explanation is key to understand</w:t>
      </w:r>
      <w:r w:rsidR="007274EB">
        <w:rPr>
          <w:rStyle w:val="debug-message-payload"/>
          <w:color w:val="000000"/>
        </w:rPr>
        <w:t>ing</w:t>
      </w:r>
      <w:r>
        <w:rPr>
          <w:rStyle w:val="debug-message-payload"/>
          <w:color w:val="000000"/>
        </w:rPr>
        <w:t xml:space="preserve"> the data when one or more messages are combined into a single one</w:t>
      </w:r>
      <w:r w:rsidR="00F50351" w:rsidRPr="00F50351">
        <w:rPr>
          <w:rStyle w:val="debug-message-payload"/>
          <w:color w:val="000000"/>
        </w:rPr>
        <w:t xml:space="preserve">, here is where topics are important. </w:t>
      </w:r>
      <w:r w:rsidR="007274EB">
        <w:rPr>
          <w:rStyle w:val="debug-message-payload"/>
          <w:color w:val="000000"/>
        </w:rPr>
        <w:t>For example, l</w:t>
      </w:r>
      <w:r w:rsidR="00F50351" w:rsidRPr="00F50351">
        <w:rPr>
          <w:rStyle w:val="debug-message-payload"/>
          <w:color w:val="000000"/>
        </w:rPr>
        <w:t>et</w:t>
      </w:r>
      <w:r w:rsidR="007274EB">
        <w:rPr>
          <w:rStyle w:val="debug-message-payload"/>
          <w:color w:val="000000"/>
        </w:rPr>
        <w:t>'s</w:t>
      </w:r>
      <w:r w:rsidR="00F50351" w:rsidRPr="00F50351">
        <w:rPr>
          <w:rStyle w:val="debug-message-payload"/>
          <w:color w:val="000000"/>
        </w:rPr>
        <w:t xml:space="preserve"> say that</w:t>
      </w:r>
      <w:r w:rsidR="007274EB">
        <w:rPr>
          <w:rStyle w:val="debug-message-payload"/>
          <w:color w:val="000000"/>
        </w:rPr>
        <w:t xml:space="preserve"> one has </w:t>
      </w:r>
      <w:r w:rsidR="00F50351" w:rsidRPr="00F50351">
        <w:rPr>
          <w:rStyle w:val="debug-message-payload"/>
          <w:color w:val="000000"/>
        </w:rPr>
        <w:t>two injects with different topics that go to a combine (no topic</w:t>
      </w:r>
      <w:r>
        <w:rPr>
          <w:rStyle w:val="debug-message-payload"/>
          <w:color w:val="000000"/>
        </w:rPr>
        <w:t xml:space="preserve"> and also not collapse topics) </w:t>
      </w:r>
      <w:r w:rsidR="00F50351" w:rsidRPr="00F50351">
        <w:rPr>
          <w:rStyle w:val="debug-message-payload"/>
          <w:color w:val="000000"/>
        </w:rPr>
        <w:t>node and then to a debug, like this:</w:t>
      </w:r>
    </w:p>
    <w:p w:rsidR="001A5B87" w:rsidRDefault="008B48A4" w:rsidP="001A5B87">
      <w:pPr>
        <w:keepNext/>
        <w:jc w:val="center"/>
      </w:pPr>
      <w:r>
        <w:rPr>
          <w:noProof/>
        </w:rPr>
        <w:drawing>
          <wp:inline distT="0" distB="0" distL="0" distR="0">
            <wp:extent cx="5426075" cy="1256030"/>
            <wp:effectExtent l="1905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srcRect/>
                    <a:stretch>
                      <a:fillRect/>
                    </a:stretch>
                  </pic:blipFill>
                  <pic:spPr bwMode="auto">
                    <a:xfrm>
                      <a:off x="0" y="0"/>
                      <a:ext cx="5426075" cy="1256030"/>
                    </a:xfrm>
                    <a:prstGeom prst="rect">
                      <a:avLst/>
                    </a:prstGeom>
                    <a:noFill/>
                    <a:ln w="9525">
                      <a:noFill/>
                      <a:miter lim="800000"/>
                      <a:headEnd/>
                      <a:tailEnd/>
                    </a:ln>
                  </pic:spPr>
                </pic:pic>
              </a:graphicData>
            </a:graphic>
          </wp:inline>
        </w:drawing>
      </w:r>
    </w:p>
    <w:p w:rsidR="00F50351" w:rsidRDefault="001A5B87" w:rsidP="001A5B87">
      <w:pPr>
        <w:pStyle w:val="Caption"/>
        <w:rPr>
          <w:rStyle w:val="debug-message-payload"/>
          <w:color w:val="000000"/>
        </w:rPr>
      </w:pPr>
      <w:r>
        <w:t xml:space="preserve">Figure </w:t>
      </w:r>
      <w:fldSimple w:instr=" SEQ Figure \* ARABIC ">
        <w:r w:rsidR="00634DFD">
          <w:rPr>
            <w:noProof/>
          </w:rPr>
          <w:t>9</w:t>
        </w:r>
      </w:fldSimple>
      <w:r>
        <w:t>: Example of combined messages.</w:t>
      </w:r>
    </w:p>
    <w:p w:rsidR="001A5B87" w:rsidRDefault="00D61AFA" w:rsidP="001A5B87">
      <w:pPr>
        <w:keepNext/>
        <w:jc w:val="center"/>
      </w:pPr>
      <w:r>
        <w:rPr>
          <w:noProof/>
        </w:rPr>
        <w:lastRenderedPageBreak/>
        <w:drawing>
          <wp:inline distT="0" distB="0" distL="0" distR="0">
            <wp:extent cx="3538066" cy="2582426"/>
            <wp:effectExtent l="19050" t="0" r="5234"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srcRect/>
                    <a:stretch>
                      <a:fillRect/>
                    </a:stretch>
                  </pic:blipFill>
                  <pic:spPr bwMode="auto">
                    <a:xfrm>
                      <a:off x="0" y="0"/>
                      <a:ext cx="3538066" cy="2582426"/>
                    </a:xfrm>
                    <a:prstGeom prst="rect">
                      <a:avLst/>
                    </a:prstGeom>
                    <a:noFill/>
                    <a:ln w="9525">
                      <a:noFill/>
                      <a:miter lim="800000"/>
                      <a:headEnd/>
                      <a:tailEnd/>
                    </a:ln>
                  </pic:spPr>
                </pic:pic>
              </a:graphicData>
            </a:graphic>
          </wp:inline>
        </w:drawing>
      </w:r>
    </w:p>
    <w:p w:rsidR="00D61AFA" w:rsidRDefault="001A5B87" w:rsidP="001A5B87">
      <w:pPr>
        <w:pStyle w:val="Caption"/>
        <w:rPr>
          <w:rStyle w:val="debug-message-payload"/>
        </w:rPr>
      </w:pPr>
      <w:r>
        <w:t xml:space="preserve">Figure </w:t>
      </w:r>
      <w:fldSimple w:instr=" SEQ Figure \* ARABIC ">
        <w:r w:rsidR="00634DFD">
          <w:rPr>
            <w:noProof/>
          </w:rPr>
          <w:t>10</w:t>
        </w:r>
      </w:fldSimple>
      <w:r>
        <w:t>: Second inject configuration.</w:t>
      </w:r>
    </w:p>
    <w:p w:rsidR="001A5B87" w:rsidRDefault="00D61AFA" w:rsidP="001A5B87">
      <w:pPr>
        <w:keepNext/>
        <w:jc w:val="center"/>
      </w:pPr>
      <w:r>
        <w:rPr>
          <w:noProof/>
        </w:rPr>
        <w:drawing>
          <wp:inline distT="0" distB="0" distL="0" distR="0">
            <wp:extent cx="3457680" cy="1982086"/>
            <wp:effectExtent l="19050" t="0" r="94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a:srcRect/>
                    <a:stretch>
                      <a:fillRect/>
                    </a:stretch>
                  </pic:blipFill>
                  <pic:spPr bwMode="auto">
                    <a:xfrm>
                      <a:off x="0" y="0"/>
                      <a:ext cx="3460609" cy="1983765"/>
                    </a:xfrm>
                    <a:prstGeom prst="rect">
                      <a:avLst/>
                    </a:prstGeom>
                    <a:noFill/>
                    <a:ln w="9525">
                      <a:noFill/>
                      <a:miter lim="800000"/>
                      <a:headEnd/>
                      <a:tailEnd/>
                    </a:ln>
                  </pic:spPr>
                </pic:pic>
              </a:graphicData>
            </a:graphic>
          </wp:inline>
        </w:drawing>
      </w:r>
    </w:p>
    <w:p w:rsidR="00D61AFA" w:rsidRPr="00F50351" w:rsidRDefault="001A5B87" w:rsidP="001A5B87">
      <w:pPr>
        <w:pStyle w:val="Caption"/>
        <w:rPr>
          <w:rStyle w:val="debug-message-payload"/>
        </w:rPr>
      </w:pPr>
      <w:r>
        <w:t xml:space="preserve">Figure </w:t>
      </w:r>
      <w:fldSimple w:instr=" SEQ Figure \* ARABIC ">
        <w:r w:rsidR="00634DFD">
          <w:rPr>
            <w:noProof/>
          </w:rPr>
          <w:t>11</w:t>
        </w:r>
      </w:fldSimple>
      <w:r>
        <w:t>: Combined node configuration.</w:t>
      </w:r>
    </w:p>
    <w:p w:rsidR="00F50351" w:rsidRPr="00F50351" w:rsidRDefault="00D61AFA" w:rsidP="00F50351">
      <w:pPr>
        <w:rPr>
          <w:rStyle w:val="debug-message-payload"/>
        </w:rPr>
      </w:pPr>
      <w:r>
        <w:rPr>
          <w:rStyle w:val="debug-message-payload"/>
          <w:color w:val="000000"/>
        </w:rPr>
        <w:t xml:space="preserve">Combine </w:t>
      </w:r>
      <w:r w:rsidR="00F50351" w:rsidRPr="00F50351">
        <w:rPr>
          <w:rStyle w:val="debug-message-payload"/>
          <w:color w:val="000000"/>
        </w:rPr>
        <w:t>merge</w:t>
      </w:r>
      <w:r>
        <w:rPr>
          <w:rStyle w:val="debug-message-payload"/>
          <w:color w:val="000000"/>
        </w:rPr>
        <w:t>s</w:t>
      </w:r>
      <w:r w:rsidR="00F50351" w:rsidRPr="00F50351">
        <w:rPr>
          <w:rStyle w:val="debug-message-payload"/>
          <w:color w:val="000000"/>
        </w:rPr>
        <w:t xml:space="preserve"> both messages </w:t>
      </w:r>
      <w:r w:rsidR="007274EB">
        <w:rPr>
          <w:rStyle w:val="debug-message-payload"/>
          <w:color w:val="000000"/>
        </w:rPr>
        <w:t>in order to create a new one i</w:t>
      </w:r>
      <w:r w:rsidR="00F50351" w:rsidRPr="00F50351">
        <w:rPr>
          <w:rStyle w:val="debug-message-payload"/>
          <w:color w:val="000000"/>
        </w:rPr>
        <w:t xml:space="preserve">n which the new message topic is going to be the same as </w:t>
      </w:r>
      <w:r w:rsidR="007274EB">
        <w:rPr>
          <w:rStyle w:val="debug-message-payload"/>
          <w:color w:val="000000"/>
        </w:rPr>
        <w:t>of the last message received on C</w:t>
      </w:r>
      <w:r w:rsidR="00F50351" w:rsidRPr="00F50351">
        <w:rPr>
          <w:rStyle w:val="debug-message-payload"/>
          <w:color w:val="000000"/>
        </w:rPr>
        <w:t>ombine</w:t>
      </w:r>
      <w:r w:rsidR="007274EB">
        <w:rPr>
          <w:rStyle w:val="debug-message-payload"/>
          <w:color w:val="000000"/>
        </w:rPr>
        <w:t>, unless C</w:t>
      </w:r>
      <w:r w:rsidR="00F50351" w:rsidRPr="00F50351">
        <w:rPr>
          <w:rStyle w:val="debug-message-payload"/>
          <w:color w:val="000000"/>
        </w:rPr>
        <w:t>ombine is set with its own to</w:t>
      </w:r>
      <w:r>
        <w:rPr>
          <w:rStyle w:val="debug-message-payload"/>
          <w:color w:val="000000"/>
        </w:rPr>
        <w:t>pic!</w:t>
      </w:r>
      <w:r w:rsidR="00F50351" w:rsidRPr="00F50351">
        <w:rPr>
          <w:rStyle w:val="debug-message-payload"/>
          <w:color w:val="000000"/>
        </w:rPr>
        <w:t>:</w:t>
      </w:r>
    </w:p>
    <w:p w:rsidR="00F50351" w:rsidRPr="00F50351" w:rsidRDefault="00F50351" w:rsidP="00F50351">
      <w:pPr>
        <w:rPr>
          <w:rStyle w:val="debug-message-payload"/>
        </w:rPr>
      </w:pPr>
      <w:r w:rsidRPr="00F50351">
        <w:rPr>
          <w:rStyle w:val="debug-message-payload"/>
          <w:color w:val="000000"/>
        </w:rPr>
        <w:t> </w:t>
      </w:r>
      <w:r>
        <w:rPr>
          <w:rStyle w:val="debug-message-payload"/>
          <w:color w:val="000000"/>
        </w:rPr>
        <w:t>(Message) created by: 72e88578.9bc20c</w:t>
      </w:r>
    </w:p>
    <w:p w:rsidR="00F50351" w:rsidRPr="00F50351" w:rsidRDefault="00F50351" w:rsidP="00F50351">
      <w:pPr>
        <w:rPr>
          <w:rStyle w:val="debug-message-payload"/>
        </w:rPr>
      </w:pPr>
      <w:r>
        <w:rPr>
          <w:rStyle w:val="debug-message-payload"/>
          <w:color w:val="000000"/>
        </w:rPr>
        <w:t>Public properties: { payload = { InjectTopic = { val1 = 1, val2 = 2 }, InjectTopic2 = { val3 = 3, val4 = 4 } }, timestamp = 1435340622, topic = "InjectTopic2" } Private properties: { }</w:t>
      </w:r>
    </w:p>
    <w:p w:rsidR="00F50351" w:rsidRPr="00F50351" w:rsidRDefault="00D61AFA" w:rsidP="00F50351">
      <w:pPr>
        <w:rPr>
          <w:rStyle w:val="debug-message-payload"/>
        </w:rPr>
      </w:pPr>
      <w:r>
        <w:rPr>
          <w:rStyle w:val="debug-message-payload"/>
          <w:color w:val="000000"/>
        </w:rPr>
        <w:t>NOTE: The inject nodes where pressed in order, this is why the topic of the new message is InjectTopic2</w:t>
      </w:r>
      <w:r w:rsidR="00F50351" w:rsidRPr="00F50351">
        <w:rPr>
          <w:rStyle w:val="debug-message-payload"/>
          <w:color w:val="000000"/>
        </w:rPr>
        <w:t>.</w:t>
      </w:r>
    </w:p>
    <w:p w:rsidR="00F50351" w:rsidRPr="00F50351" w:rsidRDefault="00D61AFA" w:rsidP="00F50351">
      <w:pPr>
        <w:rPr>
          <w:rStyle w:val="debug-message-payload"/>
        </w:rPr>
      </w:pPr>
      <w:r>
        <w:rPr>
          <w:rStyle w:val="debug-message-payload"/>
          <w:color w:val="000000"/>
        </w:rPr>
        <w:t>We</w:t>
      </w:r>
      <w:r w:rsidR="00F50351" w:rsidRPr="00F50351">
        <w:rPr>
          <w:rStyle w:val="debug-message-payload"/>
          <w:color w:val="000000"/>
        </w:rPr>
        <w:t xml:space="preserve"> can</w:t>
      </w:r>
      <w:r>
        <w:rPr>
          <w:rStyle w:val="debug-message-payload"/>
          <w:color w:val="000000"/>
        </w:rPr>
        <w:t xml:space="preserve"> observe</w:t>
      </w:r>
      <w:r w:rsidR="00F50351" w:rsidRPr="00F50351">
        <w:rPr>
          <w:rStyle w:val="debug-message-payload"/>
          <w:color w:val="000000"/>
        </w:rPr>
        <w:t xml:space="preserve"> that the new message has a slightly different structure that the original </w:t>
      </w:r>
      <w:r>
        <w:rPr>
          <w:rStyle w:val="debug-message-payload"/>
          <w:color w:val="000000"/>
        </w:rPr>
        <w:t>one</w:t>
      </w:r>
      <w:r w:rsidR="00F50351" w:rsidRPr="00F50351">
        <w:rPr>
          <w:rStyle w:val="debug-message-payload"/>
          <w:color w:val="000000"/>
        </w:rPr>
        <w:t>: </w:t>
      </w:r>
    </w:p>
    <w:p w:rsidR="00F50351" w:rsidRPr="00F50351" w:rsidRDefault="00F50351" w:rsidP="00F50351">
      <w:pPr>
        <w:rPr>
          <w:rStyle w:val="debug-message-payload"/>
        </w:rPr>
      </w:pPr>
      <w:r w:rsidRPr="00F50351">
        <w:rPr>
          <w:rStyle w:val="debug-message-payload"/>
          <w:color w:val="000000"/>
        </w:rPr>
        <w:t>{msg = { payload = { InjectTopic = { val1 = 1, val2 = 2 }, InjectTopic2 = { val3 = 3, val4 = 4 } }, timestamp = 1435340622, topic = "InjectTopic2" } } }</w:t>
      </w:r>
    </w:p>
    <w:p w:rsidR="00F50351" w:rsidRPr="00F50351" w:rsidRDefault="007274EB" w:rsidP="00F50351">
      <w:pPr>
        <w:rPr>
          <w:rStyle w:val="debug-message-payload"/>
        </w:rPr>
      </w:pPr>
      <w:r>
        <w:rPr>
          <w:rStyle w:val="debug-message-payload"/>
          <w:color w:val="000000"/>
        </w:rPr>
        <w:t>N</w:t>
      </w:r>
      <w:r w:rsidR="00F50351" w:rsidRPr="00F50351">
        <w:rPr>
          <w:rStyle w:val="debug-message-payload"/>
          <w:color w:val="000000"/>
        </w:rPr>
        <w:t>ow</w:t>
      </w:r>
      <w:r w:rsidR="00D61AFA">
        <w:rPr>
          <w:rStyle w:val="debug-message-payload"/>
          <w:color w:val="000000"/>
        </w:rPr>
        <w:t xml:space="preserve">, </w:t>
      </w:r>
      <w:r w:rsidR="00F50351" w:rsidRPr="00F50351">
        <w:rPr>
          <w:rStyle w:val="debug-message-payload"/>
          <w:color w:val="000000"/>
        </w:rPr>
        <w:t xml:space="preserve">in order to get to val1, we </w:t>
      </w:r>
      <w:r w:rsidR="00D61AFA">
        <w:rPr>
          <w:rStyle w:val="debug-message-payload"/>
          <w:color w:val="000000"/>
        </w:rPr>
        <w:t>need to</w:t>
      </w:r>
      <w:r w:rsidR="00F50351" w:rsidRPr="00F50351">
        <w:rPr>
          <w:rStyle w:val="debug-message-payload"/>
          <w:color w:val="000000"/>
        </w:rPr>
        <w:t xml:space="preserve"> add an extra step</w:t>
      </w:r>
      <w:r w:rsidR="00D61AFA">
        <w:rPr>
          <w:rStyle w:val="debug-message-payload"/>
          <w:color w:val="000000"/>
        </w:rPr>
        <w:t>/level (</w:t>
      </w:r>
      <w:r w:rsidR="00F50351" w:rsidRPr="00F50351">
        <w:rPr>
          <w:rStyle w:val="debug-message-payload"/>
          <w:color w:val="000000"/>
        </w:rPr>
        <w:t>InjectTopic</w:t>
      </w:r>
      <w:r w:rsidR="00D61AFA">
        <w:rPr>
          <w:rStyle w:val="debug-message-payload"/>
          <w:color w:val="000000"/>
        </w:rPr>
        <w:t>)</w:t>
      </w:r>
      <w:r w:rsidR="00F50351" w:rsidRPr="00F50351">
        <w:rPr>
          <w:rStyle w:val="debug-message-payload"/>
          <w:color w:val="000000"/>
        </w:rPr>
        <w:t>:</w:t>
      </w:r>
    </w:p>
    <w:p w:rsidR="00F50351" w:rsidRPr="00D61AFA" w:rsidRDefault="00F50351" w:rsidP="00F50351">
      <w:pPr>
        <w:rPr>
          <w:rStyle w:val="debug-message-payload"/>
          <w:b/>
        </w:rPr>
      </w:pPr>
      <w:r w:rsidRPr="00D61AFA">
        <w:rPr>
          <w:rStyle w:val="debug-message-payload"/>
          <w:b/>
          <w:color w:val="000000"/>
        </w:rPr>
        <w:lastRenderedPageBreak/>
        <w:t>msg.payload.InjectTopic.val1</w:t>
      </w:r>
    </w:p>
    <w:p w:rsidR="00F50351" w:rsidRPr="00F50351" w:rsidRDefault="007274EB" w:rsidP="00F50351">
      <w:pPr>
        <w:rPr>
          <w:rStyle w:val="debug-message-payload"/>
        </w:rPr>
      </w:pPr>
      <w:r>
        <w:rPr>
          <w:rStyle w:val="debug-message-payload"/>
          <w:color w:val="000000"/>
        </w:rPr>
        <w:t xml:space="preserve">The </w:t>
      </w:r>
      <w:r w:rsidR="00F50351" w:rsidRPr="00F50351">
        <w:rPr>
          <w:rStyle w:val="debug-message-payload"/>
          <w:color w:val="000000"/>
        </w:rPr>
        <w:t>timestamp and topic</w:t>
      </w:r>
      <w:r>
        <w:rPr>
          <w:rStyle w:val="debug-message-payload"/>
          <w:color w:val="000000"/>
        </w:rPr>
        <w:t xml:space="preserve"> keys are still on a level right under </w:t>
      </w:r>
      <w:r w:rsidRPr="007274EB">
        <w:rPr>
          <w:rStyle w:val="debug-message-payload"/>
          <w:b/>
          <w:color w:val="000000"/>
        </w:rPr>
        <w:t>msg</w:t>
      </w:r>
      <w:r>
        <w:rPr>
          <w:rStyle w:val="debug-message-payload"/>
          <w:color w:val="000000"/>
        </w:rPr>
        <w:t>, so one can still</w:t>
      </w:r>
      <w:r w:rsidR="00F50351" w:rsidRPr="00F50351">
        <w:rPr>
          <w:rStyle w:val="debug-message-payload"/>
          <w:color w:val="000000"/>
        </w:rPr>
        <w:t xml:space="preserve"> access</w:t>
      </w:r>
      <w:r>
        <w:rPr>
          <w:rStyle w:val="debug-message-payload"/>
          <w:color w:val="000000"/>
        </w:rPr>
        <w:t xml:space="preserve"> them</w:t>
      </w:r>
      <w:r w:rsidR="00F50351" w:rsidRPr="00F50351">
        <w:rPr>
          <w:rStyle w:val="debug-message-payload"/>
          <w:color w:val="000000"/>
        </w:rPr>
        <w:t xml:space="preserve"> in the same way</w:t>
      </w:r>
      <w:r>
        <w:rPr>
          <w:rStyle w:val="debug-message-payload"/>
          <w:color w:val="000000"/>
        </w:rPr>
        <w:t xml:space="preserve"> as before</w:t>
      </w:r>
      <w:r w:rsidR="00F50351" w:rsidRPr="00F50351">
        <w:rPr>
          <w:rStyle w:val="debug-message-payload"/>
          <w:color w:val="000000"/>
        </w:rPr>
        <w:t>:</w:t>
      </w:r>
    </w:p>
    <w:p w:rsidR="00F50351" w:rsidRPr="00D61AFA" w:rsidRDefault="00F50351" w:rsidP="00F50351">
      <w:pPr>
        <w:rPr>
          <w:rStyle w:val="debug-message-payload"/>
          <w:b/>
        </w:rPr>
      </w:pPr>
      <w:r w:rsidRPr="00D61AFA">
        <w:rPr>
          <w:rStyle w:val="debug-message-payload"/>
          <w:b/>
          <w:color w:val="000000"/>
        </w:rPr>
        <w:t>msg.timestamp</w:t>
      </w:r>
    </w:p>
    <w:p w:rsidR="00F50351" w:rsidRPr="00D61AFA" w:rsidRDefault="00F50351" w:rsidP="00F50351">
      <w:pPr>
        <w:rPr>
          <w:rStyle w:val="debug-message-payload"/>
          <w:b/>
        </w:rPr>
      </w:pPr>
      <w:r w:rsidRPr="00D61AFA">
        <w:rPr>
          <w:rStyle w:val="debug-message-payload"/>
          <w:b/>
          <w:color w:val="000000"/>
        </w:rPr>
        <w:t>msg.topic</w:t>
      </w:r>
    </w:p>
    <w:p w:rsidR="001A5B87" w:rsidRDefault="007274EB" w:rsidP="00F50351">
      <w:pPr>
        <w:rPr>
          <w:rStyle w:val="debug-message-payload"/>
          <w:color w:val="000000"/>
        </w:rPr>
      </w:pPr>
      <w:r>
        <w:rPr>
          <w:rStyle w:val="debug-message-payload"/>
          <w:color w:val="000000"/>
        </w:rPr>
        <w:t>If we now modify the C</w:t>
      </w:r>
      <w:r w:rsidR="00F50351" w:rsidRPr="00F50351">
        <w:rPr>
          <w:rStyle w:val="debug-message-payload"/>
          <w:color w:val="000000"/>
        </w:rPr>
        <w:t>ombi</w:t>
      </w:r>
      <w:r w:rsidR="001A5B87">
        <w:rPr>
          <w:rStyle w:val="debug-message-payload"/>
          <w:color w:val="000000"/>
        </w:rPr>
        <w:t>ne node to collapse the topics:</w:t>
      </w:r>
    </w:p>
    <w:p w:rsidR="001A5B87" w:rsidRDefault="001A5B87" w:rsidP="001A5B87">
      <w:pPr>
        <w:keepNext/>
        <w:jc w:val="center"/>
      </w:pPr>
      <w:r>
        <w:rPr>
          <w:noProof/>
          <w:color w:val="000000"/>
        </w:rPr>
        <w:drawing>
          <wp:inline distT="0" distB="0" distL="0" distR="0">
            <wp:extent cx="3708889" cy="2105164"/>
            <wp:effectExtent l="19050" t="0" r="5861"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a:srcRect/>
                    <a:stretch>
                      <a:fillRect/>
                    </a:stretch>
                  </pic:blipFill>
                  <pic:spPr bwMode="auto">
                    <a:xfrm>
                      <a:off x="0" y="0"/>
                      <a:ext cx="3713425" cy="2107739"/>
                    </a:xfrm>
                    <a:prstGeom prst="rect">
                      <a:avLst/>
                    </a:prstGeom>
                    <a:noFill/>
                    <a:ln w="9525">
                      <a:noFill/>
                      <a:miter lim="800000"/>
                      <a:headEnd/>
                      <a:tailEnd/>
                    </a:ln>
                  </pic:spPr>
                </pic:pic>
              </a:graphicData>
            </a:graphic>
          </wp:inline>
        </w:drawing>
      </w:r>
    </w:p>
    <w:p w:rsidR="001A5B87" w:rsidRDefault="001A5B87" w:rsidP="001A5B87">
      <w:pPr>
        <w:pStyle w:val="Caption"/>
        <w:rPr>
          <w:rStyle w:val="debug-message-payload"/>
          <w:color w:val="000000"/>
        </w:rPr>
      </w:pPr>
      <w:r>
        <w:t xml:space="preserve">Figure </w:t>
      </w:r>
      <w:fldSimple w:instr=" SEQ Figure \* ARABIC ">
        <w:r w:rsidR="00634DFD">
          <w:rPr>
            <w:noProof/>
          </w:rPr>
          <w:t>12</w:t>
        </w:r>
      </w:fldSimple>
      <w:r>
        <w:t>: Collapse topics selected on combine node.</w:t>
      </w:r>
    </w:p>
    <w:p w:rsidR="00F50351" w:rsidRPr="00F50351" w:rsidRDefault="00F50351" w:rsidP="00F50351">
      <w:pPr>
        <w:rPr>
          <w:rStyle w:val="debug-message-payload"/>
        </w:rPr>
      </w:pPr>
      <w:r w:rsidRPr="00F50351">
        <w:rPr>
          <w:rStyle w:val="debug-message-payload"/>
          <w:color w:val="000000"/>
        </w:rPr>
        <w:t>this is what happens: </w:t>
      </w:r>
    </w:p>
    <w:p w:rsidR="00F50351" w:rsidRPr="00F50351" w:rsidRDefault="00F50351" w:rsidP="00F50351">
      <w:pPr>
        <w:rPr>
          <w:rStyle w:val="debug-message-payload"/>
        </w:rPr>
      </w:pPr>
      <w:r>
        <w:rPr>
          <w:rStyle w:val="debug-message-payload"/>
          <w:color w:val="000000"/>
        </w:rPr>
        <w:t>(Message) created by: 72e88578.9bc20c</w:t>
      </w:r>
    </w:p>
    <w:p w:rsidR="00F50351" w:rsidRPr="00F50351" w:rsidRDefault="00F50351" w:rsidP="00F50351">
      <w:pPr>
        <w:rPr>
          <w:rStyle w:val="debug-message-payload"/>
        </w:rPr>
      </w:pPr>
      <w:r>
        <w:rPr>
          <w:rStyle w:val="debug-message-payload"/>
          <w:color w:val="000000"/>
        </w:rPr>
        <w:t>Public properties: { payload = { val3 = 3, val1 = 1, val4 = 4, val2 = 2 }, timestamp = 1435340830, topic = "InjectTopic2" } Private properties: { }</w:t>
      </w:r>
    </w:p>
    <w:p w:rsidR="00F50351" w:rsidRPr="00F50351" w:rsidRDefault="00D61AFA" w:rsidP="00F50351">
      <w:pPr>
        <w:rPr>
          <w:rStyle w:val="debug-message-payload"/>
        </w:rPr>
      </w:pPr>
      <w:r>
        <w:rPr>
          <w:rStyle w:val="debug-message-payload"/>
          <w:color w:val="000000"/>
        </w:rPr>
        <w:t xml:space="preserve">We </w:t>
      </w:r>
      <w:r w:rsidR="00F50351" w:rsidRPr="00F50351">
        <w:rPr>
          <w:rStyle w:val="debug-message-payload"/>
          <w:color w:val="000000"/>
        </w:rPr>
        <w:t>can see now,</w:t>
      </w:r>
      <w:r>
        <w:rPr>
          <w:rStyle w:val="debug-message-payload"/>
          <w:color w:val="000000"/>
        </w:rPr>
        <w:t xml:space="preserve"> that</w:t>
      </w:r>
      <w:r w:rsidR="00F50351" w:rsidRPr="00F50351">
        <w:rPr>
          <w:rStyle w:val="debug-message-payload"/>
          <w:color w:val="000000"/>
        </w:rPr>
        <w:t xml:space="preserve"> there is no more </w:t>
      </w:r>
      <w:r>
        <w:rPr>
          <w:rStyle w:val="debug-message-payload"/>
          <w:color w:val="000000"/>
        </w:rPr>
        <w:t xml:space="preserve">longer an </w:t>
      </w:r>
      <w:r w:rsidR="00F50351" w:rsidRPr="00F50351">
        <w:rPr>
          <w:rStyle w:val="debug-message-payload"/>
          <w:color w:val="000000"/>
        </w:rPr>
        <w:t>extra step in order to access val1 (The order of appearance</w:t>
      </w:r>
      <w:r w:rsidR="001A5B87">
        <w:rPr>
          <w:rStyle w:val="debug-message-payload"/>
          <w:color w:val="000000"/>
        </w:rPr>
        <w:t xml:space="preserve"> of the values</w:t>
      </w:r>
      <w:r w:rsidR="00F50351" w:rsidRPr="00F50351">
        <w:rPr>
          <w:rStyle w:val="debug-message-payload"/>
          <w:color w:val="000000"/>
        </w:rPr>
        <w:t xml:space="preserve"> is not really relevant as long as all the data is contained</w:t>
      </w:r>
      <w:r>
        <w:rPr>
          <w:rStyle w:val="debug-message-payload"/>
          <w:color w:val="000000"/>
        </w:rPr>
        <w:t xml:space="preserve"> on the payload</w:t>
      </w:r>
      <w:r w:rsidR="00F50351" w:rsidRPr="00F50351">
        <w:rPr>
          <w:rStyle w:val="debug-message-payload"/>
          <w:color w:val="000000"/>
        </w:rPr>
        <w:t>)</w:t>
      </w:r>
      <w:r w:rsidR="001A5B87">
        <w:rPr>
          <w:rStyle w:val="debug-message-payload"/>
          <w:color w:val="000000"/>
        </w:rPr>
        <w:t>. To access val1</w:t>
      </w:r>
      <w:r w:rsidR="007274EB">
        <w:rPr>
          <w:rStyle w:val="debug-message-payload"/>
          <w:color w:val="000000"/>
        </w:rPr>
        <w:t xml:space="preserve"> in this case</w:t>
      </w:r>
      <w:r w:rsidR="001A5B87">
        <w:rPr>
          <w:rStyle w:val="debug-message-payload"/>
          <w:color w:val="000000"/>
        </w:rPr>
        <w:t>, we only need to use:</w:t>
      </w:r>
    </w:p>
    <w:p w:rsidR="00F50351" w:rsidRPr="00D61AFA" w:rsidRDefault="00F50351" w:rsidP="00F50351">
      <w:pPr>
        <w:rPr>
          <w:rStyle w:val="debug-message-payload"/>
          <w:b/>
        </w:rPr>
      </w:pPr>
      <w:r w:rsidRPr="00D61AFA">
        <w:rPr>
          <w:rStyle w:val="debug-message-payload"/>
          <w:b/>
          <w:color w:val="000000"/>
        </w:rPr>
        <w:t>msg.payload.val1</w:t>
      </w:r>
    </w:p>
    <w:p w:rsidR="00F50351" w:rsidRPr="00F50351" w:rsidRDefault="00F50351" w:rsidP="00F50351">
      <w:pPr>
        <w:rPr>
          <w:rStyle w:val="debug-message-payload"/>
        </w:rPr>
      </w:pPr>
      <w:r w:rsidRPr="00F50351">
        <w:rPr>
          <w:rStyle w:val="debug-message-payload"/>
          <w:color w:val="000000"/>
        </w:rPr>
        <w:t>Now</w:t>
      </w:r>
      <w:r w:rsidR="00D61AFA">
        <w:rPr>
          <w:rStyle w:val="debug-message-payload"/>
          <w:color w:val="000000"/>
        </w:rPr>
        <w:t xml:space="preserve"> we </w:t>
      </w:r>
      <w:r w:rsidRPr="00F50351">
        <w:rPr>
          <w:rStyle w:val="debug-message-payload"/>
          <w:color w:val="000000"/>
        </w:rPr>
        <w:t xml:space="preserve">have a complete new message. </w:t>
      </w:r>
      <w:r w:rsidR="00D61AFA">
        <w:rPr>
          <w:rStyle w:val="debug-message-payload"/>
          <w:color w:val="000000"/>
        </w:rPr>
        <w:t>This new message can be then combined</w:t>
      </w:r>
      <w:r w:rsidRPr="00F50351">
        <w:rPr>
          <w:rStyle w:val="debug-message-payload"/>
          <w:color w:val="000000"/>
        </w:rPr>
        <w:t xml:space="preserve"> again with another message and </w:t>
      </w:r>
      <w:r w:rsidR="007274EB">
        <w:rPr>
          <w:rStyle w:val="debug-message-payload"/>
          <w:color w:val="000000"/>
        </w:rPr>
        <w:t>one</w:t>
      </w:r>
      <w:r w:rsidRPr="00F50351">
        <w:rPr>
          <w:rStyle w:val="debug-message-payload"/>
          <w:color w:val="000000"/>
        </w:rPr>
        <w:t xml:space="preserve"> will have the same exercise over and over again.</w:t>
      </w:r>
    </w:p>
    <w:p w:rsidR="00F50351" w:rsidRPr="00F50351" w:rsidRDefault="00F50351" w:rsidP="00F50351"/>
    <w:p w:rsidR="00523555" w:rsidRPr="00523555" w:rsidRDefault="00523555" w:rsidP="00523555">
      <w:pPr>
        <w:sectPr w:rsidR="00523555" w:rsidRPr="00523555" w:rsidSect="00E055FC">
          <w:headerReference w:type="default" r:id="rId24"/>
          <w:headerReference w:type="first" r:id="rId25"/>
          <w:pgSz w:w="11907" w:h="16839" w:code="9"/>
          <w:pgMar w:top="1701" w:right="1440" w:bottom="1440" w:left="1440" w:header="1701" w:footer="1701" w:gutter="0"/>
          <w:cols w:space="708"/>
          <w:titlePg/>
          <w:docGrid w:linePitch="360"/>
        </w:sectPr>
      </w:pPr>
    </w:p>
    <w:p w:rsidR="00C70965" w:rsidRPr="00A241F8" w:rsidRDefault="00C70965" w:rsidP="00C70965">
      <w:pPr>
        <w:pStyle w:val="ListParagraph"/>
        <w:numPr>
          <w:ilvl w:val="0"/>
          <w:numId w:val="0"/>
        </w:numPr>
        <w:ind w:left="720"/>
      </w:pPr>
    </w:p>
    <w:sectPr w:rsidR="00C70965" w:rsidRPr="00A241F8" w:rsidSect="00E055FC">
      <w:headerReference w:type="first" r:id="rId26"/>
      <w:pgSz w:w="11907" w:h="16839" w:code="9"/>
      <w:pgMar w:top="1701" w:right="1440" w:bottom="1440" w:left="1440" w:header="1701" w:footer="170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4249" w:rsidRDefault="002E4249" w:rsidP="00004FCF">
      <w:r>
        <w:separator/>
      </w:r>
    </w:p>
  </w:endnote>
  <w:endnote w:type="continuationSeparator" w:id="1">
    <w:p w:rsidR="002E4249" w:rsidRDefault="002E4249" w:rsidP="00004F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4249" w:rsidRDefault="002E4249" w:rsidP="00004FCF">
      <w:r>
        <w:separator/>
      </w:r>
    </w:p>
  </w:footnote>
  <w:footnote w:type="continuationSeparator" w:id="1">
    <w:p w:rsidR="002E4249" w:rsidRDefault="002E4249" w:rsidP="00004F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965" w:rsidRDefault="00C70965">
    <w:pPr>
      <w:pStyle w:val="Header"/>
    </w:pPr>
    <w:r w:rsidRPr="00C70965">
      <w:rPr>
        <w:noProof/>
      </w:rPr>
      <w:drawing>
        <wp:anchor distT="0" distB="0" distL="114300" distR="114300" simplePos="0" relativeHeight="251663360" behindDoc="1" locked="0" layoutInCell="1" allowOverlap="1">
          <wp:simplePos x="0" y="0"/>
          <wp:positionH relativeFrom="column">
            <wp:posOffset>19050</wp:posOffset>
          </wp:positionH>
          <wp:positionV relativeFrom="paragraph">
            <wp:posOffset>-488464</wp:posOffset>
          </wp:positionV>
          <wp:extent cx="1137397" cy="430305"/>
          <wp:effectExtent l="19050" t="0" r="0" b="0"/>
          <wp:wrapNone/>
          <wp:docPr id="6"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132317" cy="443753"/>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01F" w:rsidRDefault="00C70965" w:rsidP="00C70965">
    <w:pPr>
      <w:pStyle w:val="Header"/>
      <w:tabs>
        <w:tab w:val="clear" w:pos="9360"/>
        <w:tab w:val="left" w:pos="5739"/>
      </w:tabs>
      <w:jc w:val="left"/>
    </w:pPr>
    <w:r w:rsidRPr="00C70965">
      <w:rPr>
        <w:noProof/>
      </w:rPr>
      <w:drawing>
        <wp:inline distT="0" distB="0" distL="0" distR="0">
          <wp:extent cx="1648385" cy="645459"/>
          <wp:effectExtent l="19050" t="0" r="8965" b="0"/>
          <wp:docPr id="5"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648385" cy="645459"/>
                  </a:xfrm>
                  <a:prstGeom prst="rect">
                    <a:avLst/>
                  </a:prstGeom>
                  <a:noFill/>
                  <a:ln w="9525">
                    <a:noFill/>
                    <a:miter lim="800000"/>
                    <a:headEnd/>
                    <a:tailEnd/>
                  </a:ln>
                </pic:spPr>
              </pic:pic>
            </a:graphicData>
          </a:graphic>
        </wp:inline>
      </w:drawing>
    </w:r>
    <w:r w:rsidR="0033301F">
      <w:tab/>
    </w:r>
    <w:r w:rsidR="0033301F">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965" w:rsidRDefault="00C70965" w:rsidP="00C70965">
    <w:pPr>
      <w:pStyle w:val="Header"/>
      <w:tabs>
        <w:tab w:val="clear" w:pos="9360"/>
        <w:tab w:val="left" w:pos="5739"/>
      </w:tabs>
      <w:jc w:val="left"/>
    </w:pPr>
    <w:r w:rsidRPr="00C70965">
      <w:rPr>
        <w:noProof/>
      </w:rPr>
      <w:drawing>
        <wp:anchor distT="0" distB="0" distL="114300" distR="114300" simplePos="0" relativeHeight="251661312" behindDoc="1" locked="0" layoutInCell="1" allowOverlap="1">
          <wp:simplePos x="0" y="0"/>
          <wp:positionH relativeFrom="margin">
            <wp:align>center</wp:align>
          </wp:positionH>
          <wp:positionV relativeFrom="margin">
            <wp:posOffset>3166169</wp:posOffset>
          </wp:positionV>
          <wp:extent cx="3659815" cy="1424763"/>
          <wp:effectExtent l="19050" t="0" r="0" b="0"/>
          <wp:wrapNone/>
          <wp:docPr id="2"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cstate="print"/>
                  <a:srcRect/>
                  <a:stretch>
                    <a:fillRect/>
                  </a:stretch>
                </pic:blipFill>
                <pic:spPr bwMode="auto">
                  <a:xfrm>
                    <a:off x="0" y="0"/>
                    <a:ext cx="3646917" cy="1425389"/>
                  </a:xfrm>
                  <a:prstGeom prst="rect">
                    <a:avLst/>
                  </a:prstGeom>
                  <a:noFill/>
                  <a:ln w="9525">
                    <a:noFill/>
                    <a:miter lim="800000"/>
                    <a:headEnd/>
                    <a:tailEnd/>
                  </a:ln>
                </pic:spPr>
              </pic:pic>
            </a:graphicData>
          </a:graphic>
        </wp:anchor>
      </w:drawing>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170F"/>
    <w:multiLevelType w:val="hybridMultilevel"/>
    <w:tmpl w:val="B06EF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96B30"/>
    <w:multiLevelType w:val="hybridMultilevel"/>
    <w:tmpl w:val="D7D2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494EC4"/>
    <w:multiLevelType w:val="hybridMultilevel"/>
    <w:tmpl w:val="FD5A0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776EC5"/>
    <w:multiLevelType w:val="hybridMultilevel"/>
    <w:tmpl w:val="84449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867B4B"/>
    <w:multiLevelType w:val="hybridMultilevel"/>
    <w:tmpl w:val="80C4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7F33AD"/>
    <w:multiLevelType w:val="hybridMultilevel"/>
    <w:tmpl w:val="45FC27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C35910"/>
    <w:multiLevelType w:val="hybridMultilevel"/>
    <w:tmpl w:val="EABE29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93A4C9E"/>
    <w:multiLevelType w:val="hybridMultilevel"/>
    <w:tmpl w:val="3C526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691A37"/>
    <w:multiLevelType w:val="multilevel"/>
    <w:tmpl w:val="7FAC6A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5ED729F6"/>
    <w:multiLevelType w:val="hybridMultilevel"/>
    <w:tmpl w:val="1D5488C4"/>
    <w:lvl w:ilvl="0" w:tplc="FD9614A4">
      <w:start w:val="1"/>
      <w:numFmt w:val="bullet"/>
      <w:pStyle w:val="ListParagraph"/>
      <w:lvlText w:val="o"/>
      <w:lvlJc w:val="left"/>
      <w:pPr>
        <w:ind w:left="720" w:hanging="360"/>
      </w:pPr>
      <w:rPr>
        <w:rFonts w:ascii="Century Gothic" w:hAnsi="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A0109C"/>
    <w:multiLevelType w:val="hybridMultilevel"/>
    <w:tmpl w:val="A2EC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7626CB"/>
    <w:multiLevelType w:val="hybridMultilevel"/>
    <w:tmpl w:val="E0FE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7"/>
  </w:num>
  <w:num w:numId="5">
    <w:abstractNumId w:val="5"/>
  </w:num>
  <w:num w:numId="6">
    <w:abstractNumId w:val="9"/>
  </w:num>
  <w:num w:numId="7">
    <w:abstractNumId w:val="11"/>
  </w:num>
  <w:num w:numId="8">
    <w:abstractNumId w:val="4"/>
  </w:num>
  <w:num w:numId="9">
    <w:abstractNumId w:val="1"/>
  </w:num>
  <w:num w:numId="10">
    <w:abstractNumId w:val="0"/>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attachedTemplate r:id="rId1"/>
  <w:defaultTabStop w:val="720"/>
  <w:drawingGridHorizontalSpacing w:val="110"/>
  <w:displayHorizontalDrawingGridEvery w:val="2"/>
  <w:characterSpacingControl w:val="doNotCompress"/>
  <w:hdrShapeDefaults>
    <o:shapedefaults v:ext="edit" spidmax="37890">
      <o:colormenu v:ext="edit" strokecolor="none"/>
    </o:shapedefaults>
  </w:hdrShapeDefaults>
  <w:footnotePr>
    <w:footnote w:id="0"/>
    <w:footnote w:id="1"/>
  </w:footnotePr>
  <w:endnotePr>
    <w:endnote w:id="0"/>
    <w:endnote w:id="1"/>
  </w:endnotePr>
  <w:compat/>
  <w:rsids>
    <w:rsidRoot w:val="0009170C"/>
    <w:rsid w:val="00004FCF"/>
    <w:rsid w:val="00006981"/>
    <w:rsid w:val="000079AA"/>
    <w:rsid w:val="00012628"/>
    <w:rsid w:val="00016498"/>
    <w:rsid w:val="00027DC2"/>
    <w:rsid w:val="00047958"/>
    <w:rsid w:val="00075E64"/>
    <w:rsid w:val="00080436"/>
    <w:rsid w:val="0009170C"/>
    <w:rsid w:val="000D3BD3"/>
    <w:rsid w:val="00133131"/>
    <w:rsid w:val="00134373"/>
    <w:rsid w:val="001A5B87"/>
    <w:rsid w:val="001C6E7C"/>
    <w:rsid w:val="001F58F1"/>
    <w:rsid w:val="0021601B"/>
    <w:rsid w:val="0022064A"/>
    <w:rsid w:val="002455DB"/>
    <w:rsid w:val="00266D47"/>
    <w:rsid w:val="0027628D"/>
    <w:rsid w:val="002A253B"/>
    <w:rsid w:val="002C07FC"/>
    <w:rsid w:val="002E4249"/>
    <w:rsid w:val="00310445"/>
    <w:rsid w:val="0032489F"/>
    <w:rsid w:val="0033301F"/>
    <w:rsid w:val="00390923"/>
    <w:rsid w:val="003A74E1"/>
    <w:rsid w:val="003B5701"/>
    <w:rsid w:val="003D4DC4"/>
    <w:rsid w:val="003D5C1E"/>
    <w:rsid w:val="003D6854"/>
    <w:rsid w:val="00416D57"/>
    <w:rsid w:val="004521A3"/>
    <w:rsid w:val="00473C76"/>
    <w:rsid w:val="004A2CE5"/>
    <w:rsid w:val="00510116"/>
    <w:rsid w:val="0051785B"/>
    <w:rsid w:val="00523555"/>
    <w:rsid w:val="00524F9C"/>
    <w:rsid w:val="00546A2D"/>
    <w:rsid w:val="00576A46"/>
    <w:rsid w:val="00576D28"/>
    <w:rsid w:val="00593CAE"/>
    <w:rsid w:val="005A14E0"/>
    <w:rsid w:val="00634DFD"/>
    <w:rsid w:val="00666E5F"/>
    <w:rsid w:val="00670A66"/>
    <w:rsid w:val="00676584"/>
    <w:rsid w:val="00680D1C"/>
    <w:rsid w:val="00684487"/>
    <w:rsid w:val="006A07B8"/>
    <w:rsid w:val="006C360D"/>
    <w:rsid w:val="00702D46"/>
    <w:rsid w:val="007274EB"/>
    <w:rsid w:val="0074171C"/>
    <w:rsid w:val="007632E6"/>
    <w:rsid w:val="00772613"/>
    <w:rsid w:val="007A220A"/>
    <w:rsid w:val="007A2593"/>
    <w:rsid w:val="007A599F"/>
    <w:rsid w:val="0080346C"/>
    <w:rsid w:val="008611D3"/>
    <w:rsid w:val="00877405"/>
    <w:rsid w:val="008B48A4"/>
    <w:rsid w:val="008C1BEF"/>
    <w:rsid w:val="009421C8"/>
    <w:rsid w:val="00942A41"/>
    <w:rsid w:val="009473F3"/>
    <w:rsid w:val="00964511"/>
    <w:rsid w:val="00986DB9"/>
    <w:rsid w:val="00A14AD1"/>
    <w:rsid w:val="00A20640"/>
    <w:rsid w:val="00A241F8"/>
    <w:rsid w:val="00A24C91"/>
    <w:rsid w:val="00A435F7"/>
    <w:rsid w:val="00A85C56"/>
    <w:rsid w:val="00A86F2E"/>
    <w:rsid w:val="00AA4EF5"/>
    <w:rsid w:val="00AE1B8B"/>
    <w:rsid w:val="00AE730C"/>
    <w:rsid w:val="00B05770"/>
    <w:rsid w:val="00B122BE"/>
    <w:rsid w:val="00B560D0"/>
    <w:rsid w:val="00B6792A"/>
    <w:rsid w:val="00B85DB7"/>
    <w:rsid w:val="00BE2DFF"/>
    <w:rsid w:val="00C522DF"/>
    <w:rsid w:val="00C5542E"/>
    <w:rsid w:val="00C63BC5"/>
    <w:rsid w:val="00C66BF2"/>
    <w:rsid w:val="00C70965"/>
    <w:rsid w:val="00CA76AA"/>
    <w:rsid w:val="00D0040E"/>
    <w:rsid w:val="00D2304A"/>
    <w:rsid w:val="00D31788"/>
    <w:rsid w:val="00D61AFA"/>
    <w:rsid w:val="00D8220A"/>
    <w:rsid w:val="00DF0021"/>
    <w:rsid w:val="00E055FC"/>
    <w:rsid w:val="00E20BBB"/>
    <w:rsid w:val="00E34E53"/>
    <w:rsid w:val="00E53410"/>
    <w:rsid w:val="00E70136"/>
    <w:rsid w:val="00EA7663"/>
    <w:rsid w:val="00EC634C"/>
    <w:rsid w:val="00F01159"/>
    <w:rsid w:val="00F50351"/>
    <w:rsid w:val="00F52179"/>
    <w:rsid w:val="00F67E17"/>
    <w:rsid w:val="00F72043"/>
    <w:rsid w:val="00F75100"/>
    <w:rsid w:val="00F83F01"/>
    <w:rsid w:val="00FA6A2A"/>
    <w:rsid w:val="00FB7009"/>
    <w:rsid w:val="00FF5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8C1BEF"/>
    <w:pPr>
      <w:jc w:val="both"/>
    </w:pPr>
    <w:rPr>
      <w:sz w:val="20"/>
      <w:szCs w:val="20"/>
    </w:rPr>
  </w:style>
  <w:style w:type="paragraph" w:styleId="Heading1">
    <w:name w:val="heading 1"/>
    <w:basedOn w:val="Normal"/>
    <w:next w:val="Normal"/>
    <w:link w:val="Heading1Char"/>
    <w:uiPriority w:val="9"/>
    <w:qFormat/>
    <w:rsid w:val="00F75100"/>
    <w:pPr>
      <w:keepNext/>
      <w:keepLines/>
      <w:pageBreakBefore/>
      <w:numPr>
        <w:numId w:val="1"/>
      </w:numPr>
      <w:spacing w:after="0" w:line="360" w:lineRule="auto"/>
      <w:ind w:left="431" w:hanging="431"/>
      <w:outlineLvl w:val="0"/>
    </w:pPr>
    <w:rPr>
      <w:rFonts w:asciiTheme="majorHAnsi" w:eastAsiaTheme="majorEastAsia" w:hAnsiTheme="majorHAnsi" w:cstheme="majorBidi"/>
      <w:b/>
      <w:bCs/>
      <w:noProof/>
      <w:color w:val="808080" w:themeColor="accent4"/>
      <w:sz w:val="36"/>
      <w:szCs w:val="36"/>
    </w:rPr>
  </w:style>
  <w:style w:type="paragraph" w:styleId="Heading2">
    <w:name w:val="heading 2"/>
    <w:basedOn w:val="Normal"/>
    <w:next w:val="Normal"/>
    <w:link w:val="Heading2Char"/>
    <w:uiPriority w:val="9"/>
    <w:unhideWhenUsed/>
    <w:qFormat/>
    <w:rsid w:val="009473F3"/>
    <w:pPr>
      <w:keepNext/>
      <w:keepLines/>
      <w:numPr>
        <w:ilvl w:val="1"/>
        <w:numId w:val="1"/>
      </w:numPr>
      <w:spacing w:before="200" w:after="0" w:line="360" w:lineRule="auto"/>
      <w:outlineLvl w:val="1"/>
    </w:pPr>
    <w:rPr>
      <w:rFonts w:asciiTheme="majorHAnsi" w:eastAsiaTheme="majorEastAsia" w:hAnsiTheme="majorHAnsi" w:cstheme="majorBidi"/>
      <w:b/>
      <w:bCs/>
      <w:noProof/>
      <w:color w:val="808080" w:themeColor="accent4"/>
      <w:sz w:val="30"/>
      <w:szCs w:val="30"/>
    </w:rPr>
  </w:style>
  <w:style w:type="paragraph" w:styleId="Heading3">
    <w:name w:val="heading 3"/>
    <w:basedOn w:val="Normal"/>
    <w:next w:val="Normal"/>
    <w:link w:val="Heading3Char"/>
    <w:uiPriority w:val="9"/>
    <w:unhideWhenUsed/>
    <w:qFormat/>
    <w:rsid w:val="009473F3"/>
    <w:pPr>
      <w:keepNext/>
      <w:keepLines/>
      <w:numPr>
        <w:ilvl w:val="2"/>
        <w:numId w:val="1"/>
      </w:numPr>
      <w:spacing w:before="200" w:after="0" w:line="360" w:lineRule="auto"/>
      <w:outlineLvl w:val="2"/>
    </w:pPr>
    <w:rPr>
      <w:rFonts w:asciiTheme="majorHAnsi" w:eastAsiaTheme="majorEastAsia" w:hAnsiTheme="majorHAnsi" w:cstheme="majorBidi"/>
      <w:b/>
      <w:bCs/>
      <w:noProof/>
      <w:color w:val="808080" w:themeColor="accent4"/>
      <w:sz w:val="26"/>
      <w:szCs w:val="26"/>
      <w:lang w:val="fr-FR"/>
    </w:rPr>
  </w:style>
  <w:style w:type="paragraph" w:styleId="Heading4">
    <w:name w:val="heading 4"/>
    <w:basedOn w:val="Normal"/>
    <w:next w:val="Normal"/>
    <w:link w:val="Heading4Char"/>
    <w:uiPriority w:val="9"/>
    <w:semiHidden/>
    <w:unhideWhenUsed/>
    <w:rsid w:val="003D6854"/>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D6854"/>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3D6854"/>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3D68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6854"/>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D6854"/>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788"/>
  </w:style>
  <w:style w:type="paragraph" w:styleId="Footer">
    <w:name w:val="footer"/>
    <w:basedOn w:val="Normal"/>
    <w:link w:val="FooterChar"/>
    <w:uiPriority w:val="99"/>
    <w:unhideWhenUsed/>
    <w:rsid w:val="00D31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788"/>
  </w:style>
  <w:style w:type="paragraph" w:styleId="BalloonText">
    <w:name w:val="Balloon Text"/>
    <w:basedOn w:val="Normal"/>
    <w:link w:val="BalloonTextChar"/>
    <w:uiPriority w:val="99"/>
    <w:semiHidden/>
    <w:unhideWhenUsed/>
    <w:rsid w:val="00D31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788"/>
    <w:rPr>
      <w:rFonts w:ascii="Tahoma" w:hAnsi="Tahoma" w:cs="Tahoma"/>
      <w:sz w:val="16"/>
      <w:szCs w:val="16"/>
    </w:rPr>
  </w:style>
  <w:style w:type="character" w:customStyle="1" w:styleId="Heading1Char">
    <w:name w:val="Heading 1 Char"/>
    <w:basedOn w:val="DefaultParagraphFont"/>
    <w:link w:val="Heading1"/>
    <w:uiPriority w:val="9"/>
    <w:rsid w:val="00F75100"/>
    <w:rPr>
      <w:rFonts w:asciiTheme="majorHAnsi" w:eastAsiaTheme="majorEastAsia" w:hAnsiTheme="majorHAnsi" w:cstheme="majorBidi"/>
      <w:b/>
      <w:bCs/>
      <w:noProof/>
      <w:color w:val="808080" w:themeColor="accent4"/>
      <w:sz w:val="36"/>
      <w:szCs w:val="36"/>
    </w:rPr>
  </w:style>
  <w:style w:type="paragraph" w:styleId="Title">
    <w:name w:val="Title"/>
    <w:basedOn w:val="Normal"/>
    <w:next w:val="Normal"/>
    <w:link w:val="TitleChar"/>
    <w:uiPriority w:val="10"/>
    <w:qFormat/>
    <w:rsid w:val="00266D47"/>
    <w:pPr>
      <w:spacing w:after="300" w:line="240" w:lineRule="auto"/>
      <w:contextualSpacing/>
    </w:pPr>
    <w:rPr>
      <w:rFonts w:asciiTheme="majorHAnsi" w:eastAsiaTheme="majorEastAsia" w:hAnsiTheme="majorHAnsi" w:cstheme="majorBidi"/>
      <w:color w:val="595959" w:themeColor="text1" w:themeTint="A6"/>
      <w:spacing w:val="5"/>
      <w:kern w:val="28"/>
      <w:sz w:val="64"/>
      <w:szCs w:val="64"/>
      <w:lang w:val="fr-FR"/>
    </w:rPr>
  </w:style>
  <w:style w:type="character" w:customStyle="1" w:styleId="TitleChar">
    <w:name w:val="Title Char"/>
    <w:basedOn w:val="DefaultParagraphFont"/>
    <w:link w:val="Title"/>
    <w:uiPriority w:val="10"/>
    <w:rsid w:val="00266D47"/>
    <w:rPr>
      <w:rFonts w:asciiTheme="majorHAnsi" w:eastAsiaTheme="majorEastAsia" w:hAnsiTheme="majorHAnsi" w:cstheme="majorBidi"/>
      <w:color w:val="595959" w:themeColor="text1" w:themeTint="A6"/>
      <w:spacing w:val="5"/>
      <w:kern w:val="28"/>
      <w:sz w:val="64"/>
      <w:szCs w:val="64"/>
      <w:lang w:val="fr-FR"/>
    </w:rPr>
  </w:style>
  <w:style w:type="character" w:styleId="LineNumber">
    <w:name w:val="line number"/>
    <w:basedOn w:val="DefaultParagraphFont"/>
    <w:uiPriority w:val="99"/>
    <w:semiHidden/>
    <w:unhideWhenUsed/>
    <w:rsid w:val="00E055FC"/>
  </w:style>
  <w:style w:type="paragraph" w:styleId="NoSpacing">
    <w:name w:val="No Spacing"/>
    <w:link w:val="NoSpacingChar"/>
    <w:uiPriority w:val="1"/>
    <w:rsid w:val="00004FCF"/>
    <w:pPr>
      <w:spacing w:after="0" w:line="240" w:lineRule="auto"/>
    </w:pPr>
    <w:rPr>
      <w:sz w:val="20"/>
      <w:szCs w:val="20"/>
    </w:rPr>
  </w:style>
  <w:style w:type="character" w:customStyle="1" w:styleId="Heading2Char">
    <w:name w:val="Heading 2 Char"/>
    <w:basedOn w:val="DefaultParagraphFont"/>
    <w:link w:val="Heading2"/>
    <w:uiPriority w:val="9"/>
    <w:rsid w:val="009473F3"/>
    <w:rPr>
      <w:rFonts w:asciiTheme="majorHAnsi" w:eastAsiaTheme="majorEastAsia" w:hAnsiTheme="majorHAnsi" w:cstheme="majorBidi"/>
      <w:b/>
      <w:bCs/>
      <w:noProof/>
      <w:color w:val="808080" w:themeColor="accent4"/>
      <w:sz w:val="30"/>
      <w:szCs w:val="30"/>
    </w:rPr>
  </w:style>
  <w:style w:type="character" w:customStyle="1" w:styleId="Heading3Char">
    <w:name w:val="Heading 3 Char"/>
    <w:basedOn w:val="DefaultParagraphFont"/>
    <w:link w:val="Heading3"/>
    <w:uiPriority w:val="9"/>
    <w:rsid w:val="009473F3"/>
    <w:rPr>
      <w:rFonts w:asciiTheme="majorHAnsi" w:eastAsiaTheme="majorEastAsia" w:hAnsiTheme="majorHAnsi" w:cstheme="majorBidi"/>
      <w:b/>
      <w:bCs/>
      <w:noProof/>
      <w:color w:val="808080" w:themeColor="accent4"/>
      <w:sz w:val="26"/>
      <w:szCs w:val="26"/>
      <w:lang w:val="fr-FR"/>
    </w:rPr>
  </w:style>
  <w:style w:type="paragraph" w:styleId="Subtitle">
    <w:name w:val="Subtitle"/>
    <w:basedOn w:val="Normal"/>
    <w:next w:val="Normal"/>
    <w:link w:val="SubtitleChar"/>
    <w:uiPriority w:val="11"/>
    <w:rsid w:val="00986DB9"/>
    <w:pPr>
      <w:numPr>
        <w:ilvl w:val="1"/>
      </w:numPr>
    </w:pPr>
    <w:rPr>
      <w:rFonts w:asciiTheme="majorHAnsi" w:eastAsiaTheme="majorEastAsia" w:hAnsiTheme="majorHAnsi" w:cstheme="majorBidi"/>
      <w:i/>
      <w:iCs/>
      <w:color w:val="B2B2B2" w:themeColor="accent2"/>
      <w:spacing w:val="15"/>
    </w:rPr>
  </w:style>
  <w:style w:type="character" w:customStyle="1" w:styleId="SubtitleChar">
    <w:name w:val="Subtitle Char"/>
    <w:basedOn w:val="DefaultParagraphFont"/>
    <w:link w:val="Subtitle"/>
    <w:uiPriority w:val="11"/>
    <w:rsid w:val="00986DB9"/>
    <w:rPr>
      <w:rFonts w:asciiTheme="majorHAnsi" w:eastAsiaTheme="majorEastAsia" w:hAnsiTheme="majorHAnsi" w:cstheme="majorBidi"/>
      <w:i/>
      <w:iCs/>
      <w:color w:val="B2B2B2" w:themeColor="accent2"/>
      <w:spacing w:val="15"/>
    </w:rPr>
  </w:style>
  <w:style w:type="character" w:styleId="Emphasis">
    <w:name w:val="Emphasis"/>
    <w:basedOn w:val="DefaultParagraphFont"/>
    <w:uiPriority w:val="20"/>
    <w:rsid w:val="00986DB9"/>
    <w:rPr>
      <w:color w:val="B2B2B2" w:themeColor="accent2"/>
      <w:sz w:val="22"/>
      <w:szCs w:val="22"/>
    </w:rPr>
  </w:style>
  <w:style w:type="paragraph" w:styleId="Quote">
    <w:name w:val="Quote"/>
    <w:basedOn w:val="Normal"/>
    <w:next w:val="Normal"/>
    <w:link w:val="QuoteChar"/>
    <w:uiPriority w:val="29"/>
    <w:qFormat/>
    <w:rsid w:val="00986DB9"/>
    <w:rPr>
      <w:i/>
      <w:iCs/>
      <w:color w:val="000000" w:themeColor="text1"/>
    </w:rPr>
  </w:style>
  <w:style w:type="character" w:customStyle="1" w:styleId="QuoteChar">
    <w:name w:val="Quote Char"/>
    <w:basedOn w:val="DefaultParagraphFont"/>
    <w:link w:val="Quote"/>
    <w:uiPriority w:val="29"/>
    <w:rsid w:val="00986DB9"/>
    <w:rPr>
      <w:i/>
      <w:iCs/>
      <w:color w:val="000000" w:themeColor="text1"/>
    </w:rPr>
  </w:style>
  <w:style w:type="character" w:customStyle="1" w:styleId="Heading4Char">
    <w:name w:val="Heading 4 Char"/>
    <w:basedOn w:val="DefaultParagraphFont"/>
    <w:link w:val="Heading4"/>
    <w:uiPriority w:val="9"/>
    <w:semiHidden/>
    <w:rsid w:val="003D6854"/>
    <w:rPr>
      <w:rFonts w:asciiTheme="majorHAnsi" w:eastAsiaTheme="majorEastAsia" w:hAnsiTheme="majorHAnsi" w:cstheme="majorBidi"/>
      <w:b/>
      <w:bCs/>
      <w:i/>
      <w:iCs/>
      <w:color w:val="DDDDDD" w:themeColor="accent1"/>
    </w:rPr>
  </w:style>
  <w:style w:type="character" w:customStyle="1" w:styleId="Heading5Char">
    <w:name w:val="Heading 5 Char"/>
    <w:basedOn w:val="DefaultParagraphFont"/>
    <w:link w:val="Heading5"/>
    <w:uiPriority w:val="9"/>
    <w:semiHidden/>
    <w:rsid w:val="003D6854"/>
    <w:rPr>
      <w:rFonts w:asciiTheme="majorHAnsi" w:eastAsiaTheme="majorEastAsia" w:hAnsiTheme="majorHAnsi" w:cstheme="majorBidi"/>
      <w:color w:val="6E6E6E" w:themeColor="accent1" w:themeShade="7F"/>
    </w:rPr>
  </w:style>
  <w:style w:type="character" w:customStyle="1" w:styleId="Heading6Char">
    <w:name w:val="Heading 6 Char"/>
    <w:basedOn w:val="DefaultParagraphFont"/>
    <w:link w:val="Heading6"/>
    <w:uiPriority w:val="9"/>
    <w:semiHidden/>
    <w:rsid w:val="003D6854"/>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3D68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D68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6854"/>
    <w:rPr>
      <w:rFonts w:asciiTheme="majorHAnsi" w:eastAsiaTheme="majorEastAsia" w:hAnsiTheme="majorHAnsi" w:cstheme="majorBidi"/>
      <w:i/>
      <w:iCs/>
      <w:color w:val="404040" w:themeColor="text1" w:themeTint="BF"/>
      <w:sz w:val="20"/>
      <w:szCs w:val="20"/>
    </w:rPr>
  </w:style>
  <w:style w:type="paragraph" w:styleId="TOC1">
    <w:name w:val="toc 1"/>
    <w:next w:val="Normal"/>
    <w:autoRedefine/>
    <w:uiPriority w:val="39"/>
    <w:unhideWhenUsed/>
    <w:rsid w:val="00133131"/>
    <w:pPr>
      <w:tabs>
        <w:tab w:val="left" w:pos="660"/>
        <w:tab w:val="right" w:leader="dot" w:pos="9017"/>
      </w:tabs>
      <w:spacing w:before="120" w:after="120" w:line="240" w:lineRule="auto"/>
    </w:pPr>
    <w:rPr>
      <w:rFonts w:asciiTheme="majorHAnsi" w:eastAsiaTheme="majorEastAsia" w:hAnsiTheme="majorHAnsi" w:cstheme="majorBidi"/>
      <w:bCs/>
      <w:noProof/>
      <w:color w:val="4D4D4D" w:themeColor="accent6"/>
      <w:sz w:val="26"/>
      <w:szCs w:val="30"/>
      <w:lang w:val="fr-FR"/>
    </w:rPr>
  </w:style>
  <w:style w:type="paragraph" w:styleId="TOC2">
    <w:name w:val="toc 2"/>
    <w:next w:val="Normal"/>
    <w:autoRedefine/>
    <w:uiPriority w:val="39"/>
    <w:unhideWhenUsed/>
    <w:rsid w:val="00133131"/>
    <w:pPr>
      <w:tabs>
        <w:tab w:val="left" w:pos="660"/>
        <w:tab w:val="right" w:leader="dot" w:pos="9017"/>
      </w:tabs>
      <w:spacing w:after="100" w:line="240" w:lineRule="auto"/>
    </w:pPr>
    <w:rPr>
      <w:rFonts w:asciiTheme="majorHAnsi" w:eastAsiaTheme="majorEastAsia" w:hAnsiTheme="majorHAnsi" w:cstheme="majorBidi"/>
      <w:bCs/>
      <w:noProof/>
      <w:color w:val="4D4D4D" w:themeColor="accent6"/>
      <w:sz w:val="26"/>
      <w:szCs w:val="30"/>
      <w:lang w:val="fr-FR"/>
    </w:rPr>
  </w:style>
  <w:style w:type="paragraph" w:styleId="TOC3">
    <w:name w:val="toc 3"/>
    <w:next w:val="Normal"/>
    <w:autoRedefine/>
    <w:uiPriority w:val="39"/>
    <w:unhideWhenUsed/>
    <w:rsid w:val="00133131"/>
    <w:pPr>
      <w:tabs>
        <w:tab w:val="left" w:pos="880"/>
        <w:tab w:val="right" w:leader="dot" w:pos="9017"/>
      </w:tabs>
      <w:spacing w:after="100" w:line="240" w:lineRule="auto"/>
    </w:pPr>
    <w:rPr>
      <w:noProof/>
      <w:color w:val="4D4D4D" w:themeColor="accent6"/>
      <w:sz w:val="26"/>
    </w:rPr>
  </w:style>
  <w:style w:type="character" w:customStyle="1" w:styleId="NoSpacingChar">
    <w:name w:val="No Spacing Char"/>
    <w:basedOn w:val="DefaultParagraphFont"/>
    <w:link w:val="NoSpacing"/>
    <w:uiPriority w:val="1"/>
    <w:rsid w:val="00004FCF"/>
    <w:rPr>
      <w:sz w:val="20"/>
      <w:szCs w:val="20"/>
    </w:rPr>
  </w:style>
  <w:style w:type="table" w:customStyle="1" w:styleId="LightShading-Accent11">
    <w:name w:val="Light Shading - Accent 11"/>
    <w:basedOn w:val="TableNormal"/>
    <w:uiPriority w:val="60"/>
    <w:rsid w:val="006C360D"/>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styleId="TOCHeading">
    <w:name w:val="TOC Heading"/>
    <w:basedOn w:val="Heading1"/>
    <w:next w:val="Normal"/>
    <w:uiPriority w:val="39"/>
    <w:unhideWhenUsed/>
    <w:rsid w:val="00FA6A2A"/>
    <w:pPr>
      <w:numPr>
        <w:numId w:val="0"/>
      </w:numPr>
      <w:spacing w:before="480" w:line="276" w:lineRule="auto"/>
      <w:outlineLvl w:val="9"/>
    </w:pPr>
    <w:rPr>
      <w:color w:val="A5A5A5" w:themeColor="accent1" w:themeShade="BF"/>
      <w:sz w:val="28"/>
      <w:szCs w:val="28"/>
    </w:rPr>
  </w:style>
  <w:style w:type="character" w:styleId="Hyperlink">
    <w:name w:val="Hyperlink"/>
    <w:basedOn w:val="DefaultParagraphFont"/>
    <w:uiPriority w:val="99"/>
    <w:unhideWhenUsed/>
    <w:rsid w:val="00FA6A2A"/>
    <w:rPr>
      <w:color w:val="5F5F5F" w:themeColor="hyperlink"/>
      <w:u w:val="single"/>
    </w:rPr>
  </w:style>
  <w:style w:type="paragraph" w:styleId="ListParagraph">
    <w:name w:val="List Paragraph"/>
    <w:basedOn w:val="Normal"/>
    <w:link w:val="ListParagraphChar"/>
    <w:uiPriority w:val="34"/>
    <w:qFormat/>
    <w:rsid w:val="00A241F8"/>
    <w:pPr>
      <w:numPr>
        <w:numId w:val="6"/>
      </w:numPr>
      <w:contextualSpacing/>
    </w:pPr>
    <w:rPr>
      <w:noProof/>
    </w:rPr>
  </w:style>
  <w:style w:type="paragraph" w:customStyle="1" w:styleId="Bullet">
    <w:name w:val="Bullet"/>
    <w:basedOn w:val="ListParagraph"/>
    <w:link w:val="BulletChar"/>
    <w:rsid w:val="00A241F8"/>
  </w:style>
  <w:style w:type="character" w:customStyle="1" w:styleId="ListParagraphChar">
    <w:name w:val="List Paragraph Char"/>
    <w:basedOn w:val="DefaultParagraphFont"/>
    <w:link w:val="ListParagraph"/>
    <w:uiPriority w:val="34"/>
    <w:rsid w:val="00A241F8"/>
    <w:rPr>
      <w:noProof/>
      <w:sz w:val="20"/>
      <w:szCs w:val="20"/>
    </w:rPr>
  </w:style>
  <w:style w:type="character" w:customStyle="1" w:styleId="BulletChar">
    <w:name w:val="Bullet Char"/>
    <w:basedOn w:val="ListParagraphChar"/>
    <w:link w:val="Bullet"/>
    <w:rsid w:val="00A241F8"/>
  </w:style>
  <w:style w:type="paragraph" w:styleId="DocumentMap">
    <w:name w:val="Document Map"/>
    <w:basedOn w:val="Normal"/>
    <w:link w:val="DocumentMapChar"/>
    <w:uiPriority w:val="99"/>
    <w:semiHidden/>
    <w:unhideWhenUsed/>
    <w:rsid w:val="007726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72613"/>
    <w:rPr>
      <w:rFonts w:ascii="Tahoma" w:hAnsi="Tahoma" w:cs="Tahoma"/>
      <w:sz w:val="16"/>
      <w:szCs w:val="16"/>
    </w:rPr>
  </w:style>
  <w:style w:type="character" w:styleId="PlaceholderText">
    <w:name w:val="Placeholder Text"/>
    <w:basedOn w:val="DefaultParagraphFont"/>
    <w:uiPriority w:val="99"/>
    <w:semiHidden/>
    <w:rsid w:val="0080346C"/>
    <w:rPr>
      <w:color w:val="808080"/>
    </w:rPr>
  </w:style>
  <w:style w:type="paragraph" w:styleId="Caption">
    <w:name w:val="caption"/>
    <w:basedOn w:val="Normal"/>
    <w:next w:val="Normal"/>
    <w:uiPriority w:val="35"/>
    <w:unhideWhenUsed/>
    <w:qFormat/>
    <w:rsid w:val="007632E6"/>
    <w:pPr>
      <w:spacing w:line="240" w:lineRule="auto"/>
      <w:jc w:val="center"/>
    </w:pPr>
    <w:rPr>
      <w:b/>
      <w:bCs/>
      <w:color w:val="808080" w:themeColor="accent4"/>
      <w:sz w:val="18"/>
      <w:szCs w:val="18"/>
    </w:rPr>
  </w:style>
  <w:style w:type="character" w:customStyle="1" w:styleId="debug-message-payload">
    <w:name w:val="debug-message-payload"/>
    <w:basedOn w:val="DefaultParagraphFont"/>
    <w:rsid w:val="00F50351"/>
  </w:style>
</w:styles>
</file>

<file path=word/webSettings.xml><?xml version="1.0" encoding="utf-8"?>
<w:webSettings xmlns:r="http://schemas.openxmlformats.org/officeDocument/2006/relationships" xmlns:w="http://schemas.openxmlformats.org/wordprocessingml/2006/main">
  <w:divs>
    <w:div w:id="1511022448">
      <w:bodyDiv w:val="1"/>
      <w:marLeft w:val="0"/>
      <w:marRight w:val="0"/>
      <w:marTop w:val="0"/>
      <w:marBottom w:val="0"/>
      <w:divBdr>
        <w:top w:val="none" w:sz="0" w:space="0" w:color="auto"/>
        <w:left w:val="none" w:sz="0" w:space="0" w:color="auto"/>
        <w:bottom w:val="none" w:sz="0" w:space="0" w:color="auto"/>
        <w:right w:val="none" w:sz="0" w:space="0" w:color="auto"/>
      </w:divBdr>
    </w:div>
    <w:div w:id="165976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ption.wistia.com/medias/fr4qiimpu7"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D:\Franco%20Arboleda\Option\Documents\New%20Templates\Option2012_Templates\Option_2012_Word_Template_E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Verv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06B6B2-8600-42D5-8040-50CB925EA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Option_2012_Word_Template_Eco.dotx</Template>
  <TotalTime>282</TotalTime>
  <Pages>11</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Basics of LuvitRED</vt:lpstr>
    </vt:vector>
  </TitlesOfParts>
  <Company>Option NV</Company>
  <LinksUpToDate>false</LinksUpToDate>
  <CharactersWithSpaces>9494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Basics of LuvitRED</dc:title>
  <dc:subject>Getting started</dc:subject>
  <dc:creator>Franco Arboleda</dc:creator>
  <cp:lastModifiedBy>Franco</cp:lastModifiedBy>
  <cp:revision>43</cp:revision>
  <cp:lastPrinted>2012-04-13T11:30:00Z</cp:lastPrinted>
  <dcterms:created xsi:type="dcterms:W3CDTF">2015-06-25T16:55:00Z</dcterms:created>
  <dcterms:modified xsi:type="dcterms:W3CDTF">2015-07-08T13:57:00Z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rm_ver">
    <vt:lpwstr>1.46.0</vt:lpwstr>
  </property>
  <property fmtid="{D5CDD505-2E9C-101B-9397-08002B2CF9AE}" pid="3" name="LuvitRED_ver">
    <vt:lpwstr>1.0.38</vt:lpwstr>
  </property>
</Properties>
</file>
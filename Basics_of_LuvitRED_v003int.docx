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80346C" w:rsidP="009473F3">
                    <w:pPr>
                      <w:pStyle w:val="Title"/>
                      <w:rPr>
                        <w:b w:val="0"/>
                        <w:noProof/>
                        <w:szCs w:val="72"/>
                        <w:lang w:val="en-US"/>
                      </w:rPr>
                    </w:pPr>
                    <w:r>
                      <w:rPr>
                        <w:noProof/>
                        <w:szCs w:val="72"/>
                        <w:lang w:val="en-US"/>
                      </w:rPr>
                      <w:t>Basics of LuvitRED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7E729F" w:rsidP="00004FCF">
          <w:pPr>
            <w:rPr>
              <w:noProof/>
              <w:highlight w:val="lightGray"/>
            </w:rPr>
          </w:pPr>
          <w:r>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7-13T00:00:00Z">
                          <w:dateFormat w:val="dd-MMM-yy"/>
                          <w:lid w:val="en-US"/>
                          <w:storeMappedDataAs w:val="dateTime"/>
                          <w:calendar w:val="gregorian"/>
                        </w:date>
                      </w:sdtPr>
                      <w:sdtContent>
                        <w:p w:rsidR="0033301F" w:rsidRPr="00FF5304" w:rsidRDefault="004A6071" w:rsidP="00004FCF">
                          <w:pPr>
                            <w:rPr>
                              <w:b/>
                              <w:color w:val="969696" w:themeColor="accent3"/>
                              <w:sz w:val="36"/>
                              <w:szCs w:val="36"/>
                            </w:rPr>
                          </w:pPr>
                          <w:r>
                            <w:rPr>
                              <w:b/>
                              <w:color w:val="969696" w:themeColor="accent3"/>
                              <w:sz w:val="36"/>
                              <w:szCs w:val="36"/>
                            </w:rPr>
                            <w:t>13-Jul-15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387EAF" w:rsidRDefault="007E729F">
          <w:pPr>
            <w:pStyle w:val="TOC1"/>
            <w:rPr>
              <w:rFonts w:asciiTheme="minorHAnsi" w:eastAsiaTheme="minorEastAsia" w:hAnsiTheme="minorHAnsi" w:cstheme="minorBidi"/>
              <w:bCs w:val="0"/>
              <w:color w:val="auto"/>
              <w:sz w:val="22"/>
              <w:szCs w:val="22"/>
              <w:lang w:val="en-US"/>
            </w:rPr>
          </w:pPr>
          <w:r w:rsidRPr="007E729F">
            <w:rPr>
              <w:bCs w:val="0"/>
              <w:lang w:val="en-US"/>
            </w:rPr>
            <w:fldChar w:fldCharType="begin"/>
          </w:r>
          <w:r w:rsidR="00133131" w:rsidRPr="00A241F8">
            <w:rPr>
              <w:bCs w:val="0"/>
              <w:lang w:val="en-US"/>
            </w:rPr>
            <w:instrText xml:space="preserve"> TOC \o "1-3" \u </w:instrText>
          </w:r>
          <w:r w:rsidRPr="007E729F">
            <w:rPr>
              <w:bCs w:val="0"/>
              <w:lang w:val="en-US"/>
            </w:rPr>
            <w:fldChar w:fldCharType="separate"/>
          </w:r>
          <w:r w:rsidR="00387EAF">
            <w:t>1</w:t>
          </w:r>
          <w:r w:rsidR="00387EAF">
            <w:rPr>
              <w:rFonts w:asciiTheme="minorHAnsi" w:eastAsiaTheme="minorEastAsia" w:hAnsiTheme="minorHAnsi" w:cstheme="minorBidi"/>
              <w:bCs w:val="0"/>
              <w:color w:val="auto"/>
              <w:sz w:val="22"/>
              <w:szCs w:val="22"/>
              <w:lang w:val="en-US"/>
            </w:rPr>
            <w:tab/>
          </w:r>
          <w:r w:rsidR="00387EAF">
            <w:t>What is LuvitRED?</w:t>
          </w:r>
          <w:r w:rsidR="00387EAF">
            <w:tab/>
          </w:r>
          <w:r w:rsidR="00387EAF">
            <w:fldChar w:fldCharType="begin"/>
          </w:r>
          <w:r w:rsidR="00387EAF">
            <w:instrText xml:space="preserve"> PAGEREF _Toc424659018 \h </w:instrText>
          </w:r>
          <w:r w:rsidR="00387EAF">
            <w:fldChar w:fldCharType="separate"/>
          </w:r>
          <w:r w:rsidR="00387EAF">
            <w:t>3</w:t>
          </w:r>
          <w:r w:rsidR="00387EAF">
            <w:fldChar w:fldCharType="end"/>
          </w:r>
        </w:p>
        <w:p w:rsidR="00387EAF" w:rsidRDefault="00387EAF">
          <w:pPr>
            <w:pStyle w:val="TOC2"/>
            <w:rPr>
              <w:rFonts w:asciiTheme="minorHAnsi" w:eastAsiaTheme="minorEastAsia" w:hAnsiTheme="minorHAnsi" w:cstheme="minorBidi"/>
              <w:bCs w:val="0"/>
              <w:color w:val="auto"/>
              <w:sz w:val="22"/>
              <w:szCs w:val="22"/>
              <w:lang w:val="en-US"/>
            </w:rPr>
          </w:pPr>
          <w:r>
            <w:t>1.1</w:t>
          </w:r>
          <w:r>
            <w:rPr>
              <w:rFonts w:asciiTheme="minorHAnsi" w:eastAsiaTheme="minorEastAsia" w:hAnsiTheme="minorHAnsi" w:cstheme="minorBidi"/>
              <w:bCs w:val="0"/>
              <w:color w:val="auto"/>
              <w:sz w:val="22"/>
              <w:szCs w:val="22"/>
              <w:lang w:val="en-US"/>
            </w:rPr>
            <w:tab/>
          </w:r>
          <w:r>
            <w:t>What is the benefit of using LuvitRED?</w:t>
          </w:r>
          <w:r>
            <w:tab/>
          </w:r>
          <w:r>
            <w:fldChar w:fldCharType="begin"/>
          </w:r>
          <w:r>
            <w:instrText xml:space="preserve"> PAGEREF _Toc424659019 \h </w:instrText>
          </w:r>
          <w:r>
            <w:fldChar w:fldCharType="separate"/>
          </w:r>
          <w:r>
            <w:t>3</w:t>
          </w:r>
          <w:r>
            <w:fldChar w:fldCharType="end"/>
          </w:r>
        </w:p>
        <w:p w:rsidR="00387EAF" w:rsidRDefault="00387EAF">
          <w:pPr>
            <w:pStyle w:val="TOC2"/>
            <w:rPr>
              <w:rFonts w:asciiTheme="minorHAnsi" w:eastAsiaTheme="minorEastAsia" w:hAnsiTheme="minorHAnsi" w:cstheme="minorBidi"/>
              <w:bCs w:val="0"/>
              <w:color w:val="auto"/>
              <w:sz w:val="22"/>
              <w:szCs w:val="22"/>
              <w:lang w:val="en-US"/>
            </w:rPr>
          </w:pPr>
          <w:r>
            <w:t>1.2</w:t>
          </w:r>
          <w:r>
            <w:rPr>
              <w:rFonts w:asciiTheme="minorHAnsi" w:eastAsiaTheme="minorEastAsia" w:hAnsiTheme="minorHAnsi" w:cstheme="minorBidi"/>
              <w:bCs w:val="0"/>
              <w:color w:val="auto"/>
              <w:sz w:val="22"/>
              <w:szCs w:val="22"/>
              <w:lang w:val="en-US"/>
            </w:rPr>
            <w:tab/>
          </w:r>
          <w:r>
            <w:t>Who is intended for?</w:t>
          </w:r>
          <w:r>
            <w:tab/>
          </w:r>
          <w:r>
            <w:fldChar w:fldCharType="begin"/>
          </w:r>
          <w:r>
            <w:instrText xml:space="preserve"> PAGEREF _Toc424659020 \h </w:instrText>
          </w:r>
          <w:r>
            <w:fldChar w:fldCharType="separate"/>
          </w:r>
          <w:r>
            <w:t>3</w:t>
          </w:r>
          <w:r>
            <w:fldChar w:fldCharType="end"/>
          </w:r>
        </w:p>
        <w:p w:rsidR="00387EAF" w:rsidRDefault="00387EAF">
          <w:pPr>
            <w:pStyle w:val="TOC2"/>
            <w:rPr>
              <w:rFonts w:asciiTheme="minorHAnsi" w:eastAsiaTheme="minorEastAsia" w:hAnsiTheme="minorHAnsi" w:cstheme="minorBidi"/>
              <w:bCs w:val="0"/>
              <w:color w:val="auto"/>
              <w:sz w:val="22"/>
              <w:szCs w:val="22"/>
              <w:lang w:val="en-US"/>
            </w:rPr>
          </w:pPr>
          <w:r>
            <w:t>1.3</w:t>
          </w:r>
          <w:r>
            <w:rPr>
              <w:rFonts w:asciiTheme="minorHAnsi" w:eastAsiaTheme="minorEastAsia" w:hAnsiTheme="minorHAnsi" w:cstheme="minorBidi"/>
              <w:bCs w:val="0"/>
              <w:color w:val="auto"/>
              <w:sz w:val="22"/>
              <w:szCs w:val="22"/>
              <w:lang w:val="en-US"/>
            </w:rPr>
            <w:tab/>
          </w:r>
          <w:r>
            <w:t>Where to get LuvitRED from and how to install it?</w:t>
          </w:r>
          <w:r>
            <w:tab/>
          </w:r>
          <w:r>
            <w:fldChar w:fldCharType="begin"/>
          </w:r>
          <w:r>
            <w:instrText xml:space="preserve"> PAGEREF _Toc424659021 \h </w:instrText>
          </w:r>
          <w:r>
            <w:fldChar w:fldCharType="separate"/>
          </w:r>
          <w:r>
            <w:t>4</w:t>
          </w:r>
          <w:r>
            <w:fldChar w:fldCharType="end"/>
          </w:r>
        </w:p>
        <w:p w:rsidR="00387EAF" w:rsidRDefault="00387EAF">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LuvitRED editors</w:t>
          </w:r>
          <w:r>
            <w:tab/>
          </w:r>
          <w:r>
            <w:fldChar w:fldCharType="begin"/>
          </w:r>
          <w:r>
            <w:instrText xml:space="preserve"> PAGEREF _Toc424659022 \h </w:instrText>
          </w:r>
          <w:r>
            <w:fldChar w:fldCharType="separate"/>
          </w:r>
          <w:r>
            <w:t>5</w:t>
          </w:r>
          <w:r>
            <w:fldChar w:fldCharType="end"/>
          </w:r>
        </w:p>
        <w:p w:rsidR="00387EAF" w:rsidRDefault="00387EAF">
          <w:pPr>
            <w:pStyle w:val="TOC2"/>
            <w:rPr>
              <w:rFonts w:asciiTheme="minorHAnsi" w:eastAsiaTheme="minorEastAsia" w:hAnsiTheme="minorHAnsi" w:cstheme="minorBidi"/>
              <w:bCs w:val="0"/>
              <w:color w:val="auto"/>
              <w:sz w:val="22"/>
              <w:szCs w:val="22"/>
              <w:lang w:val="en-US"/>
            </w:rPr>
          </w:pPr>
          <w:r>
            <w:t>2.1</w:t>
          </w:r>
          <w:r>
            <w:rPr>
              <w:rFonts w:asciiTheme="minorHAnsi" w:eastAsiaTheme="minorEastAsia" w:hAnsiTheme="minorHAnsi" w:cstheme="minorBidi"/>
              <w:bCs w:val="0"/>
              <w:color w:val="auto"/>
              <w:sz w:val="22"/>
              <w:szCs w:val="22"/>
              <w:lang w:val="en-US"/>
            </w:rPr>
            <w:tab/>
          </w:r>
          <w:r>
            <w:t>Basic interface</w:t>
          </w:r>
          <w:r>
            <w:tab/>
          </w:r>
          <w:r>
            <w:fldChar w:fldCharType="begin"/>
          </w:r>
          <w:r>
            <w:instrText xml:space="preserve"> PAGEREF _Toc424659023 \h </w:instrText>
          </w:r>
          <w:r>
            <w:fldChar w:fldCharType="separate"/>
          </w:r>
          <w:r>
            <w:t>5</w:t>
          </w:r>
          <w:r>
            <w:fldChar w:fldCharType="end"/>
          </w:r>
        </w:p>
        <w:p w:rsidR="00387EAF" w:rsidRDefault="00387EAF">
          <w:pPr>
            <w:pStyle w:val="TOC2"/>
            <w:rPr>
              <w:rFonts w:asciiTheme="minorHAnsi" w:eastAsiaTheme="minorEastAsia" w:hAnsiTheme="minorHAnsi" w:cstheme="minorBidi"/>
              <w:bCs w:val="0"/>
              <w:color w:val="auto"/>
              <w:sz w:val="22"/>
              <w:szCs w:val="22"/>
              <w:lang w:val="en-US"/>
            </w:rPr>
          </w:pPr>
          <w:r>
            <w:t>2.2</w:t>
          </w:r>
          <w:r>
            <w:rPr>
              <w:rFonts w:asciiTheme="minorHAnsi" w:eastAsiaTheme="minorEastAsia" w:hAnsiTheme="minorHAnsi" w:cstheme="minorBidi"/>
              <w:bCs w:val="0"/>
              <w:color w:val="auto"/>
              <w:sz w:val="22"/>
              <w:szCs w:val="22"/>
              <w:lang w:val="en-US"/>
            </w:rPr>
            <w:tab/>
          </w:r>
          <w:r>
            <w:t>Advanced Editor</w:t>
          </w:r>
          <w:r>
            <w:tab/>
          </w:r>
          <w:r>
            <w:fldChar w:fldCharType="begin"/>
          </w:r>
          <w:r>
            <w:instrText xml:space="preserve"> PAGEREF _Toc424659024 \h </w:instrText>
          </w:r>
          <w:r>
            <w:fldChar w:fldCharType="separate"/>
          </w:r>
          <w:r>
            <w:t>10</w:t>
          </w:r>
          <w:r>
            <w:fldChar w:fldCharType="end"/>
          </w:r>
        </w:p>
        <w:p w:rsidR="00387EAF" w:rsidRDefault="00387EAF">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What is a node?</w:t>
          </w:r>
          <w:r>
            <w:tab/>
          </w:r>
          <w:r>
            <w:fldChar w:fldCharType="begin"/>
          </w:r>
          <w:r>
            <w:instrText xml:space="preserve"> PAGEREF _Toc424659025 \h </w:instrText>
          </w:r>
          <w:r>
            <w:fldChar w:fldCharType="separate"/>
          </w:r>
          <w:r>
            <w:t>14</w:t>
          </w:r>
          <w:r>
            <w:fldChar w:fldCharType="end"/>
          </w:r>
        </w:p>
        <w:p w:rsidR="00387EAF" w:rsidRDefault="00387EAF">
          <w:pPr>
            <w:pStyle w:val="TOC2"/>
            <w:rPr>
              <w:rFonts w:asciiTheme="minorHAnsi" w:eastAsiaTheme="minorEastAsia" w:hAnsiTheme="minorHAnsi" w:cstheme="minorBidi"/>
              <w:bCs w:val="0"/>
              <w:color w:val="auto"/>
              <w:sz w:val="22"/>
              <w:szCs w:val="22"/>
              <w:lang w:val="en-US"/>
            </w:rPr>
          </w:pPr>
          <w:r>
            <w:t>3.1</w:t>
          </w:r>
          <w:r>
            <w:rPr>
              <w:rFonts w:asciiTheme="minorHAnsi" w:eastAsiaTheme="minorEastAsia" w:hAnsiTheme="minorHAnsi" w:cstheme="minorBidi"/>
              <w:bCs w:val="0"/>
              <w:color w:val="auto"/>
              <w:sz w:val="22"/>
              <w:szCs w:val="22"/>
              <w:lang w:val="en-US"/>
            </w:rPr>
            <w:tab/>
          </w:r>
          <w:r>
            <w:t>Types of nodes</w:t>
          </w:r>
          <w:r>
            <w:tab/>
          </w:r>
          <w:r>
            <w:fldChar w:fldCharType="begin"/>
          </w:r>
          <w:r>
            <w:instrText xml:space="preserve"> PAGEREF _Toc424659026 \h </w:instrText>
          </w:r>
          <w:r>
            <w:fldChar w:fldCharType="separate"/>
          </w:r>
          <w:r>
            <w:t>14</w:t>
          </w:r>
          <w:r>
            <w:fldChar w:fldCharType="end"/>
          </w:r>
        </w:p>
        <w:p w:rsidR="00387EAF" w:rsidRDefault="00387EAF">
          <w:pPr>
            <w:pStyle w:val="TOC2"/>
            <w:rPr>
              <w:rFonts w:asciiTheme="minorHAnsi" w:eastAsiaTheme="minorEastAsia" w:hAnsiTheme="minorHAnsi" w:cstheme="minorBidi"/>
              <w:bCs w:val="0"/>
              <w:color w:val="auto"/>
              <w:sz w:val="22"/>
              <w:szCs w:val="22"/>
              <w:lang w:val="en-US"/>
            </w:rPr>
          </w:pPr>
          <w:r>
            <w:t>3.2</w:t>
          </w:r>
          <w:r>
            <w:rPr>
              <w:rFonts w:asciiTheme="minorHAnsi" w:eastAsiaTheme="minorEastAsia" w:hAnsiTheme="minorHAnsi" w:cstheme="minorBidi"/>
              <w:bCs w:val="0"/>
              <w:color w:val="auto"/>
              <w:sz w:val="22"/>
              <w:szCs w:val="22"/>
              <w:lang w:val="en-US"/>
            </w:rPr>
            <w:tab/>
          </w:r>
          <w:r>
            <w:t>Inject and Debug nodes</w:t>
          </w:r>
          <w:r>
            <w:tab/>
          </w:r>
          <w:r>
            <w:fldChar w:fldCharType="begin"/>
          </w:r>
          <w:r>
            <w:instrText xml:space="preserve"> PAGEREF _Toc424659027 \h </w:instrText>
          </w:r>
          <w:r>
            <w:fldChar w:fldCharType="separate"/>
          </w:r>
          <w:r>
            <w:t>15</w:t>
          </w:r>
          <w:r>
            <w:fldChar w:fldCharType="end"/>
          </w:r>
        </w:p>
        <w:p w:rsidR="00387EAF" w:rsidRDefault="00387EAF">
          <w:pPr>
            <w:pStyle w:val="TOC1"/>
            <w:rPr>
              <w:rFonts w:asciiTheme="minorHAnsi" w:eastAsiaTheme="minorEastAsia" w:hAnsiTheme="minorHAnsi" w:cstheme="minorBidi"/>
              <w:bCs w:val="0"/>
              <w:color w:val="auto"/>
              <w:sz w:val="22"/>
              <w:szCs w:val="22"/>
              <w:lang w:val="en-US"/>
            </w:rPr>
          </w:pPr>
          <w:r>
            <w:t>4</w:t>
          </w:r>
          <w:r>
            <w:rPr>
              <w:rFonts w:asciiTheme="minorHAnsi" w:eastAsiaTheme="minorEastAsia" w:hAnsiTheme="minorHAnsi" w:cstheme="minorBidi"/>
              <w:bCs w:val="0"/>
              <w:color w:val="auto"/>
              <w:sz w:val="22"/>
              <w:szCs w:val="22"/>
              <w:lang w:val="en-US"/>
            </w:rPr>
            <w:tab/>
          </w:r>
          <w:r>
            <w:t>What is a flow?</w:t>
          </w:r>
          <w:r>
            <w:tab/>
          </w:r>
          <w:r>
            <w:fldChar w:fldCharType="begin"/>
          </w:r>
          <w:r>
            <w:instrText xml:space="preserve"> PAGEREF _Toc424659028 \h </w:instrText>
          </w:r>
          <w:r>
            <w:fldChar w:fldCharType="separate"/>
          </w:r>
          <w:r>
            <w:t>17</w:t>
          </w:r>
          <w:r>
            <w:fldChar w:fldCharType="end"/>
          </w:r>
        </w:p>
        <w:p w:rsidR="00387EAF" w:rsidRDefault="00387EAF">
          <w:pPr>
            <w:pStyle w:val="TOC1"/>
            <w:rPr>
              <w:rFonts w:asciiTheme="minorHAnsi" w:eastAsiaTheme="minorEastAsia" w:hAnsiTheme="minorHAnsi" w:cstheme="minorBidi"/>
              <w:bCs w:val="0"/>
              <w:color w:val="auto"/>
              <w:sz w:val="22"/>
              <w:szCs w:val="22"/>
              <w:lang w:val="en-US"/>
            </w:rPr>
          </w:pPr>
          <w:r>
            <w:t>5</w:t>
          </w:r>
          <w:r>
            <w:rPr>
              <w:rFonts w:asciiTheme="minorHAnsi" w:eastAsiaTheme="minorEastAsia" w:hAnsiTheme="minorHAnsi" w:cstheme="minorBidi"/>
              <w:bCs w:val="0"/>
              <w:color w:val="auto"/>
              <w:sz w:val="22"/>
              <w:szCs w:val="22"/>
              <w:lang w:val="en-US"/>
            </w:rPr>
            <w:tab/>
          </w:r>
          <w:r>
            <w:t>What is a message?</w:t>
          </w:r>
          <w:r>
            <w:tab/>
          </w:r>
          <w:r>
            <w:fldChar w:fldCharType="begin"/>
          </w:r>
          <w:r>
            <w:instrText xml:space="preserve"> PAGEREF _Toc424659029 \h </w:instrText>
          </w:r>
          <w:r>
            <w:fldChar w:fldCharType="separate"/>
          </w:r>
          <w:r>
            <w:t>18</w:t>
          </w:r>
          <w:r>
            <w:fldChar w:fldCharType="end"/>
          </w:r>
        </w:p>
        <w:p w:rsidR="00387EAF" w:rsidRDefault="00387EAF">
          <w:pPr>
            <w:pStyle w:val="TOC2"/>
            <w:rPr>
              <w:rFonts w:asciiTheme="minorHAnsi" w:eastAsiaTheme="minorEastAsia" w:hAnsiTheme="minorHAnsi" w:cstheme="minorBidi"/>
              <w:bCs w:val="0"/>
              <w:color w:val="auto"/>
              <w:sz w:val="22"/>
              <w:szCs w:val="22"/>
              <w:lang w:val="en-US"/>
            </w:rPr>
          </w:pPr>
          <w:r>
            <w:t>5.1</w:t>
          </w:r>
          <w:r>
            <w:rPr>
              <w:rFonts w:asciiTheme="minorHAnsi" w:eastAsiaTheme="minorEastAsia" w:hAnsiTheme="minorHAnsi" w:cstheme="minorBidi"/>
              <w:bCs w:val="0"/>
              <w:color w:val="auto"/>
              <w:sz w:val="22"/>
              <w:szCs w:val="22"/>
              <w:lang w:val="en-US"/>
            </w:rPr>
            <w:tab/>
          </w:r>
          <w:r>
            <w:t>Single message structure</w:t>
          </w:r>
          <w:r>
            <w:tab/>
          </w:r>
          <w:r>
            <w:fldChar w:fldCharType="begin"/>
          </w:r>
          <w:r>
            <w:instrText xml:space="preserve"> PAGEREF _Toc424659030 \h </w:instrText>
          </w:r>
          <w:r>
            <w:fldChar w:fldCharType="separate"/>
          </w:r>
          <w:r>
            <w:t>18</w:t>
          </w:r>
          <w:r>
            <w:fldChar w:fldCharType="end"/>
          </w:r>
        </w:p>
        <w:p w:rsidR="00387EAF" w:rsidRDefault="00387EAF">
          <w:pPr>
            <w:pStyle w:val="TOC2"/>
            <w:rPr>
              <w:rFonts w:asciiTheme="minorHAnsi" w:eastAsiaTheme="minorEastAsia" w:hAnsiTheme="minorHAnsi" w:cstheme="minorBidi"/>
              <w:bCs w:val="0"/>
              <w:color w:val="auto"/>
              <w:sz w:val="22"/>
              <w:szCs w:val="22"/>
              <w:lang w:val="en-US"/>
            </w:rPr>
          </w:pPr>
          <w:r>
            <w:t>5.2</w:t>
          </w:r>
          <w:r>
            <w:rPr>
              <w:rFonts w:asciiTheme="minorHAnsi" w:eastAsiaTheme="minorEastAsia" w:hAnsiTheme="minorHAnsi" w:cstheme="minorBidi"/>
              <w:bCs w:val="0"/>
              <w:color w:val="auto"/>
              <w:sz w:val="22"/>
              <w:szCs w:val="22"/>
              <w:lang w:val="en-US"/>
            </w:rPr>
            <w:tab/>
          </w:r>
          <w:r>
            <w:t>Combined message structure</w:t>
          </w:r>
          <w:r>
            <w:tab/>
          </w:r>
          <w:r>
            <w:fldChar w:fldCharType="begin"/>
          </w:r>
          <w:r>
            <w:instrText xml:space="preserve"> PAGEREF _Toc424659031 \h </w:instrText>
          </w:r>
          <w:r>
            <w:fldChar w:fldCharType="separate"/>
          </w:r>
          <w:r>
            <w:t>19</w:t>
          </w:r>
          <w:r>
            <w:fldChar w:fldCharType="end"/>
          </w:r>
        </w:p>
        <w:p w:rsidR="00670A66" w:rsidRPr="00A241F8" w:rsidRDefault="007E729F"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B122BE" w:rsidP="00F75100">
      <w:pPr>
        <w:pStyle w:val="Heading1"/>
      </w:pPr>
      <w:bookmarkStart w:id="1" w:name="_Toc424659018"/>
      <w:r>
        <w:lastRenderedPageBreak/>
        <w:t>What is LuvitRED?</w:t>
      </w:r>
      <w:bookmarkEnd w:id="0"/>
      <w:bookmarkEnd w:id="1"/>
    </w:p>
    <w:p w:rsidR="00F72043" w:rsidRDefault="00E53410" w:rsidP="008C1BEF">
      <w:r>
        <w:t>A visually configurable device agent that is part of the CloudGate solution.</w:t>
      </w:r>
      <w:r w:rsidR="008C1BEF">
        <w:t xml:space="preserve"> T</w:t>
      </w:r>
      <w:r w:rsidR="00F72043">
        <w:t>he visual editor of LuvitRED is based on the User Interface from IBM's NodeRed. The NodeRed server is rewritten in a Lua server called Luvit</w:t>
      </w:r>
      <w:r w:rsidR="008C1BEF">
        <w:t>.</w:t>
      </w:r>
    </w:p>
    <w:p w:rsidR="00F72043" w:rsidRDefault="00F72043" w:rsidP="00E53410">
      <w:r>
        <w:t>Why Lua?</w:t>
      </w:r>
    </w:p>
    <w:p w:rsidR="00F72043" w:rsidRDefault="00F72043" w:rsidP="00E53410">
      <w:r>
        <w:t>Lua is a lightweight, simple to learn programming language that has and easy to use native C interface that makes integration of C libraries relatively simple.</w:t>
      </w:r>
    </w:p>
    <w:p w:rsidR="00F72043" w:rsidRDefault="00F72043" w:rsidP="00E53410">
      <w:r>
        <w:t xml:space="preserve">An extensive node set has been developed with M2M use cases in mind. </w:t>
      </w:r>
      <w:r w:rsidR="00EC634C">
        <w:t>Examples of common n</w:t>
      </w:r>
      <w:r>
        <w:t xml:space="preserve">odes </w:t>
      </w:r>
      <w:r w:rsidR="00EC634C">
        <w:t>include</w:t>
      </w:r>
      <w:r>
        <w:t xml:space="preserve"> serial, modbus, connection to M2M servers, GPIOs, GPS, etc.</w:t>
      </w:r>
      <w:r w:rsidR="008C1BEF">
        <w:t xml:space="preserve"> The list of nodes is continuously increasing with every new LuvitRED release.</w:t>
      </w:r>
    </w:p>
    <w:p w:rsidR="00F72043" w:rsidRDefault="00F72043" w:rsidP="00E53410">
      <w:r>
        <w:t xml:space="preserve">A </w:t>
      </w:r>
      <w:r w:rsidR="001D0222">
        <w:t>basic</w:t>
      </w:r>
      <w:r>
        <w:t xml:space="preserve"> web</w:t>
      </w:r>
      <w:r w:rsidR="00EC634C">
        <w:t xml:space="preserve"> interface is available for </w:t>
      </w:r>
      <w:r>
        <w:t>simple configurations such as serial port to TCP local or remote server and GPS to TCP local or TCP/UDP remote server</w:t>
      </w:r>
      <w:r w:rsidR="00A86F2E">
        <w:t>. An advanced editor is available for</w:t>
      </w:r>
      <w:r w:rsidR="00EC634C">
        <w:t xml:space="preserve"> any other custom configuration that is not cover on the simple web interface. For example, using the two serial ports of the CloudGate's industrial serial card at the same time.</w:t>
      </w:r>
    </w:p>
    <w:p w:rsidR="00A86F2E" w:rsidRDefault="008C4394" w:rsidP="00E53410">
      <w:r>
        <w:t xml:space="preserve">The LuvitRED configuration is </w:t>
      </w:r>
      <w:r w:rsidR="00A86F2E">
        <w:t>stored on th</w:t>
      </w:r>
      <w:r w:rsidR="00EC634C">
        <w:t>e CloudGate´s file system (UCI). T</w:t>
      </w:r>
      <w:r w:rsidR="00A86F2E">
        <w:t>his means that the same configuration can be propagated to other CloudGates via CloudGate Universe.</w:t>
      </w:r>
    </w:p>
    <w:p w:rsidR="00A86F2E" w:rsidRDefault="00A86F2E" w:rsidP="00E53410">
      <w:r>
        <w:t xml:space="preserve">The development of LuvitRED is done in house by Option using </w:t>
      </w:r>
      <w:r w:rsidRPr="00A86F2E">
        <w:rPr>
          <w:b/>
        </w:rPr>
        <w:t>only</w:t>
      </w:r>
      <w:r>
        <w:t xml:space="preserve"> the CloudGate´s SDK.</w:t>
      </w:r>
    </w:p>
    <w:p w:rsidR="00A86F2E" w:rsidRDefault="00A86F2E" w:rsidP="00A86F2E">
      <w:pPr>
        <w:pStyle w:val="Heading2"/>
      </w:pPr>
      <w:bookmarkStart w:id="2" w:name="_Toc424659019"/>
      <w:r>
        <w:t>What is the benefit of using LuvitRED?</w:t>
      </w:r>
      <w:bookmarkEnd w:id="2"/>
    </w:p>
    <w:p w:rsidR="00A86F2E" w:rsidRDefault="00A86F2E" w:rsidP="00A86F2E">
      <w:r>
        <w:t>LuvitRED is intended to reduce time to solution, sales cycle, solution cost and risk of making a new development every time a new project comes.</w:t>
      </w:r>
    </w:p>
    <w:p w:rsidR="00A86F2E" w:rsidRDefault="00A86F2E" w:rsidP="00A86F2E">
      <w:pPr>
        <w:pStyle w:val="Heading2"/>
      </w:pPr>
      <w:bookmarkStart w:id="3" w:name="_Toc424659020"/>
      <w:r>
        <w:t>Who is intended for?</w:t>
      </w:r>
      <w:bookmarkEnd w:id="3"/>
    </w:p>
    <w:p w:rsidR="00A86F2E" w:rsidRDefault="00A86F2E" w:rsidP="00A86F2E">
      <w:pPr>
        <w:pStyle w:val="ListParagraph"/>
        <w:numPr>
          <w:ilvl w:val="0"/>
          <w:numId w:val="7"/>
        </w:numPr>
      </w:pPr>
      <w:r>
        <w:t>Support staff at system integrators/VARs</w:t>
      </w:r>
    </w:p>
    <w:p w:rsidR="00A86F2E" w:rsidRDefault="00A86F2E" w:rsidP="00A86F2E">
      <w:pPr>
        <w:pStyle w:val="ListParagraph"/>
        <w:numPr>
          <w:ilvl w:val="0"/>
          <w:numId w:val="7"/>
        </w:numPr>
      </w:pPr>
      <w:r>
        <w:t>Developers</w:t>
      </w:r>
    </w:p>
    <w:p w:rsidR="00A86F2E" w:rsidRDefault="00A86F2E" w:rsidP="00A86F2E">
      <w:pPr>
        <w:pStyle w:val="ListParagraph"/>
        <w:numPr>
          <w:ilvl w:val="0"/>
          <w:numId w:val="7"/>
        </w:numPr>
      </w:pPr>
      <w:r>
        <w:t>Option staff</w:t>
      </w:r>
    </w:p>
    <w:p w:rsidR="0033301F" w:rsidRDefault="0033301F" w:rsidP="0033301F"/>
    <w:p w:rsidR="0033301F" w:rsidRDefault="0033301F" w:rsidP="0033301F"/>
    <w:p w:rsidR="0033301F" w:rsidRDefault="0033301F" w:rsidP="0033301F"/>
    <w:p w:rsidR="0033301F" w:rsidRDefault="0033301F" w:rsidP="0033301F"/>
    <w:p w:rsidR="0033301F" w:rsidRDefault="0033301F" w:rsidP="0033301F"/>
    <w:p w:rsidR="00666E5F" w:rsidRDefault="00666E5F" w:rsidP="0033301F"/>
    <w:p w:rsidR="0033301F" w:rsidRPr="00A86F2E" w:rsidRDefault="0033301F" w:rsidP="0033301F"/>
    <w:p w:rsidR="00266D47" w:rsidRDefault="00B122BE" w:rsidP="008C1BEF">
      <w:pPr>
        <w:pStyle w:val="Heading2"/>
      </w:pPr>
      <w:bookmarkStart w:id="4" w:name="_Toc424659021"/>
      <w:r>
        <w:lastRenderedPageBreak/>
        <w:t>Where to get LuvitRED from</w:t>
      </w:r>
      <w:r w:rsidR="00666E5F">
        <w:t xml:space="preserve"> and how to install it</w:t>
      </w:r>
      <w:r w:rsidR="008C1BEF">
        <w:t>?</w:t>
      </w:r>
      <w:bookmarkEnd w:id="4"/>
    </w:p>
    <w:p w:rsidR="008C1BEF" w:rsidRDefault="008C1BEF" w:rsidP="008C1BEF">
      <w:r>
        <w:t>LuvitRED can be installed remotely on the CloudGate by using the CloudGate Universe server (</w:t>
      </w:r>
      <w:r w:rsidRPr="008C1BEF">
        <w:t>http://cloudgate.option.com/</w:t>
      </w:r>
      <w:r>
        <w:t>), but can also be installed manually on the CloudGate by using the CloudGate´s web interface</w:t>
      </w:r>
      <w:r w:rsidR="003D5C1E">
        <w:t xml:space="preserve"> under the provisioning tab</w:t>
      </w:r>
      <w:r>
        <w:t>.</w:t>
      </w:r>
    </w:p>
    <w:p w:rsidR="008C1BEF" w:rsidRDefault="008C1BEF" w:rsidP="008C1BEF">
      <w:r>
        <w:t>The LuvitRED package</w:t>
      </w:r>
      <w:r w:rsidR="003D5C1E">
        <w:t xml:space="preserve"> for manual upgrade</w:t>
      </w:r>
      <w:r>
        <w:t xml:space="preserve"> can be downloaded from the CloudGate Universe by going into the Library</w:t>
      </w:r>
      <w:r w:rsidR="0033301F">
        <w:t>&gt; Applications (View applications)&gt; Option LuvitRED (View details) and clicking on the download button located next to the desired LuvitRED version:</w:t>
      </w:r>
    </w:p>
    <w:p w:rsidR="007632E6" w:rsidRDefault="0033301F" w:rsidP="007632E6">
      <w:pPr>
        <w:keepNext/>
      </w:pPr>
      <w:r>
        <w:rPr>
          <w:noProof/>
        </w:rPr>
        <w:drawing>
          <wp:inline distT="0" distB="0" distL="0" distR="0">
            <wp:extent cx="5732145" cy="3115051"/>
            <wp:effectExtent l="19050" t="0" r="190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2145" cy="3115051"/>
                    </a:xfrm>
                    <a:prstGeom prst="rect">
                      <a:avLst/>
                    </a:prstGeom>
                    <a:noFill/>
                    <a:ln w="9525">
                      <a:noFill/>
                      <a:miter lim="800000"/>
                      <a:headEnd/>
                      <a:tailEnd/>
                    </a:ln>
                  </pic:spPr>
                </pic:pic>
              </a:graphicData>
            </a:graphic>
          </wp:inline>
        </w:drawing>
      </w:r>
    </w:p>
    <w:p w:rsidR="0033301F" w:rsidRDefault="007632E6" w:rsidP="007632E6">
      <w:pPr>
        <w:pStyle w:val="Caption"/>
      </w:pPr>
      <w:r>
        <w:t xml:space="preserve">Figure </w:t>
      </w:r>
      <w:fldSimple w:instr=" SEQ Figure \* ARABIC ">
        <w:r w:rsidR="00387EAF">
          <w:rPr>
            <w:noProof/>
          </w:rPr>
          <w:t>1</w:t>
        </w:r>
      </w:fldSimple>
      <w:r>
        <w:t>: Option LuvitRED download location on CGU.</w:t>
      </w:r>
    </w:p>
    <w:p w:rsidR="000D3BD3" w:rsidRDefault="003D5C1E" w:rsidP="008C1BEF">
      <w:r>
        <w:t>Downloading the file will create a bin file on your computer, this bin file can be directly uploaded into the CloudGate using the provisioning tab.</w:t>
      </w:r>
      <w:r w:rsidR="00676584">
        <w:t xml:space="preserve"> </w:t>
      </w:r>
      <w:r w:rsidR="000D3BD3">
        <w:t xml:space="preserve">A video explaining how to install LuvitRED is available on the following link: </w:t>
      </w:r>
      <w:hyperlink r:id="rId11" w:history="1">
        <w:r w:rsidR="000D3BD3" w:rsidRPr="000D3BD3">
          <w:rPr>
            <w:rStyle w:val="Hyperlink"/>
          </w:rPr>
          <w:t>https://option.wistia.com/medias/fr4qiimpu7</w:t>
        </w:r>
      </w:hyperlink>
    </w:p>
    <w:p w:rsidR="003D5C1E" w:rsidRPr="003D5C1E" w:rsidRDefault="003D5C1E" w:rsidP="008C1BEF">
      <w:r>
        <w:rPr>
          <w:u w:val="single"/>
        </w:rPr>
        <w:t>Notes:</w:t>
      </w:r>
    </w:p>
    <w:p w:rsidR="003D5C1E" w:rsidRDefault="003D5C1E" w:rsidP="008C1BEF">
      <w:pPr>
        <w:pStyle w:val="ListParagraph"/>
        <w:numPr>
          <w:ilvl w:val="0"/>
          <w:numId w:val="8"/>
        </w:numPr>
      </w:pPr>
      <w:r>
        <w:t xml:space="preserve">Be aware that LuvitRED has a minimum </w:t>
      </w:r>
      <w:r w:rsidR="000D3BD3">
        <w:t xml:space="preserve">CloudGate </w:t>
      </w:r>
      <w:r>
        <w:t xml:space="preserve">firmware requirement in order to work correctly. The minimum </w:t>
      </w:r>
      <w:r w:rsidR="000D3BD3">
        <w:t xml:space="preserve">CloudGate </w:t>
      </w:r>
      <w:r>
        <w:t>firmware version for LuvitRED to work correctly is 1.44.0.</w:t>
      </w:r>
    </w:p>
    <w:p w:rsidR="003D5C1E" w:rsidRDefault="003D5C1E" w:rsidP="008C1BEF">
      <w:pPr>
        <w:pStyle w:val="ListParagraph"/>
        <w:numPr>
          <w:ilvl w:val="0"/>
          <w:numId w:val="8"/>
        </w:numPr>
      </w:pPr>
      <w:r w:rsidRPr="003D5C1E">
        <w:t xml:space="preserve">LuvitRED v 1.x.x is </w:t>
      </w:r>
      <w:r>
        <w:t xml:space="preserve">only compatible with </w:t>
      </w:r>
      <w:r w:rsidR="000D3BD3">
        <w:t xml:space="preserve">CloudGate </w:t>
      </w:r>
      <w:r>
        <w:t>firmware versions 1.x.x. A new version of LuvitRED is being develop</w:t>
      </w:r>
      <w:r w:rsidR="00D95A5A">
        <w:t>ed (2.x.x);</w:t>
      </w:r>
      <w:r>
        <w:t xml:space="preserve"> this version will only be compatible with </w:t>
      </w:r>
      <w:r w:rsidR="000D3BD3">
        <w:t xml:space="preserve">CloudGate </w:t>
      </w:r>
      <w:r>
        <w:t>firmware versions 2.x.x.</w:t>
      </w:r>
    </w:p>
    <w:p w:rsidR="00C70965" w:rsidRDefault="003D5C1E" w:rsidP="00C70965">
      <w:pPr>
        <w:pStyle w:val="ListParagraph"/>
        <w:numPr>
          <w:ilvl w:val="0"/>
          <w:numId w:val="8"/>
        </w:numPr>
      </w:pPr>
      <w:r>
        <w:t xml:space="preserve">If the Plugin page does </w:t>
      </w:r>
      <w:r w:rsidRPr="00D95A5A">
        <w:rPr>
          <w:b/>
          <w:color w:val="FF0000"/>
        </w:rPr>
        <w:t xml:space="preserve">not show </w:t>
      </w:r>
      <w:r w:rsidR="00D95A5A" w:rsidRPr="00D95A5A">
        <w:rPr>
          <w:b/>
          <w:color w:val="FF0000"/>
        </w:rPr>
        <w:t>up in the CloudGate GUI</w:t>
      </w:r>
      <w:r w:rsidR="00D95A5A" w:rsidRPr="00D95A5A">
        <w:rPr>
          <w:color w:val="FF0000"/>
        </w:rPr>
        <w:t xml:space="preserve"> </w:t>
      </w:r>
      <w:r>
        <w:t>after uploading LuvitRED and rebooting the CloudGate</w:t>
      </w:r>
      <w:r w:rsidR="00006981">
        <w:t xml:space="preserve">, </w:t>
      </w:r>
      <w:r>
        <w:t xml:space="preserve">and/or the Image version under </w:t>
      </w:r>
      <w:r w:rsidR="00D95A5A" w:rsidRPr="00D95A5A">
        <w:rPr>
          <w:b/>
        </w:rPr>
        <w:t>"</w:t>
      </w:r>
      <w:r w:rsidR="00AA4EF5" w:rsidRPr="00D95A5A">
        <w:rPr>
          <w:b/>
        </w:rPr>
        <w:t>S</w:t>
      </w:r>
      <w:r w:rsidRPr="00D95A5A">
        <w:rPr>
          <w:b/>
        </w:rPr>
        <w:t xml:space="preserve">ystem </w:t>
      </w:r>
      <w:r w:rsidR="00AA4EF5" w:rsidRPr="00D95A5A">
        <w:rPr>
          <w:b/>
        </w:rPr>
        <w:t>I</w:t>
      </w:r>
      <w:r w:rsidRPr="00D95A5A">
        <w:rPr>
          <w:b/>
        </w:rPr>
        <w:t>nformation</w:t>
      </w:r>
      <w:r w:rsidR="00D95A5A" w:rsidRPr="00D95A5A">
        <w:rPr>
          <w:b/>
        </w:rPr>
        <w:t>"</w:t>
      </w:r>
      <w:r>
        <w:t xml:space="preserve"> on the </w:t>
      </w:r>
      <w:r w:rsidR="00AA4EF5">
        <w:t>H</w:t>
      </w:r>
      <w:r>
        <w:t xml:space="preserve">ome page is shown in </w:t>
      </w:r>
      <w:r w:rsidRPr="00D95A5A">
        <w:rPr>
          <w:b/>
          <w:color w:val="FF0000"/>
        </w:rPr>
        <w:t>red</w:t>
      </w:r>
      <w:r w:rsidR="00D95A5A">
        <w:t>. This</w:t>
      </w:r>
      <w:r w:rsidR="00006981">
        <w:t xml:space="preserve"> reflects that </w:t>
      </w:r>
      <w:r>
        <w:t>the combination of</w:t>
      </w:r>
      <w:r w:rsidR="00006981">
        <w:t xml:space="preserve"> CloudGate</w:t>
      </w:r>
      <w:r>
        <w:t xml:space="preserve"> firmware and LuvitRED is not correct.</w:t>
      </w:r>
      <w:r w:rsidR="0021601B">
        <w:t xml:space="preserve"> Please, verify </w:t>
      </w:r>
      <w:r w:rsidR="00006981">
        <w:t xml:space="preserve">that </w:t>
      </w:r>
      <w:r w:rsidR="0021601B">
        <w:t>the two previous notes</w:t>
      </w:r>
      <w:r w:rsidR="00006981">
        <w:t xml:space="preserve"> have been followed</w:t>
      </w:r>
      <w:r w:rsidR="0021601B">
        <w:t>.</w:t>
      </w:r>
    </w:p>
    <w:p w:rsidR="008C4394" w:rsidRDefault="008C4394" w:rsidP="007632E6">
      <w:pPr>
        <w:pStyle w:val="Heading1"/>
      </w:pPr>
      <w:bookmarkStart w:id="5" w:name="_Toc424659022"/>
      <w:r>
        <w:lastRenderedPageBreak/>
        <w:t>LuvitRED editors</w:t>
      </w:r>
      <w:bookmarkEnd w:id="5"/>
    </w:p>
    <w:p w:rsidR="008C4394" w:rsidRDefault="008C4394" w:rsidP="008C4394">
      <w:r>
        <w:t xml:space="preserve">As mentioned </w:t>
      </w:r>
      <w:r w:rsidR="003F2187">
        <w:t>in</w:t>
      </w:r>
      <w:r>
        <w:t xml:space="preserve"> the introduction, there are two web interfaces for LuvitRED, one basic interface and one advanced interface. In this section we are going to describe the general features of both interfaces.</w:t>
      </w:r>
    </w:p>
    <w:p w:rsidR="008C4394" w:rsidRDefault="008C4394" w:rsidP="008C4394">
      <w:r>
        <w:t xml:space="preserve">Both interfaces are located on the </w:t>
      </w:r>
      <w:r w:rsidR="003F2187">
        <w:t>"</w:t>
      </w:r>
      <w:r>
        <w:t>Plugin</w:t>
      </w:r>
      <w:r w:rsidR="003F2187">
        <w:t>"</w:t>
      </w:r>
      <w:r>
        <w:t xml:space="preserve"> tab under </w:t>
      </w:r>
      <w:r w:rsidR="003F2187">
        <w:t>"</w:t>
      </w:r>
      <w:r>
        <w:t>Serial and GPS settings</w:t>
      </w:r>
      <w:r w:rsidR="003F2187">
        <w:t>"</w:t>
      </w:r>
      <w:r>
        <w:t>:</w:t>
      </w:r>
    </w:p>
    <w:p w:rsidR="00AC0454" w:rsidRDefault="008C4394" w:rsidP="00AC0454">
      <w:pPr>
        <w:keepNext/>
        <w:jc w:val="center"/>
      </w:pPr>
      <w:r>
        <w:rPr>
          <w:noProof/>
        </w:rPr>
        <w:drawing>
          <wp:inline distT="0" distB="0" distL="0" distR="0">
            <wp:extent cx="2554372" cy="9746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554372" cy="974690"/>
                    </a:xfrm>
                    <a:prstGeom prst="rect">
                      <a:avLst/>
                    </a:prstGeom>
                    <a:noFill/>
                    <a:ln w="9525">
                      <a:noFill/>
                      <a:miter lim="800000"/>
                      <a:headEnd/>
                      <a:tailEnd/>
                    </a:ln>
                  </pic:spPr>
                </pic:pic>
              </a:graphicData>
            </a:graphic>
          </wp:inline>
        </w:drawing>
      </w:r>
    </w:p>
    <w:p w:rsidR="008C4394" w:rsidRDefault="00AC0454" w:rsidP="00AC0454">
      <w:pPr>
        <w:pStyle w:val="Caption"/>
      </w:pPr>
      <w:r>
        <w:t xml:space="preserve">Figure </w:t>
      </w:r>
      <w:fldSimple w:instr=" SEQ Figure \* ARABIC ">
        <w:r w:rsidR="00387EAF">
          <w:rPr>
            <w:noProof/>
          </w:rPr>
          <w:t>2</w:t>
        </w:r>
      </w:fldSimple>
      <w:r>
        <w:t>: Plugin tab, Serial and GPS settings.</w:t>
      </w:r>
    </w:p>
    <w:p w:rsidR="001E11C6" w:rsidRDefault="001E11C6" w:rsidP="001E11C6"/>
    <w:p w:rsidR="001E11C6" w:rsidRPr="001E11C6" w:rsidRDefault="001E11C6" w:rsidP="001E11C6"/>
    <w:p w:rsidR="008C4394" w:rsidRDefault="008C4394" w:rsidP="008C4394">
      <w:pPr>
        <w:pStyle w:val="Heading2"/>
      </w:pPr>
      <w:bookmarkStart w:id="6" w:name="_Toc424659023"/>
      <w:r>
        <w:t>Basic interface</w:t>
      </w:r>
      <w:bookmarkEnd w:id="6"/>
    </w:p>
    <w:p w:rsidR="008C4394" w:rsidRDefault="00AC0454" w:rsidP="008C4394">
      <w:r>
        <w:t>The basic interface of LuvitRED is the one shown after entering the Serial and GPS settings page. Without any configuration, the basic interface looks as follows:</w:t>
      </w:r>
    </w:p>
    <w:p w:rsidR="00AC0454" w:rsidRDefault="00AC0454" w:rsidP="00AC0454">
      <w:pPr>
        <w:keepNext/>
        <w:jc w:val="center"/>
      </w:pPr>
      <w:r>
        <w:rPr>
          <w:noProof/>
        </w:rPr>
        <w:drawing>
          <wp:inline distT="0" distB="0" distL="0" distR="0">
            <wp:extent cx="5732145" cy="2984246"/>
            <wp:effectExtent l="19050" t="0" r="190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2145" cy="2984246"/>
                    </a:xfrm>
                    <a:prstGeom prst="rect">
                      <a:avLst/>
                    </a:prstGeom>
                    <a:noFill/>
                    <a:ln w="9525">
                      <a:noFill/>
                      <a:miter lim="800000"/>
                      <a:headEnd/>
                      <a:tailEnd/>
                    </a:ln>
                  </pic:spPr>
                </pic:pic>
              </a:graphicData>
            </a:graphic>
          </wp:inline>
        </w:drawing>
      </w:r>
    </w:p>
    <w:p w:rsidR="00AC0454" w:rsidRDefault="00AC0454" w:rsidP="00AC0454">
      <w:pPr>
        <w:pStyle w:val="Caption"/>
      </w:pPr>
      <w:r>
        <w:t xml:space="preserve">Figure </w:t>
      </w:r>
      <w:fldSimple w:instr=" SEQ Figure \* ARABIC ">
        <w:r w:rsidR="00387EAF">
          <w:rPr>
            <w:noProof/>
          </w:rPr>
          <w:t>3</w:t>
        </w:r>
      </w:fldSimple>
      <w:r>
        <w:t>: Basic interface.</w:t>
      </w:r>
    </w:p>
    <w:p w:rsidR="001E11C6" w:rsidRDefault="001E11C6" w:rsidP="00AC0454"/>
    <w:p w:rsidR="001E11C6" w:rsidRDefault="001E11C6" w:rsidP="00AC0454"/>
    <w:p w:rsidR="001E11C6" w:rsidRDefault="001E11C6" w:rsidP="00AC0454"/>
    <w:p w:rsidR="001E11C6" w:rsidRDefault="001E11C6" w:rsidP="00AC0454"/>
    <w:p w:rsidR="00AC0454" w:rsidRDefault="001E11C6" w:rsidP="00AC0454">
      <w:r>
        <w:t>Under the</w:t>
      </w:r>
      <w:r w:rsidR="004D69DE">
        <w:t xml:space="preserve"> basic interface, </w:t>
      </w:r>
      <w:r w:rsidR="00AC0454">
        <w:t>one has two options:</w:t>
      </w:r>
    </w:p>
    <w:p w:rsidR="00AC0454" w:rsidRDefault="00AC0454" w:rsidP="00AC0454">
      <w:pPr>
        <w:pStyle w:val="ListParagraph"/>
        <w:numPr>
          <w:ilvl w:val="0"/>
          <w:numId w:val="14"/>
        </w:numPr>
      </w:pPr>
      <w:r>
        <w:t>Serial port to TCP local or remote server</w:t>
      </w:r>
    </w:p>
    <w:p w:rsidR="00AC0454" w:rsidRDefault="00AC0454" w:rsidP="00AC0454">
      <w:pPr>
        <w:pStyle w:val="ListParagraph"/>
        <w:numPr>
          <w:ilvl w:val="0"/>
          <w:numId w:val="0"/>
        </w:numPr>
        <w:ind w:left="720"/>
      </w:pPr>
    </w:p>
    <w:p w:rsidR="00AC0454" w:rsidRDefault="00AC0454" w:rsidP="00AC0454">
      <w:pPr>
        <w:pStyle w:val="ListParagraph"/>
        <w:numPr>
          <w:ilvl w:val="0"/>
          <w:numId w:val="0"/>
        </w:numPr>
        <w:ind w:left="720"/>
      </w:pPr>
      <w:r>
        <w:t>This section allows the configuration of one single serial port</w:t>
      </w:r>
      <w:r w:rsidR="00544FA5">
        <w:t xml:space="preserve"> (RS232 - /dev/ttySP0) to be accesible remotely via a local TCP server running on the CloudGate (See </w:t>
      </w:r>
      <w:r w:rsidR="007E729F">
        <w:fldChar w:fldCharType="begin"/>
      </w:r>
      <w:r w:rsidR="00544FA5">
        <w:instrText xml:space="preserve"> REF _Ref424126157 \h </w:instrText>
      </w:r>
      <w:r w:rsidR="007E729F">
        <w:fldChar w:fldCharType="separate"/>
      </w:r>
      <w:r w:rsidR="00387EAF">
        <w:t>Figure 4</w:t>
      </w:r>
      <w:r w:rsidR="007E729F">
        <w:fldChar w:fldCharType="end"/>
      </w:r>
      <w:r w:rsidR="00544FA5">
        <w:t xml:space="preserve">) or a remote TCP server running </w:t>
      </w:r>
      <w:r w:rsidR="003F2187">
        <w:t>at</w:t>
      </w:r>
      <w:r w:rsidR="00544FA5">
        <w:t xml:space="preserve"> another location (See </w:t>
      </w:r>
      <w:r w:rsidR="007E729F">
        <w:fldChar w:fldCharType="begin"/>
      </w:r>
      <w:r w:rsidR="00544FA5">
        <w:instrText xml:space="preserve"> REF _Ref424126265 \h </w:instrText>
      </w:r>
      <w:r w:rsidR="007E729F">
        <w:fldChar w:fldCharType="separate"/>
      </w:r>
      <w:r w:rsidR="00387EAF">
        <w:t>Figure 5</w:t>
      </w:r>
      <w:r w:rsidR="007E729F">
        <w:fldChar w:fldCharType="end"/>
      </w:r>
      <w:r w:rsidR="00544FA5">
        <w:t>).</w:t>
      </w:r>
    </w:p>
    <w:p w:rsidR="00544FA5" w:rsidRDefault="00544FA5" w:rsidP="00AC0454">
      <w:pPr>
        <w:pStyle w:val="ListParagraph"/>
        <w:numPr>
          <w:ilvl w:val="0"/>
          <w:numId w:val="0"/>
        </w:numPr>
        <w:ind w:left="720"/>
      </w:pPr>
    </w:p>
    <w:p w:rsidR="00544FA5" w:rsidRDefault="00DE15F8" w:rsidP="001E11C6">
      <w:pPr>
        <w:pStyle w:val="ListParagraph"/>
        <w:keepNext/>
        <w:numPr>
          <w:ilvl w:val="0"/>
          <w:numId w:val="0"/>
        </w:numPr>
        <w:jc w:val="center"/>
      </w:pPr>
      <w:r>
        <w:tab/>
      </w:r>
      <w:r w:rsidR="00544FA5">
        <w:drawing>
          <wp:inline distT="0" distB="0" distL="0" distR="0">
            <wp:extent cx="4068470" cy="4823209"/>
            <wp:effectExtent l="19050" t="0" r="823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072046" cy="4827449"/>
                    </a:xfrm>
                    <a:prstGeom prst="rect">
                      <a:avLst/>
                    </a:prstGeom>
                    <a:noFill/>
                    <a:ln w="9525">
                      <a:noFill/>
                      <a:miter lim="800000"/>
                      <a:headEnd/>
                      <a:tailEnd/>
                    </a:ln>
                  </pic:spPr>
                </pic:pic>
              </a:graphicData>
            </a:graphic>
          </wp:inline>
        </w:drawing>
      </w:r>
    </w:p>
    <w:p w:rsidR="00544FA5" w:rsidRDefault="00544FA5" w:rsidP="00544FA5">
      <w:pPr>
        <w:pStyle w:val="Caption"/>
      </w:pPr>
      <w:bookmarkStart w:id="7" w:name="_Ref424126157"/>
      <w:r>
        <w:t xml:space="preserve">Figure </w:t>
      </w:r>
      <w:fldSimple w:instr=" SEQ Figure \* ARABIC ">
        <w:r w:rsidR="00387EAF">
          <w:rPr>
            <w:noProof/>
          </w:rPr>
          <w:t>4</w:t>
        </w:r>
      </w:fldSimple>
      <w:bookmarkEnd w:id="7"/>
      <w:r>
        <w:t>: Serial to local TCP server.</w:t>
      </w:r>
    </w:p>
    <w:p w:rsidR="00544FA5" w:rsidRDefault="00DE15F8" w:rsidP="001E11C6">
      <w:pPr>
        <w:keepNext/>
        <w:jc w:val="center"/>
      </w:pPr>
      <w:r>
        <w:lastRenderedPageBreak/>
        <w:tab/>
      </w:r>
      <w:r w:rsidR="00544FA5">
        <w:rPr>
          <w:noProof/>
        </w:rPr>
        <w:drawing>
          <wp:inline distT="0" distB="0" distL="0" distR="0">
            <wp:extent cx="4133348" cy="5091129"/>
            <wp:effectExtent l="19050" t="0" r="502"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133348" cy="5091129"/>
                    </a:xfrm>
                    <a:prstGeom prst="rect">
                      <a:avLst/>
                    </a:prstGeom>
                    <a:noFill/>
                    <a:ln w="9525">
                      <a:noFill/>
                      <a:miter lim="800000"/>
                      <a:headEnd/>
                      <a:tailEnd/>
                    </a:ln>
                  </pic:spPr>
                </pic:pic>
              </a:graphicData>
            </a:graphic>
          </wp:inline>
        </w:drawing>
      </w:r>
    </w:p>
    <w:p w:rsidR="00544FA5" w:rsidRPr="00544FA5" w:rsidRDefault="00544FA5" w:rsidP="00544FA5">
      <w:pPr>
        <w:pStyle w:val="Caption"/>
      </w:pPr>
      <w:bookmarkStart w:id="8" w:name="_Ref424126265"/>
      <w:r>
        <w:t xml:space="preserve">Figure </w:t>
      </w:r>
      <w:fldSimple w:instr=" SEQ Figure \* ARABIC ">
        <w:r w:rsidR="00387EAF">
          <w:rPr>
            <w:noProof/>
          </w:rPr>
          <w:t>5</w:t>
        </w:r>
      </w:fldSimple>
      <w:bookmarkEnd w:id="8"/>
      <w:r>
        <w:t xml:space="preserve">: </w:t>
      </w:r>
      <w:r w:rsidRPr="009F1409">
        <w:t xml:space="preserve">Serial to </w:t>
      </w:r>
      <w:r>
        <w:t>Remote</w:t>
      </w:r>
      <w:r w:rsidRPr="009F1409">
        <w:t xml:space="preserve"> TCP server.</w:t>
      </w:r>
    </w:p>
    <w:p w:rsidR="003F2187" w:rsidRDefault="00DE15F8" w:rsidP="003F2187">
      <w:r>
        <w:tab/>
      </w:r>
      <w:r w:rsidR="00544FA5">
        <w:t xml:space="preserve">This configuration is </w:t>
      </w:r>
      <w:r w:rsidR="003F2187">
        <w:t>ideal</w:t>
      </w:r>
      <w:r w:rsidR="00544FA5">
        <w:t xml:space="preserve"> for </w:t>
      </w:r>
      <w:r w:rsidR="003F2187">
        <w:t>setting up the RS232 ports on the following cards:</w:t>
      </w:r>
    </w:p>
    <w:p w:rsidR="003F2187" w:rsidRDefault="003F2187" w:rsidP="003F2187">
      <w:pPr>
        <w:pStyle w:val="ListParagraph"/>
        <w:numPr>
          <w:ilvl w:val="0"/>
          <w:numId w:val="19"/>
        </w:numPr>
      </w:pPr>
      <w:r>
        <w:t>Low cost serial expansion card</w:t>
      </w:r>
      <w:r w:rsidR="0037554D">
        <w:t>, PN CG1101-11919</w:t>
      </w:r>
      <w:r>
        <w:t>.</w:t>
      </w:r>
    </w:p>
    <w:p w:rsidR="003F2187" w:rsidRDefault="003F2187" w:rsidP="003F2187">
      <w:pPr>
        <w:pStyle w:val="ListParagraph"/>
        <w:numPr>
          <w:ilvl w:val="0"/>
          <w:numId w:val="19"/>
        </w:numPr>
      </w:pPr>
      <w:r>
        <w:t>Industrial serial card (RS232)</w:t>
      </w:r>
      <w:r w:rsidR="0037554D">
        <w:t>, PN CG1102-11920</w:t>
      </w:r>
      <w:r>
        <w:t>.</w:t>
      </w:r>
    </w:p>
    <w:p w:rsidR="00AC0454" w:rsidRDefault="003F2187" w:rsidP="003F2187">
      <w:pPr>
        <w:pStyle w:val="ListParagraph"/>
        <w:numPr>
          <w:ilvl w:val="0"/>
          <w:numId w:val="19"/>
        </w:numPr>
      </w:pPr>
      <w:r>
        <w:t>T</w:t>
      </w:r>
      <w:r w:rsidR="00544FA5">
        <w:t>elematics</w:t>
      </w:r>
      <w:r>
        <w:t xml:space="preserve"> card (RS232)</w:t>
      </w:r>
      <w:r w:rsidR="0037554D">
        <w:t>, PN CG1106-11957, CG5106-11983 and CG5106-11984</w:t>
      </w:r>
    </w:p>
    <w:p w:rsidR="00544FA5" w:rsidRDefault="00DE15F8" w:rsidP="00544FA5">
      <w:r>
        <w:tab/>
      </w:r>
      <w:r w:rsidR="00544FA5">
        <w:t xml:space="preserve">This configuration is replicated on the </w:t>
      </w:r>
      <w:r w:rsidR="0037554D">
        <w:t>"</w:t>
      </w:r>
      <w:r w:rsidR="00544FA5">
        <w:t>Advanced editor</w:t>
      </w:r>
      <w:r w:rsidR="0037554D">
        <w:t xml:space="preserve">" explained on section </w:t>
      </w:r>
      <w:r w:rsidR="007E729F">
        <w:fldChar w:fldCharType="begin"/>
      </w:r>
      <w:r w:rsidR="0037554D">
        <w:instrText xml:space="preserve"> REF _Ref424543360 \n \h </w:instrText>
      </w:r>
      <w:r w:rsidR="007E729F">
        <w:fldChar w:fldCharType="separate"/>
      </w:r>
      <w:r w:rsidR="00387EAF">
        <w:t>2.2</w:t>
      </w:r>
      <w:r w:rsidR="007E729F">
        <w:fldChar w:fldCharType="end"/>
      </w:r>
      <w:r w:rsidR="00544FA5">
        <w:t>:</w:t>
      </w:r>
    </w:p>
    <w:p w:rsidR="00544FA5" w:rsidRDefault="00DE15F8" w:rsidP="00544FA5">
      <w:pPr>
        <w:keepNext/>
        <w:jc w:val="center"/>
      </w:pPr>
      <w:r>
        <w:tab/>
      </w:r>
      <w:r w:rsidR="00544FA5">
        <w:rPr>
          <w:noProof/>
        </w:rPr>
        <w:drawing>
          <wp:inline distT="0" distB="0" distL="0" distR="0">
            <wp:extent cx="2462893" cy="1357545"/>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464757" cy="1358573"/>
                    </a:xfrm>
                    <a:prstGeom prst="rect">
                      <a:avLst/>
                    </a:prstGeom>
                    <a:noFill/>
                    <a:ln w="9525">
                      <a:noFill/>
                      <a:miter lim="800000"/>
                      <a:headEnd/>
                      <a:tailEnd/>
                    </a:ln>
                  </pic:spPr>
                </pic:pic>
              </a:graphicData>
            </a:graphic>
          </wp:inline>
        </w:drawing>
      </w:r>
    </w:p>
    <w:p w:rsidR="00544FA5" w:rsidRDefault="00544FA5" w:rsidP="00544FA5">
      <w:pPr>
        <w:pStyle w:val="Caption"/>
      </w:pPr>
      <w:r>
        <w:t xml:space="preserve">Figure </w:t>
      </w:r>
      <w:fldSimple w:instr=" SEQ Figure \* ARABIC ">
        <w:r w:rsidR="00387EAF">
          <w:rPr>
            <w:noProof/>
          </w:rPr>
          <w:t>6</w:t>
        </w:r>
      </w:fldSimple>
      <w:r>
        <w:t>: Same configuration under Advanced editor.</w:t>
      </w:r>
    </w:p>
    <w:p w:rsidR="00AC0454" w:rsidRDefault="00AC0454" w:rsidP="00AC0454">
      <w:pPr>
        <w:pStyle w:val="ListParagraph"/>
        <w:numPr>
          <w:ilvl w:val="0"/>
          <w:numId w:val="14"/>
        </w:numPr>
      </w:pPr>
      <w:r>
        <w:lastRenderedPageBreak/>
        <w:t>GPS to TCP local or TCP/UDP remote server</w:t>
      </w:r>
    </w:p>
    <w:p w:rsidR="00544FA5" w:rsidRDefault="00544FA5" w:rsidP="00544FA5">
      <w:pPr>
        <w:pStyle w:val="ListParagraph"/>
        <w:numPr>
          <w:ilvl w:val="0"/>
          <w:numId w:val="0"/>
        </w:numPr>
        <w:ind w:left="720"/>
      </w:pPr>
    </w:p>
    <w:p w:rsidR="00544FA5" w:rsidRDefault="00544FA5" w:rsidP="00544FA5">
      <w:pPr>
        <w:pStyle w:val="ListParagraph"/>
        <w:numPr>
          <w:ilvl w:val="0"/>
          <w:numId w:val="0"/>
        </w:numPr>
        <w:ind w:left="720"/>
      </w:pPr>
      <w:r>
        <w:t>This section allows the configuration of the GPS to be accesible remotely via a local TCP server running on the CloudGate (See</w:t>
      </w:r>
      <w:r w:rsidR="00E33E0B">
        <w:t xml:space="preserve"> </w:t>
      </w:r>
      <w:r w:rsidR="007E729F">
        <w:fldChar w:fldCharType="begin"/>
      </w:r>
      <w:r w:rsidR="00E33E0B">
        <w:instrText xml:space="preserve"> REF _Ref424126968 \h </w:instrText>
      </w:r>
      <w:r w:rsidR="007E729F">
        <w:fldChar w:fldCharType="separate"/>
      </w:r>
      <w:r w:rsidR="00387EAF">
        <w:t>Figure 7</w:t>
      </w:r>
      <w:r w:rsidR="007E729F">
        <w:fldChar w:fldCharType="end"/>
      </w:r>
      <w:r>
        <w:t>) or a remote TCP/UDP server running on another location (See</w:t>
      </w:r>
      <w:r w:rsidR="00E33E0B">
        <w:t xml:space="preserve"> </w:t>
      </w:r>
      <w:r w:rsidR="007E729F">
        <w:fldChar w:fldCharType="begin"/>
      </w:r>
      <w:r w:rsidR="00E33E0B">
        <w:instrText xml:space="preserve"> REF _Ref424126975 \h </w:instrText>
      </w:r>
      <w:r w:rsidR="007E729F">
        <w:fldChar w:fldCharType="separate"/>
      </w:r>
      <w:r w:rsidR="00387EAF">
        <w:t>Figure 8</w:t>
      </w:r>
      <w:r w:rsidR="007E729F">
        <w:fldChar w:fldCharType="end"/>
      </w:r>
      <w:r>
        <w:t>).</w:t>
      </w:r>
    </w:p>
    <w:p w:rsidR="00544FA5" w:rsidRDefault="00544FA5" w:rsidP="00544FA5">
      <w:pPr>
        <w:pStyle w:val="ListParagraph"/>
        <w:numPr>
          <w:ilvl w:val="0"/>
          <w:numId w:val="0"/>
        </w:numPr>
        <w:ind w:left="720"/>
      </w:pPr>
    </w:p>
    <w:p w:rsidR="00E33E0B" w:rsidRDefault="00DE15F8" w:rsidP="001E11C6">
      <w:pPr>
        <w:pStyle w:val="ListParagraph"/>
        <w:keepNext/>
        <w:numPr>
          <w:ilvl w:val="0"/>
          <w:numId w:val="0"/>
        </w:numPr>
        <w:jc w:val="center"/>
      </w:pPr>
      <w:r>
        <w:tab/>
      </w:r>
      <w:r w:rsidR="00544FA5">
        <w:drawing>
          <wp:inline distT="0" distB="0" distL="0" distR="0">
            <wp:extent cx="3997970" cy="4662435"/>
            <wp:effectExtent l="19050" t="0" r="25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004869" cy="4670481"/>
                    </a:xfrm>
                    <a:prstGeom prst="rect">
                      <a:avLst/>
                    </a:prstGeom>
                    <a:noFill/>
                    <a:ln w="9525">
                      <a:noFill/>
                      <a:miter lim="800000"/>
                      <a:headEnd/>
                      <a:tailEnd/>
                    </a:ln>
                  </pic:spPr>
                </pic:pic>
              </a:graphicData>
            </a:graphic>
          </wp:inline>
        </w:drawing>
      </w:r>
    </w:p>
    <w:p w:rsidR="00E33E0B" w:rsidRDefault="00E33E0B" w:rsidP="00E33E0B">
      <w:pPr>
        <w:pStyle w:val="Caption"/>
      </w:pPr>
      <w:bookmarkStart w:id="9" w:name="_Ref424126968"/>
      <w:r>
        <w:t xml:space="preserve">Figure </w:t>
      </w:r>
      <w:fldSimple w:instr=" SEQ Figure \* ARABIC ">
        <w:r w:rsidR="00387EAF">
          <w:rPr>
            <w:noProof/>
          </w:rPr>
          <w:t>7</w:t>
        </w:r>
      </w:fldSimple>
      <w:bookmarkEnd w:id="9"/>
      <w:r>
        <w:t>: : GPS</w:t>
      </w:r>
      <w:r w:rsidRPr="00FE1822">
        <w:t xml:space="preserve"> to local TCP server.</w:t>
      </w:r>
    </w:p>
    <w:p w:rsidR="00E33E0B" w:rsidRDefault="00DE15F8" w:rsidP="001E11C6">
      <w:pPr>
        <w:pStyle w:val="ListParagraph"/>
        <w:keepNext/>
        <w:numPr>
          <w:ilvl w:val="0"/>
          <w:numId w:val="0"/>
        </w:numPr>
        <w:jc w:val="center"/>
      </w:pPr>
      <w:r>
        <w:lastRenderedPageBreak/>
        <w:tab/>
      </w:r>
      <w:r w:rsidR="00E33E0B">
        <w:drawing>
          <wp:inline distT="0" distB="0" distL="0" distR="0">
            <wp:extent cx="3950049" cy="458460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954020" cy="4589218"/>
                    </a:xfrm>
                    <a:prstGeom prst="rect">
                      <a:avLst/>
                    </a:prstGeom>
                    <a:noFill/>
                    <a:ln w="9525">
                      <a:noFill/>
                      <a:miter lim="800000"/>
                      <a:headEnd/>
                      <a:tailEnd/>
                    </a:ln>
                  </pic:spPr>
                </pic:pic>
              </a:graphicData>
            </a:graphic>
          </wp:inline>
        </w:drawing>
      </w:r>
    </w:p>
    <w:p w:rsidR="00544FA5" w:rsidRDefault="00E33E0B" w:rsidP="00E33E0B">
      <w:pPr>
        <w:pStyle w:val="Caption"/>
      </w:pPr>
      <w:bookmarkStart w:id="10" w:name="_Ref424126975"/>
      <w:r>
        <w:t xml:space="preserve">Figure </w:t>
      </w:r>
      <w:fldSimple w:instr=" SEQ Figure \* ARABIC ">
        <w:r w:rsidR="00387EAF">
          <w:rPr>
            <w:noProof/>
          </w:rPr>
          <w:t>8</w:t>
        </w:r>
      </w:fldSimple>
      <w:bookmarkEnd w:id="10"/>
      <w:r>
        <w:t>: : GPS to remote UD</w:t>
      </w:r>
      <w:r w:rsidRPr="00492D71">
        <w:t>P server.</w:t>
      </w:r>
    </w:p>
    <w:p w:rsidR="001E11C6" w:rsidRDefault="00DE15F8" w:rsidP="001E11C6">
      <w:r>
        <w:tab/>
      </w:r>
      <w:r w:rsidR="001E11C6">
        <w:t xml:space="preserve">This configuration is </w:t>
      </w:r>
      <w:r w:rsidR="000F3AFF">
        <w:t>ideal</w:t>
      </w:r>
      <w:r w:rsidR="001E11C6">
        <w:t xml:space="preserve"> for using with any</w:t>
      </w:r>
      <w:r w:rsidR="000F3AFF">
        <w:t xml:space="preserve"> </w:t>
      </w:r>
      <w:r w:rsidR="001E11C6">
        <w:t>CloudGate</w:t>
      </w:r>
      <w:r w:rsidR="000F3AFF">
        <w:t>,</w:t>
      </w:r>
      <w:r w:rsidR="001E11C6">
        <w:t xml:space="preserve"> except for the Ethernet only </w:t>
      </w:r>
      <w:r>
        <w:tab/>
      </w:r>
      <w:r w:rsidR="000F3AFF">
        <w:t xml:space="preserve">version, </w:t>
      </w:r>
      <w:r w:rsidR="001E11C6">
        <w:t>which does not have GPS.</w:t>
      </w:r>
    </w:p>
    <w:p w:rsidR="00E33E0B" w:rsidRDefault="00DE15F8" w:rsidP="00E33E0B">
      <w:r>
        <w:tab/>
      </w:r>
      <w:r w:rsidR="000F3AFF">
        <w:t xml:space="preserve">This configuration is replicated on the "Advanced editor" explained on section </w:t>
      </w:r>
      <w:r w:rsidR="007E729F">
        <w:fldChar w:fldCharType="begin"/>
      </w:r>
      <w:r w:rsidR="000F3AFF">
        <w:instrText xml:space="preserve"> REF _Ref424543360 \n \h </w:instrText>
      </w:r>
      <w:r w:rsidR="007E729F">
        <w:fldChar w:fldCharType="separate"/>
      </w:r>
      <w:r w:rsidR="00387EAF">
        <w:t>2.2</w:t>
      </w:r>
      <w:r w:rsidR="007E729F">
        <w:fldChar w:fldCharType="end"/>
      </w:r>
      <w:r w:rsidR="000F3AFF">
        <w:t>:</w:t>
      </w:r>
    </w:p>
    <w:p w:rsidR="00E33E0B" w:rsidRDefault="00DE15F8" w:rsidP="00E33E0B">
      <w:pPr>
        <w:keepNext/>
        <w:jc w:val="center"/>
      </w:pPr>
      <w:r>
        <w:tab/>
      </w:r>
      <w:r w:rsidR="00E33E0B">
        <w:rPr>
          <w:noProof/>
        </w:rPr>
        <w:drawing>
          <wp:inline distT="0" distB="0" distL="0" distR="0">
            <wp:extent cx="2694975" cy="23513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2697490" cy="2353509"/>
                    </a:xfrm>
                    <a:prstGeom prst="rect">
                      <a:avLst/>
                    </a:prstGeom>
                    <a:noFill/>
                    <a:ln w="9525">
                      <a:noFill/>
                      <a:miter lim="800000"/>
                      <a:headEnd/>
                      <a:tailEnd/>
                    </a:ln>
                  </pic:spPr>
                </pic:pic>
              </a:graphicData>
            </a:graphic>
          </wp:inline>
        </w:drawing>
      </w:r>
    </w:p>
    <w:p w:rsidR="00E33E0B" w:rsidRDefault="00E33E0B" w:rsidP="00E33E0B">
      <w:pPr>
        <w:pStyle w:val="Caption"/>
      </w:pPr>
      <w:r>
        <w:t xml:space="preserve">Figure </w:t>
      </w:r>
      <w:fldSimple w:instr=" SEQ Figure \* ARABIC ">
        <w:r w:rsidR="00387EAF">
          <w:rPr>
            <w:noProof/>
          </w:rPr>
          <w:t>9</w:t>
        </w:r>
      </w:fldSimple>
      <w:r>
        <w:t xml:space="preserve">: </w:t>
      </w:r>
      <w:r w:rsidRPr="007B6A86">
        <w:t>configuration under Advanced editor.</w:t>
      </w:r>
    </w:p>
    <w:p w:rsidR="008A4995" w:rsidRDefault="008A4995" w:rsidP="008A4995">
      <w:pPr>
        <w:pStyle w:val="Heading2"/>
      </w:pPr>
      <w:bookmarkStart w:id="11" w:name="_Ref424543360"/>
      <w:bookmarkStart w:id="12" w:name="_Toc424659024"/>
      <w:r>
        <w:lastRenderedPageBreak/>
        <w:t>Advanced Editor</w:t>
      </w:r>
      <w:bookmarkEnd w:id="11"/>
      <w:bookmarkEnd w:id="12"/>
    </w:p>
    <w:p w:rsidR="00B11A9A" w:rsidRDefault="00B11A9A" w:rsidP="00B11A9A">
      <w:r w:rsidRPr="00B11A9A">
        <w:t>The Advanced Editor allows you to configure more complex applications, such as MODBUS or multiple serial ports. An example would be the Industrial serial card, which has one RS232 and one RS485 port.</w:t>
      </w:r>
    </w:p>
    <w:p w:rsidR="008A4995" w:rsidRDefault="008A4995" w:rsidP="008A4995">
      <w:r>
        <w:t>At the bottom right corner of the Basic configuration interface there is an orange button that says Advanced Editor.</w:t>
      </w:r>
    </w:p>
    <w:p w:rsidR="008A4995" w:rsidRDefault="008A4995" w:rsidP="008A4995">
      <w:pPr>
        <w:keepNext/>
        <w:jc w:val="center"/>
      </w:pPr>
      <w:r w:rsidRPr="008A4995">
        <w:rPr>
          <w:noProof/>
        </w:rPr>
        <w:drawing>
          <wp:inline distT="0" distB="0" distL="0" distR="0">
            <wp:extent cx="1498251" cy="432080"/>
            <wp:effectExtent l="19050" t="0" r="6699"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1498251" cy="432080"/>
                    </a:xfrm>
                    <a:prstGeom prst="rect">
                      <a:avLst/>
                    </a:prstGeom>
                    <a:noFill/>
                    <a:ln w="9525">
                      <a:noFill/>
                      <a:miter lim="800000"/>
                      <a:headEnd/>
                      <a:tailEnd/>
                    </a:ln>
                  </pic:spPr>
                </pic:pic>
              </a:graphicData>
            </a:graphic>
          </wp:inline>
        </w:drawing>
      </w:r>
    </w:p>
    <w:p w:rsidR="008A4995" w:rsidRDefault="008A4995" w:rsidP="008A4995">
      <w:pPr>
        <w:pStyle w:val="Caption"/>
      </w:pPr>
      <w:r>
        <w:t xml:space="preserve">Figure </w:t>
      </w:r>
      <w:fldSimple w:instr=" SEQ Figure \* ARABIC ">
        <w:r w:rsidR="00387EAF">
          <w:rPr>
            <w:noProof/>
          </w:rPr>
          <w:t>10</w:t>
        </w:r>
      </w:fldSimple>
      <w:r>
        <w:t>: Advanced Editor.</w:t>
      </w:r>
    </w:p>
    <w:p w:rsidR="008A4995" w:rsidRDefault="008A4995" w:rsidP="008A4995">
      <w:r>
        <w:t>By clicking on this button, a new web interface tab is going to open. This new tab is the LuvitRED advanced Editor:</w:t>
      </w:r>
    </w:p>
    <w:p w:rsidR="008A4995" w:rsidRDefault="008A4995" w:rsidP="008A4995">
      <w:pPr>
        <w:keepNext/>
        <w:jc w:val="center"/>
      </w:pPr>
      <w:r>
        <w:rPr>
          <w:noProof/>
        </w:rPr>
        <w:drawing>
          <wp:inline distT="0" distB="0" distL="0" distR="0">
            <wp:extent cx="5732145" cy="3021106"/>
            <wp:effectExtent l="19050" t="0" r="190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32145" cy="3021106"/>
                    </a:xfrm>
                    <a:prstGeom prst="rect">
                      <a:avLst/>
                    </a:prstGeom>
                    <a:noFill/>
                    <a:ln w="9525">
                      <a:noFill/>
                      <a:miter lim="800000"/>
                      <a:headEnd/>
                      <a:tailEnd/>
                    </a:ln>
                  </pic:spPr>
                </pic:pic>
              </a:graphicData>
            </a:graphic>
          </wp:inline>
        </w:drawing>
      </w:r>
    </w:p>
    <w:p w:rsidR="008A4995" w:rsidRDefault="008A4995" w:rsidP="008A4995">
      <w:pPr>
        <w:pStyle w:val="Caption"/>
      </w:pPr>
      <w:r>
        <w:t xml:space="preserve">Figure </w:t>
      </w:r>
      <w:fldSimple w:instr=" SEQ Figure \* ARABIC ">
        <w:r w:rsidR="00387EAF">
          <w:rPr>
            <w:noProof/>
          </w:rPr>
          <w:t>11</w:t>
        </w:r>
      </w:fldSimple>
      <w:r>
        <w:t>: LuvitRED Advanced Editor.</w:t>
      </w:r>
    </w:p>
    <w:p w:rsidR="008A4995" w:rsidRPr="00B11A9A" w:rsidRDefault="008A4995" w:rsidP="008A4995">
      <w:pPr>
        <w:rPr>
          <w:b/>
          <w:color w:val="FF0000"/>
        </w:rPr>
      </w:pPr>
      <w:r w:rsidRPr="00B11A9A">
        <w:rPr>
          <w:b/>
          <w:color w:val="FF0000"/>
        </w:rPr>
        <w:t>NOTE: Please, keep an eye on popup blockers that may not allow this new page to be displayed.</w:t>
      </w:r>
    </w:p>
    <w:p w:rsidR="008A4995" w:rsidRDefault="008A4995" w:rsidP="008A4995">
      <w:r>
        <w:t>The Advanced editor is actually running on a separate port than the standard CloudGate web page:</w:t>
      </w:r>
    </w:p>
    <w:p w:rsidR="008A4995" w:rsidRDefault="008A4995" w:rsidP="008A4995">
      <w:pPr>
        <w:pStyle w:val="ListParagraph"/>
        <w:numPr>
          <w:ilvl w:val="0"/>
          <w:numId w:val="15"/>
        </w:numPr>
      </w:pPr>
      <w:r>
        <w:t xml:space="preserve">Port </w:t>
      </w:r>
      <w:r w:rsidRPr="008A4995">
        <w:rPr>
          <w:b/>
        </w:rPr>
        <w:t>8080</w:t>
      </w:r>
      <w:r>
        <w:t>: When on a http connection (local connection to the CloudGate)</w:t>
      </w:r>
    </w:p>
    <w:p w:rsidR="008A4995" w:rsidRDefault="008A4995" w:rsidP="008A4995">
      <w:pPr>
        <w:pStyle w:val="ListParagraph"/>
        <w:numPr>
          <w:ilvl w:val="0"/>
          <w:numId w:val="15"/>
        </w:numPr>
      </w:pPr>
      <w:r>
        <w:t xml:space="preserve">Port </w:t>
      </w:r>
      <w:r w:rsidRPr="008A4995">
        <w:rPr>
          <w:b/>
        </w:rPr>
        <w:t>8081</w:t>
      </w:r>
      <w:r>
        <w:t>: When on a https connection (remote connection to the CloudGate)</w:t>
      </w:r>
    </w:p>
    <w:p w:rsidR="008A4995" w:rsidRPr="00B11A9A" w:rsidRDefault="008A4995" w:rsidP="008A4995">
      <w:pPr>
        <w:rPr>
          <w:b/>
          <w:color w:val="FF0000"/>
        </w:rPr>
      </w:pPr>
      <w:r w:rsidRPr="00B11A9A">
        <w:rPr>
          <w:b/>
          <w:color w:val="FF0000"/>
        </w:rPr>
        <w:t>NOTE: Please, be aware than when running a remote session to the CloudGate, the right port forwarding rule to port 8081 needs to be in place in order to reach the Advanced Editor.</w:t>
      </w:r>
    </w:p>
    <w:p w:rsidR="00DA2BBD" w:rsidRDefault="00DA2BBD" w:rsidP="008A4995"/>
    <w:p w:rsidR="00DA2BBD" w:rsidRDefault="00DA2BBD" w:rsidP="008A4995">
      <w:r>
        <w:lastRenderedPageBreak/>
        <w:t>The Advan</w:t>
      </w:r>
      <w:r w:rsidR="007B4F07">
        <w:t>ced Editor can be divided into f</w:t>
      </w:r>
      <w:r>
        <w:t>our sections:</w:t>
      </w:r>
    </w:p>
    <w:p w:rsidR="00DA2BBD" w:rsidRPr="007B4F07" w:rsidRDefault="007B4F07" w:rsidP="00DA2BBD">
      <w:pPr>
        <w:pStyle w:val="ListParagraph"/>
        <w:numPr>
          <w:ilvl w:val="0"/>
          <w:numId w:val="16"/>
        </w:numPr>
        <w:rPr>
          <w:b/>
        </w:rPr>
      </w:pPr>
      <w:r w:rsidRPr="007B4F07">
        <w:rPr>
          <w:b/>
        </w:rPr>
        <w:t>Deploy and Menu</w:t>
      </w:r>
      <w:r w:rsidR="00A80857">
        <w:rPr>
          <w:b/>
        </w:rPr>
        <w:t xml:space="preserve"> section</w:t>
      </w:r>
      <w:r w:rsidRPr="007B4F07">
        <w:rPr>
          <w:b/>
        </w:rPr>
        <w:t>:</w:t>
      </w:r>
    </w:p>
    <w:p w:rsidR="007B4F07" w:rsidRDefault="007B4F07" w:rsidP="007B4F07">
      <w:pPr>
        <w:pStyle w:val="ListParagraph"/>
        <w:numPr>
          <w:ilvl w:val="0"/>
          <w:numId w:val="0"/>
        </w:numPr>
        <w:ind w:left="720"/>
      </w:pPr>
    </w:p>
    <w:p w:rsidR="007B4F07" w:rsidRDefault="007B4F07" w:rsidP="007B4F07">
      <w:pPr>
        <w:pStyle w:val="ListParagraph"/>
        <w:numPr>
          <w:ilvl w:val="0"/>
          <w:numId w:val="0"/>
        </w:numPr>
        <w:ind w:left="720"/>
      </w:pPr>
      <w:r>
        <w:t>Located on the top right corner, it is the place where Deploy button and the Menu button is located:</w:t>
      </w:r>
    </w:p>
    <w:p w:rsidR="007B4F07" w:rsidRDefault="007B4F07" w:rsidP="007B4F07">
      <w:pPr>
        <w:pStyle w:val="ListParagraph"/>
        <w:keepNext/>
        <w:numPr>
          <w:ilvl w:val="0"/>
          <w:numId w:val="0"/>
        </w:numPr>
        <w:jc w:val="center"/>
      </w:pPr>
      <w:r>
        <w:drawing>
          <wp:inline distT="0" distB="0" distL="0" distR="0">
            <wp:extent cx="1466850" cy="341630"/>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66850" cy="341630"/>
                    </a:xfrm>
                    <a:prstGeom prst="rect">
                      <a:avLst/>
                    </a:prstGeom>
                    <a:noFill/>
                    <a:ln w="9525">
                      <a:noFill/>
                      <a:miter lim="800000"/>
                      <a:headEnd/>
                      <a:tailEnd/>
                    </a:ln>
                  </pic:spPr>
                </pic:pic>
              </a:graphicData>
            </a:graphic>
          </wp:inline>
        </w:drawing>
      </w:r>
    </w:p>
    <w:p w:rsidR="007B4F07" w:rsidRDefault="007B4F07" w:rsidP="007B4F07">
      <w:pPr>
        <w:pStyle w:val="Caption"/>
      </w:pPr>
      <w:r>
        <w:t xml:space="preserve">Figure </w:t>
      </w:r>
      <w:fldSimple w:instr=" SEQ Figure \* ARABIC ">
        <w:r w:rsidR="00387EAF">
          <w:rPr>
            <w:noProof/>
          </w:rPr>
          <w:t>12</w:t>
        </w:r>
      </w:fldSimple>
      <w:r>
        <w:t>: Deploy and Menu section.</w:t>
      </w:r>
    </w:p>
    <w:p w:rsidR="007B4F07" w:rsidRDefault="007B4F07" w:rsidP="007B4F07">
      <w:pPr>
        <w:pStyle w:val="ListParagraph"/>
        <w:numPr>
          <w:ilvl w:val="0"/>
          <w:numId w:val="0"/>
        </w:numPr>
        <w:ind w:left="720"/>
      </w:pPr>
      <w:r>
        <w:t>The Deploy button, as the name already says, is the function that deploys any configuration or modification made on the Editor section.</w:t>
      </w:r>
    </w:p>
    <w:p w:rsidR="007B4F07" w:rsidRDefault="007B4F07" w:rsidP="007B4F07">
      <w:pPr>
        <w:pStyle w:val="ListParagraph"/>
        <w:numPr>
          <w:ilvl w:val="0"/>
          <w:numId w:val="0"/>
        </w:numPr>
        <w:ind w:left="720"/>
      </w:pPr>
    </w:p>
    <w:p w:rsidR="007B4F07" w:rsidRDefault="007B4F07" w:rsidP="007B4F07">
      <w:pPr>
        <w:pStyle w:val="ListParagraph"/>
        <w:numPr>
          <w:ilvl w:val="0"/>
          <w:numId w:val="0"/>
        </w:numPr>
        <w:ind w:left="720"/>
      </w:pPr>
      <w:r>
        <w:t>The Menu button contains multiple options of LuvitRED:</w:t>
      </w:r>
    </w:p>
    <w:p w:rsidR="007B4F07" w:rsidRDefault="007B4F07" w:rsidP="007B4F07">
      <w:pPr>
        <w:pStyle w:val="ListParagraph"/>
        <w:numPr>
          <w:ilvl w:val="0"/>
          <w:numId w:val="0"/>
        </w:numPr>
        <w:ind w:left="720"/>
      </w:pPr>
    </w:p>
    <w:p w:rsidR="007B4F07" w:rsidRDefault="007B4F07" w:rsidP="007B4F07">
      <w:pPr>
        <w:pStyle w:val="ListParagraph"/>
        <w:keepNext/>
        <w:numPr>
          <w:ilvl w:val="0"/>
          <w:numId w:val="0"/>
        </w:numPr>
        <w:ind w:left="720"/>
        <w:jc w:val="center"/>
      </w:pPr>
      <w:r>
        <w:drawing>
          <wp:inline distT="0" distB="0" distL="0" distR="0">
            <wp:extent cx="4285405" cy="3677697"/>
            <wp:effectExtent l="19050" t="0" r="84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285229" cy="3677546"/>
                    </a:xfrm>
                    <a:prstGeom prst="rect">
                      <a:avLst/>
                    </a:prstGeom>
                    <a:noFill/>
                    <a:ln w="9525">
                      <a:noFill/>
                      <a:miter lim="800000"/>
                      <a:headEnd/>
                      <a:tailEnd/>
                    </a:ln>
                  </pic:spPr>
                </pic:pic>
              </a:graphicData>
            </a:graphic>
          </wp:inline>
        </w:drawing>
      </w:r>
    </w:p>
    <w:p w:rsidR="007B4F07" w:rsidRDefault="007B4F07" w:rsidP="007B4F07">
      <w:pPr>
        <w:pStyle w:val="Caption"/>
      </w:pPr>
      <w:r>
        <w:t xml:space="preserve">Figure </w:t>
      </w:r>
      <w:fldSimple w:instr=" SEQ Figure \* ARABIC ">
        <w:r w:rsidR="00387EAF">
          <w:rPr>
            <w:noProof/>
          </w:rPr>
          <w:t>13</w:t>
        </w:r>
      </w:fldSimple>
      <w:r>
        <w:t>: Menu button.</w:t>
      </w:r>
    </w:p>
    <w:p w:rsidR="007B4F07" w:rsidRDefault="007B4F07" w:rsidP="007B4F07">
      <w:pPr>
        <w:pStyle w:val="ListParagraph"/>
        <w:numPr>
          <w:ilvl w:val="0"/>
          <w:numId w:val="17"/>
        </w:numPr>
      </w:pPr>
      <w:r>
        <w:t>Node Status: Adds an extra information line bellow some nodes.</w:t>
      </w:r>
    </w:p>
    <w:p w:rsidR="007B4F07" w:rsidRDefault="007B4F07" w:rsidP="007B4F07">
      <w:pPr>
        <w:pStyle w:val="ListParagraph"/>
        <w:numPr>
          <w:ilvl w:val="0"/>
          <w:numId w:val="17"/>
        </w:numPr>
      </w:pPr>
      <w:r>
        <w:t>Import: Contains a Library of configurations. It is also a good to to import configurations using the Clipboard (copy and paste from a text file).</w:t>
      </w:r>
    </w:p>
    <w:p w:rsidR="007B4F07" w:rsidRDefault="007B4F07" w:rsidP="007B4F07">
      <w:pPr>
        <w:pStyle w:val="ListParagraph"/>
        <w:numPr>
          <w:ilvl w:val="0"/>
          <w:numId w:val="17"/>
        </w:numPr>
      </w:pPr>
      <w:r>
        <w:t>Export: Can export a configuration into Clipboard, Library or Customer.</w:t>
      </w:r>
    </w:p>
    <w:p w:rsidR="007B4F07" w:rsidRDefault="007B4F07" w:rsidP="007B4F07">
      <w:pPr>
        <w:pStyle w:val="ListParagraph"/>
        <w:numPr>
          <w:ilvl w:val="0"/>
          <w:numId w:val="17"/>
        </w:numPr>
      </w:pPr>
      <w:r>
        <w:t>Configuration nodes...: Shows the configuration nodes that are currently used and by which nodes on the editor.</w:t>
      </w:r>
    </w:p>
    <w:p w:rsidR="007B4F07" w:rsidRDefault="007B4F07" w:rsidP="007B4F07">
      <w:pPr>
        <w:pStyle w:val="ListParagraph"/>
        <w:numPr>
          <w:ilvl w:val="0"/>
          <w:numId w:val="17"/>
        </w:numPr>
      </w:pPr>
      <w:r>
        <w:t>Workspaces: Place to manage the different workspeces on the editor.</w:t>
      </w:r>
    </w:p>
    <w:p w:rsidR="007B4F07" w:rsidRDefault="007B4F07" w:rsidP="007B4F07">
      <w:pPr>
        <w:pStyle w:val="ListParagraph"/>
        <w:numPr>
          <w:ilvl w:val="0"/>
          <w:numId w:val="17"/>
        </w:numPr>
      </w:pPr>
      <w:r>
        <w:t>Keyboard Shortcuts</w:t>
      </w:r>
    </w:p>
    <w:p w:rsidR="007B4F07" w:rsidRPr="007B4F07" w:rsidRDefault="007B4F07" w:rsidP="007B4F07">
      <w:pPr>
        <w:pStyle w:val="ListParagraph"/>
        <w:numPr>
          <w:ilvl w:val="0"/>
          <w:numId w:val="17"/>
        </w:numPr>
      </w:pPr>
      <w:r>
        <w:t>Help.</w:t>
      </w:r>
    </w:p>
    <w:p w:rsidR="007B4F07" w:rsidRDefault="007B4F07" w:rsidP="007B4F07">
      <w:pPr>
        <w:pStyle w:val="ListParagraph"/>
        <w:numPr>
          <w:ilvl w:val="0"/>
          <w:numId w:val="0"/>
        </w:numPr>
        <w:ind w:left="720"/>
      </w:pPr>
    </w:p>
    <w:p w:rsidR="007B4F07" w:rsidRDefault="007B4F07" w:rsidP="007B4F07">
      <w:pPr>
        <w:pStyle w:val="ListParagraph"/>
        <w:numPr>
          <w:ilvl w:val="0"/>
          <w:numId w:val="16"/>
        </w:numPr>
        <w:rPr>
          <w:b/>
        </w:rPr>
      </w:pPr>
      <w:r w:rsidRPr="007B4F07">
        <w:rPr>
          <w:b/>
        </w:rPr>
        <w:lastRenderedPageBreak/>
        <w:t>Nodes</w:t>
      </w:r>
      <w:r w:rsidR="00A80857">
        <w:rPr>
          <w:b/>
        </w:rPr>
        <w:t xml:space="preserve"> section</w:t>
      </w:r>
      <w:r w:rsidRPr="007B4F07">
        <w:rPr>
          <w:b/>
        </w:rPr>
        <w:t>:</w:t>
      </w:r>
    </w:p>
    <w:p w:rsidR="007B4F07" w:rsidRDefault="007B4F07" w:rsidP="007B4F07">
      <w:pPr>
        <w:pStyle w:val="ListParagraph"/>
        <w:numPr>
          <w:ilvl w:val="0"/>
          <w:numId w:val="0"/>
        </w:numPr>
        <w:ind w:left="720"/>
        <w:rPr>
          <w:b/>
        </w:rPr>
      </w:pPr>
    </w:p>
    <w:p w:rsidR="007B4F07" w:rsidRDefault="00DE15F8" w:rsidP="007B4F07">
      <w:pPr>
        <w:pStyle w:val="ListParagraph"/>
        <w:numPr>
          <w:ilvl w:val="0"/>
          <w:numId w:val="0"/>
        </w:numPr>
        <w:ind w:left="720"/>
      </w:pPr>
      <w:r>
        <w:t>Located at the left side of the page, it contains a list of the nodes that can be used to create a customer configuration on the editor. It contains a filter to quickly find nodes in the list:</w:t>
      </w:r>
    </w:p>
    <w:p w:rsidR="00DE15F8" w:rsidRPr="007B4F07" w:rsidRDefault="00DE15F8" w:rsidP="00DE15F8">
      <w:pPr>
        <w:pStyle w:val="ListParagraph"/>
        <w:numPr>
          <w:ilvl w:val="0"/>
          <w:numId w:val="0"/>
        </w:numPr>
        <w:ind w:left="720"/>
        <w:jc w:val="center"/>
      </w:pPr>
    </w:p>
    <w:p w:rsidR="00DE15F8" w:rsidRDefault="00DE15F8" w:rsidP="00DE15F8">
      <w:pPr>
        <w:pStyle w:val="ListParagraph"/>
        <w:keepNext/>
        <w:numPr>
          <w:ilvl w:val="0"/>
          <w:numId w:val="0"/>
        </w:numPr>
        <w:ind w:left="720"/>
        <w:jc w:val="center"/>
      </w:pPr>
      <w:r>
        <w:drawing>
          <wp:inline distT="0" distB="0" distL="0" distR="0">
            <wp:extent cx="708857" cy="2863780"/>
            <wp:effectExtent l="19050" t="0" r="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708857" cy="2863780"/>
                    </a:xfrm>
                    <a:prstGeom prst="rect">
                      <a:avLst/>
                    </a:prstGeom>
                    <a:noFill/>
                    <a:ln w="9525">
                      <a:noFill/>
                      <a:miter lim="800000"/>
                      <a:headEnd/>
                      <a:tailEnd/>
                    </a:ln>
                  </pic:spPr>
                </pic:pic>
              </a:graphicData>
            </a:graphic>
          </wp:inline>
        </w:drawing>
      </w:r>
    </w:p>
    <w:p w:rsidR="007B4F07" w:rsidRDefault="00DE15F8" w:rsidP="00DE15F8">
      <w:pPr>
        <w:pStyle w:val="Caption"/>
      </w:pPr>
      <w:r>
        <w:t xml:space="preserve">Figure </w:t>
      </w:r>
      <w:fldSimple w:instr=" SEQ Figure \* ARABIC ">
        <w:r w:rsidR="00387EAF">
          <w:rPr>
            <w:noProof/>
          </w:rPr>
          <w:t>14</w:t>
        </w:r>
      </w:fldSimple>
      <w:r>
        <w:t>: A reduced view of the Nodes section.</w:t>
      </w:r>
    </w:p>
    <w:p w:rsidR="007B4F07" w:rsidRDefault="007B4F07" w:rsidP="00DA2BBD">
      <w:pPr>
        <w:pStyle w:val="ListParagraph"/>
        <w:numPr>
          <w:ilvl w:val="0"/>
          <w:numId w:val="16"/>
        </w:numPr>
        <w:rPr>
          <w:b/>
        </w:rPr>
      </w:pPr>
      <w:r w:rsidRPr="007B4F07">
        <w:rPr>
          <w:b/>
        </w:rPr>
        <w:t>Editor</w:t>
      </w:r>
      <w:r w:rsidR="00A80857">
        <w:rPr>
          <w:b/>
        </w:rPr>
        <w:t xml:space="preserve"> section</w:t>
      </w:r>
      <w:r w:rsidRPr="007B4F07">
        <w:rPr>
          <w:b/>
        </w:rPr>
        <w:t>:</w:t>
      </w:r>
    </w:p>
    <w:p w:rsidR="00DE15F8" w:rsidRDefault="00DE15F8" w:rsidP="00DE15F8">
      <w:pPr>
        <w:pStyle w:val="ListParagraph"/>
        <w:numPr>
          <w:ilvl w:val="0"/>
          <w:numId w:val="0"/>
        </w:numPr>
        <w:ind w:left="720"/>
        <w:rPr>
          <w:b/>
        </w:rPr>
      </w:pPr>
    </w:p>
    <w:p w:rsidR="00DE15F8" w:rsidRPr="00DE15F8" w:rsidRDefault="00DE15F8" w:rsidP="00DE15F8">
      <w:pPr>
        <w:pStyle w:val="ListParagraph"/>
        <w:numPr>
          <w:ilvl w:val="0"/>
          <w:numId w:val="0"/>
        </w:numPr>
        <w:ind w:left="720"/>
      </w:pPr>
      <w:r>
        <w:t>The editor is the central section of the Advanced Editor, this is the place where nodes are dragged to and where flows are created. Multiple workspaces can be created on the Editor:</w:t>
      </w:r>
    </w:p>
    <w:p w:rsidR="00DE15F8" w:rsidRDefault="00DE15F8" w:rsidP="00DE15F8">
      <w:pPr>
        <w:pStyle w:val="ListParagraph"/>
        <w:numPr>
          <w:ilvl w:val="0"/>
          <w:numId w:val="0"/>
        </w:numPr>
        <w:ind w:left="720"/>
        <w:rPr>
          <w:b/>
        </w:rPr>
      </w:pPr>
    </w:p>
    <w:p w:rsidR="00DE15F8" w:rsidRDefault="00DE15F8" w:rsidP="00DE15F8">
      <w:pPr>
        <w:pStyle w:val="ListParagraph"/>
        <w:keepNext/>
        <w:numPr>
          <w:ilvl w:val="0"/>
          <w:numId w:val="0"/>
        </w:numPr>
        <w:ind w:left="720"/>
        <w:jc w:val="center"/>
      </w:pPr>
      <w:r w:rsidRPr="00DE15F8">
        <w:drawing>
          <wp:inline distT="0" distB="0" distL="0" distR="0">
            <wp:extent cx="4362031" cy="2754751"/>
            <wp:effectExtent l="19050" t="0" r="419"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369612" cy="2759538"/>
                    </a:xfrm>
                    <a:prstGeom prst="rect">
                      <a:avLst/>
                    </a:prstGeom>
                    <a:noFill/>
                    <a:ln w="9525">
                      <a:noFill/>
                      <a:miter lim="800000"/>
                      <a:headEnd/>
                      <a:tailEnd/>
                    </a:ln>
                  </pic:spPr>
                </pic:pic>
              </a:graphicData>
            </a:graphic>
          </wp:inline>
        </w:drawing>
      </w:r>
    </w:p>
    <w:p w:rsidR="00DE15F8" w:rsidRPr="00DE15F8" w:rsidRDefault="00DE15F8" w:rsidP="00DE15F8">
      <w:pPr>
        <w:pStyle w:val="Caption"/>
      </w:pPr>
      <w:r>
        <w:t xml:space="preserve">Figure </w:t>
      </w:r>
      <w:fldSimple w:instr=" SEQ Figure \* ARABIC ">
        <w:r w:rsidR="00387EAF">
          <w:rPr>
            <w:noProof/>
          </w:rPr>
          <w:t>15</w:t>
        </w:r>
      </w:fldSimple>
      <w:r>
        <w:t>: Editor section.</w:t>
      </w:r>
    </w:p>
    <w:p w:rsidR="007B4F07" w:rsidRDefault="007B4F07" w:rsidP="007B4F07">
      <w:pPr>
        <w:pStyle w:val="ListParagraph"/>
        <w:numPr>
          <w:ilvl w:val="0"/>
          <w:numId w:val="0"/>
        </w:numPr>
        <w:ind w:left="720"/>
      </w:pPr>
    </w:p>
    <w:p w:rsidR="007B4F07" w:rsidRDefault="007B4F07" w:rsidP="00DA2BBD">
      <w:pPr>
        <w:pStyle w:val="ListParagraph"/>
        <w:numPr>
          <w:ilvl w:val="0"/>
          <w:numId w:val="16"/>
        </w:numPr>
        <w:rPr>
          <w:b/>
        </w:rPr>
      </w:pPr>
      <w:r w:rsidRPr="007B4F07">
        <w:rPr>
          <w:b/>
        </w:rPr>
        <w:t xml:space="preserve">Info and Debug </w:t>
      </w:r>
      <w:r w:rsidR="00A80857">
        <w:rPr>
          <w:b/>
        </w:rPr>
        <w:t>section</w:t>
      </w:r>
      <w:r w:rsidRPr="007B4F07">
        <w:rPr>
          <w:b/>
        </w:rPr>
        <w:t>:</w:t>
      </w:r>
    </w:p>
    <w:p w:rsidR="00DE15F8" w:rsidRDefault="00DE15F8" w:rsidP="00DE15F8">
      <w:pPr>
        <w:pStyle w:val="ListParagraph"/>
        <w:numPr>
          <w:ilvl w:val="0"/>
          <w:numId w:val="0"/>
        </w:numPr>
        <w:ind w:left="720"/>
      </w:pPr>
    </w:p>
    <w:p w:rsidR="00DE15F8" w:rsidRDefault="00DE15F8" w:rsidP="00DE15F8">
      <w:pPr>
        <w:pStyle w:val="ListParagraph"/>
        <w:numPr>
          <w:ilvl w:val="0"/>
          <w:numId w:val="0"/>
        </w:numPr>
        <w:ind w:left="720"/>
      </w:pPr>
      <w:r>
        <w:t>The Info and Debug panel is where information about each node is presented (by clicking on the node - Info tab), debug from the debug nodes is shown (debug tab) and, if the configuration nodes option is selected under the menu button, configuration nodes are shown (config tab):</w:t>
      </w:r>
    </w:p>
    <w:p w:rsidR="00DE15F8" w:rsidRDefault="00DE15F8" w:rsidP="00DE15F8">
      <w:pPr>
        <w:pStyle w:val="ListParagraph"/>
        <w:numPr>
          <w:ilvl w:val="0"/>
          <w:numId w:val="0"/>
        </w:numPr>
        <w:ind w:left="720"/>
      </w:pPr>
    </w:p>
    <w:p w:rsidR="00DE15F8" w:rsidRDefault="00DE15F8" w:rsidP="00DE15F8">
      <w:pPr>
        <w:pStyle w:val="ListParagraph"/>
        <w:keepNext/>
        <w:numPr>
          <w:ilvl w:val="0"/>
          <w:numId w:val="0"/>
        </w:numPr>
        <w:ind w:left="720"/>
        <w:jc w:val="center"/>
      </w:pPr>
      <w:r>
        <w:drawing>
          <wp:inline distT="0" distB="0" distL="0" distR="0">
            <wp:extent cx="1898025" cy="2793441"/>
            <wp:effectExtent l="19050" t="0" r="6975"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1900130" cy="2796538"/>
                    </a:xfrm>
                    <a:prstGeom prst="rect">
                      <a:avLst/>
                    </a:prstGeom>
                    <a:noFill/>
                    <a:ln w="9525">
                      <a:noFill/>
                      <a:miter lim="800000"/>
                      <a:headEnd/>
                      <a:tailEnd/>
                    </a:ln>
                  </pic:spPr>
                </pic:pic>
              </a:graphicData>
            </a:graphic>
          </wp:inline>
        </w:drawing>
      </w:r>
    </w:p>
    <w:p w:rsidR="00DE15F8" w:rsidRDefault="00DE15F8" w:rsidP="00DE15F8">
      <w:pPr>
        <w:pStyle w:val="Caption"/>
      </w:pPr>
      <w:r>
        <w:t xml:space="preserve">Figure </w:t>
      </w:r>
      <w:fldSimple w:instr=" SEQ Figure \* ARABIC ">
        <w:r w:rsidR="00387EAF">
          <w:rPr>
            <w:noProof/>
          </w:rPr>
          <w:t>16</w:t>
        </w:r>
      </w:fldSimple>
      <w:r>
        <w:t>: section.</w:t>
      </w:r>
    </w:p>
    <w:p w:rsidR="00DE15F8" w:rsidRDefault="00DE15F8" w:rsidP="00DE15F8">
      <w:pPr>
        <w:pStyle w:val="ListParagraph"/>
        <w:numPr>
          <w:ilvl w:val="0"/>
          <w:numId w:val="0"/>
        </w:numPr>
        <w:ind w:left="720"/>
      </w:pPr>
      <w:r>
        <w:t xml:space="preserve"> </w:t>
      </w:r>
    </w:p>
    <w:p w:rsidR="00DE15F8" w:rsidRPr="00DE15F8" w:rsidRDefault="00DE15F8" w:rsidP="00DE15F8">
      <w:pPr>
        <w:pStyle w:val="ListParagraph"/>
        <w:numPr>
          <w:ilvl w:val="0"/>
          <w:numId w:val="0"/>
        </w:numPr>
        <w:ind w:left="720"/>
      </w:pPr>
    </w:p>
    <w:p w:rsidR="0074171C" w:rsidRDefault="00523555" w:rsidP="007632E6">
      <w:pPr>
        <w:pStyle w:val="Heading1"/>
      </w:pPr>
      <w:bookmarkStart w:id="13" w:name="_Toc424659025"/>
      <w:r>
        <w:lastRenderedPageBreak/>
        <w:t>What is a node?</w:t>
      </w:r>
      <w:bookmarkEnd w:id="13"/>
    </w:p>
    <w:p w:rsidR="004521A3" w:rsidRDefault="00134373" w:rsidP="00134373">
      <w:r>
        <w:t xml:space="preserve">Nodes are pieces of code that are represented </w:t>
      </w:r>
      <w:r w:rsidR="007632E6">
        <w:t>by a shape of a rectangle with rounded</w:t>
      </w:r>
      <w:r w:rsidR="00B11A9A">
        <w:t xml:space="preserve"> corners</w:t>
      </w:r>
      <w:r w:rsidR="007632E6">
        <w:t xml:space="preserve"> and by </w:t>
      </w:r>
      <w:r w:rsidR="00B11A9A">
        <w:t xml:space="preserve">these </w:t>
      </w:r>
      <w:r w:rsidR="007632E6">
        <w:t>other five characteristics</w:t>
      </w:r>
      <w:r w:rsidR="004521A3">
        <w:t>:</w:t>
      </w:r>
    </w:p>
    <w:p w:rsidR="004521A3" w:rsidRDefault="004521A3" w:rsidP="004521A3">
      <w:pPr>
        <w:pStyle w:val="ListParagraph"/>
        <w:numPr>
          <w:ilvl w:val="0"/>
          <w:numId w:val="9"/>
        </w:numPr>
      </w:pPr>
      <w:r>
        <w:t>An icon</w:t>
      </w:r>
    </w:p>
    <w:p w:rsidR="004521A3" w:rsidRDefault="004521A3" w:rsidP="004521A3">
      <w:pPr>
        <w:pStyle w:val="ListParagraph"/>
        <w:numPr>
          <w:ilvl w:val="0"/>
          <w:numId w:val="9"/>
        </w:numPr>
      </w:pPr>
      <w:r>
        <w:t xml:space="preserve">A </w:t>
      </w:r>
      <w:r w:rsidR="002455DB">
        <w:t>background color</w:t>
      </w:r>
    </w:p>
    <w:p w:rsidR="007632E6" w:rsidRDefault="004521A3" w:rsidP="007632E6">
      <w:pPr>
        <w:pStyle w:val="ListParagraph"/>
        <w:numPr>
          <w:ilvl w:val="0"/>
          <w:numId w:val="9"/>
        </w:numPr>
      </w:pPr>
      <w:r>
        <w:t>A</w:t>
      </w:r>
      <w:r w:rsidR="002455DB">
        <w:t xml:space="preserve"> name</w:t>
      </w:r>
    </w:p>
    <w:p w:rsidR="007632E6" w:rsidRDefault="00AE1B8B" w:rsidP="007632E6">
      <w:pPr>
        <w:pStyle w:val="ListParagraph"/>
        <w:numPr>
          <w:ilvl w:val="0"/>
          <w:numId w:val="9"/>
        </w:numPr>
      </w:pPr>
      <w:r>
        <w:t>I</w:t>
      </w:r>
      <w:r w:rsidR="007632E6">
        <w:t>nput</w:t>
      </w:r>
      <w:r>
        <w:t>s</w:t>
      </w:r>
    </w:p>
    <w:p w:rsidR="007632E6" w:rsidRDefault="00AE1B8B" w:rsidP="007632E6">
      <w:pPr>
        <w:pStyle w:val="ListParagraph"/>
        <w:numPr>
          <w:ilvl w:val="0"/>
          <w:numId w:val="9"/>
        </w:numPr>
      </w:pPr>
      <w:r>
        <w:t>O</w:t>
      </w:r>
      <w:r w:rsidR="007632E6">
        <w:t>utput</w:t>
      </w:r>
      <w:r>
        <w:t>s</w:t>
      </w:r>
    </w:p>
    <w:p w:rsidR="007632E6" w:rsidRDefault="007632E6" w:rsidP="007632E6">
      <w:r>
        <w:t>Some nodes may</w:t>
      </w:r>
      <w:r w:rsidR="00B11A9A">
        <w:t xml:space="preserve"> </w:t>
      </w:r>
      <w:r>
        <w:t>present other characteristics, but in general all nodes follow the above mentioned ones.</w:t>
      </w:r>
    </w:p>
    <w:p w:rsidR="007632E6" w:rsidRDefault="007632E6" w:rsidP="007632E6">
      <w:r>
        <w:t>Some example</w:t>
      </w:r>
      <w:r w:rsidR="00047958">
        <w:t>s</w:t>
      </w:r>
      <w:r>
        <w:t xml:space="preserve"> of LuvitRED nodes are:</w:t>
      </w:r>
    </w:p>
    <w:p w:rsidR="007632E6" w:rsidRDefault="007632E6" w:rsidP="007632E6">
      <w:pPr>
        <w:keepNext/>
        <w:jc w:val="center"/>
      </w:pPr>
      <w:r>
        <w:rPr>
          <w:noProof/>
        </w:rPr>
        <w:drawing>
          <wp:inline distT="0" distB="0" distL="0" distR="0">
            <wp:extent cx="2804537" cy="10751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04537" cy="1075173"/>
                    </a:xfrm>
                    <a:prstGeom prst="rect">
                      <a:avLst/>
                    </a:prstGeom>
                    <a:noFill/>
                    <a:ln w="9525">
                      <a:noFill/>
                      <a:miter lim="800000"/>
                      <a:headEnd/>
                      <a:tailEnd/>
                    </a:ln>
                  </pic:spPr>
                </pic:pic>
              </a:graphicData>
            </a:graphic>
          </wp:inline>
        </w:drawing>
      </w:r>
    </w:p>
    <w:p w:rsidR="007632E6" w:rsidRDefault="007632E6" w:rsidP="007632E6">
      <w:pPr>
        <w:pStyle w:val="Caption"/>
      </w:pPr>
      <w:r>
        <w:t xml:space="preserve">Figure </w:t>
      </w:r>
      <w:fldSimple w:instr=" SEQ Figure \* ARABIC ">
        <w:r w:rsidR="00387EAF">
          <w:rPr>
            <w:noProof/>
          </w:rPr>
          <w:t>17</w:t>
        </w:r>
      </w:fldSimple>
      <w:r>
        <w:t>: Examples of LuvitRED nodes.</w:t>
      </w:r>
    </w:p>
    <w:p w:rsidR="00BE2DFF" w:rsidRPr="00BE2DFF" w:rsidRDefault="00BE2DFF" w:rsidP="00BE2DFF">
      <w:r>
        <w:t xml:space="preserve">Each node has its own </w:t>
      </w:r>
      <w:r w:rsidR="00047958">
        <w:t xml:space="preserve">set of </w:t>
      </w:r>
      <w:r>
        <w:t>configurat</w:t>
      </w:r>
      <w:r w:rsidR="00047958">
        <w:t>ion items inside them and serves</w:t>
      </w:r>
      <w:r>
        <w:t xml:space="preserve"> a different purpose.</w:t>
      </w:r>
    </w:p>
    <w:p w:rsidR="00A20640" w:rsidRDefault="00A20640" w:rsidP="00A20640">
      <w:pPr>
        <w:pStyle w:val="Heading2"/>
      </w:pPr>
      <w:bookmarkStart w:id="14" w:name="_Toc424659026"/>
      <w:r>
        <w:t>Types of nodes</w:t>
      </w:r>
      <w:bookmarkEnd w:id="14"/>
    </w:p>
    <w:p w:rsidR="006A07B8" w:rsidRDefault="006A07B8" w:rsidP="006A07B8">
      <w:r>
        <w:t xml:space="preserve">LuvitRED </w:t>
      </w:r>
      <w:r w:rsidR="00047958">
        <w:t xml:space="preserve">categorizes </w:t>
      </w:r>
      <w:r>
        <w:t xml:space="preserve">nodes </w:t>
      </w:r>
      <w:r w:rsidR="00047958">
        <w:t xml:space="preserve">into different </w:t>
      </w:r>
      <w:r>
        <w:t>groups:</w:t>
      </w:r>
    </w:p>
    <w:p w:rsidR="006A07B8" w:rsidRPr="006A07B8" w:rsidRDefault="007E729F" w:rsidP="006A07B8">
      <w:r>
        <w:rPr>
          <w:noProof/>
        </w:rPr>
        <w:pict>
          <v:shape id="_x0000_s1046" type="#_x0000_t202" style="position:absolute;left:0;text-align:left;margin-left:100.95pt;margin-top:-1.4pt;width:350.85pt;height:250.05pt;z-index:251662336;mso-width-relative:margin;mso-height-relative:margin" stroked="f">
            <v:textbox style="mso-next-textbox:#_x0000_s1046">
              <w:txbxContent>
                <w:p w:rsidR="00D33D1C" w:rsidRPr="006A07B8" w:rsidRDefault="00D33D1C" w:rsidP="00D33D1C">
                  <w:pPr>
                    <w:pStyle w:val="ListParagraph"/>
                    <w:numPr>
                      <w:ilvl w:val="0"/>
                      <w:numId w:val="10"/>
                    </w:numPr>
                    <w:spacing w:line="360" w:lineRule="auto"/>
                  </w:pPr>
                  <w:r w:rsidRPr="004A2CE5">
                    <w:rPr>
                      <w:b/>
                    </w:rPr>
                    <w:t xml:space="preserve">CloudGate: </w:t>
                  </w:r>
                  <w:r>
                    <w:t>CloudGate and Option's expansion cards specific nodes.</w:t>
                  </w:r>
                </w:p>
                <w:p w:rsidR="00D33D1C" w:rsidRPr="006A07B8" w:rsidRDefault="00D33D1C" w:rsidP="00D33D1C">
                  <w:pPr>
                    <w:pStyle w:val="ListParagraph"/>
                    <w:numPr>
                      <w:ilvl w:val="0"/>
                      <w:numId w:val="10"/>
                    </w:numPr>
                    <w:spacing w:line="360" w:lineRule="auto"/>
                  </w:pPr>
                  <w:r w:rsidRPr="004A2CE5">
                    <w:rPr>
                      <w:b/>
                    </w:rPr>
                    <w:t xml:space="preserve">Input: </w:t>
                  </w:r>
                  <w:r>
                    <w:t>General input nodes.</w:t>
                  </w:r>
                </w:p>
                <w:p w:rsidR="00D33D1C" w:rsidRPr="006A07B8" w:rsidRDefault="00D33D1C" w:rsidP="00D33D1C">
                  <w:pPr>
                    <w:pStyle w:val="ListParagraph"/>
                    <w:numPr>
                      <w:ilvl w:val="0"/>
                      <w:numId w:val="10"/>
                    </w:numPr>
                    <w:spacing w:line="360" w:lineRule="auto"/>
                  </w:pPr>
                  <w:r w:rsidRPr="004A2CE5">
                    <w:rPr>
                      <w:b/>
                    </w:rPr>
                    <w:t xml:space="preserve">output: </w:t>
                  </w:r>
                  <w:r>
                    <w:t>General output nodes.</w:t>
                  </w:r>
                </w:p>
                <w:p w:rsidR="00D33D1C" w:rsidRPr="006A07B8" w:rsidRDefault="00D33D1C" w:rsidP="00D33D1C">
                  <w:pPr>
                    <w:pStyle w:val="ListParagraph"/>
                    <w:numPr>
                      <w:ilvl w:val="0"/>
                      <w:numId w:val="10"/>
                    </w:numPr>
                    <w:spacing w:line="360" w:lineRule="auto"/>
                  </w:pPr>
                  <w:r w:rsidRPr="004A2CE5">
                    <w:rPr>
                      <w:b/>
                    </w:rPr>
                    <w:t xml:space="preserve">function: </w:t>
                  </w:r>
                  <w:r>
                    <w:t>Some pre-defined functionalities.</w:t>
                  </w:r>
                </w:p>
                <w:p w:rsidR="00D33D1C" w:rsidRPr="006A07B8" w:rsidRDefault="00D33D1C" w:rsidP="00D33D1C">
                  <w:pPr>
                    <w:pStyle w:val="ListParagraph"/>
                    <w:numPr>
                      <w:ilvl w:val="0"/>
                      <w:numId w:val="10"/>
                    </w:numPr>
                    <w:spacing w:line="360" w:lineRule="auto"/>
                  </w:pPr>
                  <w:r w:rsidRPr="004A2CE5">
                    <w:rPr>
                      <w:b/>
                    </w:rPr>
                    <w:t xml:space="preserve">storage: </w:t>
                  </w:r>
                  <w:r>
                    <w:t>Storage and file handling.</w:t>
                  </w:r>
                </w:p>
                <w:p w:rsidR="00D33D1C" w:rsidRDefault="00D33D1C" w:rsidP="00D33D1C">
                  <w:pPr>
                    <w:pStyle w:val="ListParagraph"/>
                    <w:numPr>
                      <w:ilvl w:val="0"/>
                      <w:numId w:val="10"/>
                    </w:numPr>
                    <w:spacing w:line="360" w:lineRule="auto"/>
                  </w:pPr>
                  <w:r w:rsidRPr="004A2CE5">
                    <w:rPr>
                      <w:b/>
                    </w:rPr>
                    <w:t xml:space="preserve">parsers: </w:t>
                  </w:r>
                  <w:r>
                    <w:t>Parsing functions.</w:t>
                  </w:r>
                </w:p>
                <w:p w:rsidR="00D33D1C" w:rsidRPr="004A2CE5" w:rsidRDefault="00D33D1C" w:rsidP="00D33D1C">
                  <w:pPr>
                    <w:pStyle w:val="ListParagraph"/>
                    <w:numPr>
                      <w:ilvl w:val="0"/>
                      <w:numId w:val="10"/>
                    </w:numPr>
                    <w:spacing w:line="360" w:lineRule="auto"/>
                    <w:rPr>
                      <w:b/>
                    </w:rPr>
                  </w:pPr>
                  <w:r w:rsidRPr="004A2CE5">
                    <w:rPr>
                      <w:b/>
                    </w:rPr>
                    <w:t xml:space="preserve">services: </w:t>
                  </w:r>
                  <w:r>
                    <w:t>Connection to M2M servers.</w:t>
                  </w:r>
                </w:p>
                <w:p w:rsidR="00D33D1C" w:rsidRDefault="00D33D1C" w:rsidP="00D33D1C">
                  <w:pPr>
                    <w:pStyle w:val="ListParagraph"/>
                    <w:numPr>
                      <w:ilvl w:val="0"/>
                      <w:numId w:val="10"/>
                    </w:numPr>
                    <w:spacing w:line="360" w:lineRule="auto"/>
                  </w:pPr>
                  <w:r w:rsidRPr="004A2CE5">
                    <w:rPr>
                      <w:b/>
                    </w:rPr>
                    <w:t xml:space="preserve">modbus: </w:t>
                  </w:r>
                  <w:r>
                    <w:t>Modbus specific nodes.</w:t>
                  </w:r>
                </w:p>
                <w:p w:rsidR="00D33D1C" w:rsidRPr="006A07B8" w:rsidRDefault="00D33D1C" w:rsidP="00D33D1C">
                  <w:pPr>
                    <w:pStyle w:val="ListParagraph"/>
                    <w:numPr>
                      <w:ilvl w:val="0"/>
                      <w:numId w:val="10"/>
                    </w:numPr>
                    <w:spacing w:line="360" w:lineRule="auto"/>
                  </w:pPr>
                  <w:r w:rsidRPr="004A2CE5">
                    <w:rPr>
                      <w:b/>
                    </w:rPr>
                    <w:t xml:space="preserve">sensors: </w:t>
                  </w:r>
                  <w:r>
                    <w:t>Sensors specific nodes.</w:t>
                  </w:r>
                </w:p>
                <w:p w:rsidR="00D33D1C" w:rsidRPr="006A07B8" w:rsidRDefault="00D33D1C" w:rsidP="00D33D1C">
                  <w:pPr>
                    <w:pStyle w:val="ListParagraph"/>
                    <w:numPr>
                      <w:ilvl w:val="0"/>
                      <w:numId w:val="10"/>
                    </w:numPr>
                    <w:spacing w:line="360" w:lineRule="auto"/>
                  </w:pPr>
                  <w:r w:rsidRPr="004A2CE5">
                    <w:rPr>
                      <w:b/>
                    </w:rPr>
                    <w:t xml:space="preserve">logic: </w:t>
                  </w:r>
                  <w:r>
                    <w:t>Logic nodes to route and manipulate the messages between nodes.</w:t>
                  </w:r>
                </w:p>
                <w:p w:rsidR="00D33D1C" w:rsidRPr="006A07B8" w:rsidRDefault="00D33D1C" w:rsidP="00D33D1C">
                  <w:pPr>
                    <w:pStyle w:val="ListParagraph"/>
                    <w:numPr>
                      <w:ilvl w:val="0"/>
                      <w:numId w:val="10"/>
                    </w:numPr>
                    <w:spacing w:line="360" w:lineRule="auto"/>
                  </w:pPr>
                  <w:r w:rsidRPr="00D33D1C">
                    <w:rPr>
                      <w:b/>
                    </w:rPr>
                    <w:t xml:space="preserve">control: </w:t>
                  </w:r>
                  <w:r>
                    <w:t>Control nodes.</w:t>
                  </w:r>
                </w:p>
              </w:txbxContent>
            </v:textbox>
          </v:shape>
        </w:pict>
      </w:r>
      <w:r w:rsidR="006A07B8">
        <w:rPr>
          <w:noProof/>
        </w:rPr>
        <w:drawing>
          <wp:inline distT="0" distB="0" distL="0" distR="0">
            <wp:extent cx="1146175" cy="30041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1146175" cy="3004185"/>
                    </a:xfrm>
                    <a:prstGeom prst="rect">
                      <a:avLst/>
                    </a:prstGeom>
                    <a:noFill/>
                    <a:ln w="9525">
                      <a:noFill/>
                      <a:miter lim="800000"/>
                      <a:headEnd/>
                      <a:tailEnd/>
                    </a:ln>
                  </pic:spPr>
                </pic:pic>
              </a:graphicData>
            </a:graphic>
          </wp:inline>
        </w:drawing>
      </w:r>
    </w:p>
    <w:p w:rsidR="00D33D1C" w:rsidRDefault="00235EEE" w:rsidP="00D33D1C">
      <w:pPr>
        <w:pStyle w:val="Heading2"/>
      </w:pPr>
      <w:bookmarkStart w:id="15" w:name="_Toc424659027"/>
      <w:r>
        <w:lastRenderedPageBreak/>
        <w:t>Inject and Debug nodes</w:t>
      </w:r>
      <w:bookmarkEnd w:id="15"/>
    </w:p>
    <w:p w:rsidR="00D33D1C" w:rsidRDefault="00D33D1C" w:rsidP="00D33D1C">
      <w:r>
        <w:t>There are two nodes that are extremely important on any implementation</w:t>
      </w:r>
      <w:r w:rsidR="00230DBE">
        <w:t xml:space="preserve"> </w:t>
      </w:r>
      <w:r w:rsidR="00C61A10">
        <w:t xml:space="preserve">using </w:t>
      </w:r>
      <w:r w:rsidR="00230DBE">
        <w:t>LuvitRED</w:t>
      </w:r>
      <w:r w:rsidR="00DE3487">
        <w:t>, those two nodes are i</w:t>
      </w:r>
      <w:r>
        <w:t xml:space="preserve">nject and </w:t>
      </w:r>
      <w:r w:rsidR="00DE3487">
        <w:t>d</w:t>
      </w:r>
      <w:r>
        <w:t>ebug.</w:t>
      </w:r>
    </w:p>
    <w:p w:rsidR="00A743D1" w:rsidRDefault="00DE3487" w:rsidP="00D33D1C">
      <w:r>
        <w:t>The inject and d</w:t>
      </w:r>
      <w:r w:rsidR="00230DBE">
        <w:t>ebug</w:t>
      </w:r>
      <w:r>
        <w:t xml:space="preserve"> nodes</w:t>
      </w:r>
      <w:r w:rsidR="00230DBE">
        <w:t xml:space="preserve"> are the last </w:t>
      </w:r>
      <w:r>
        <w:t>node</w:t>
      </w:r>
      <w:r w:rsidR="00230DBE">
        <w:t xml:space="preserve">s listed under </w:t>
      </w:r>
      <w:r w:rsidR="00C61A10">
        <w:t>the input and output node categories</w:t>
      </w:r>
      <w:r w:rsidR="00A743D1">
        <w:t xml:space="preserve"> </w:t>
      </w:r>
      <w:r>
        <w:t>respectively</w:t>
      </w:r>
      <w:r w:rsidR="00A743D1">
        <w:t>:</w:t>
      </w:r>
    </w:p>
    <w:p w:rsidR="00A743D1" w:rsidRDefault="00A743D1" w:rsidP="00A743D1">
      <w:pPr>
        <w:keepNext/>
        <w:jc w:val="center"/>
      </w:pPr>
      <w:r>
        <w:rPr>
          <w:noProof/>
        </w:rPr>
        <w:drawing>
          <wp:inline distT="0" distB="0" distL="0" distR="0">
            <wp:extent cx="995834" cy="2883877"/>
            <wp:effectExtent l="19050" t="0" r="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995834" cy="2883877"/>
                    </a:xfrm>
                    <a:prstGeom prst="rect">
                      <a:avLst/>
                    </a:prstGeom>
                    <a:noFill/>
                    <a:ln w="9525">
                      <a:noFill/>
                      <a:miter lim="800000"/>
                      <a:headEnd/>
                      <a:tailEnd/>
                    </a:ln>
                  </pic:spPr>
                </pic:pic>
              </a:graphicData>
            </a:graphic>
          </wp:inline>
        </w:drawing>
      </w:r>
      <w:r>
        <w:rPr>
          <w:noProof/>
        </w:rPr>
        <w:drawing>
          <wp:inline distT="0" distB="0" distL="0" distR="0">
            <wp:extent cx="998036" cy="2880116"/>
            <wp:effectExtent l="1905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998036" cy="2880116"/>
                    </a:xfrm>
                    <a:prstGeom prst="rect">
                      <a:avLst/>
                    </a:prstGeom>
                    <a:noFill/>
                    <a:ln w="9525">
                      <a:noFill/>
                      <a:miter lim="800000"/>
                      <a:headEnd/>
                      <a:tailEnd/>
                    </a:ln>
                  </pic:spPr>
                </pic:pic>
              </a:graphicData>
            </a:graphic>
          </wp:inline>
        </w:drawing>
      </w:r>
    </w:p>
    <w:p w:rsidR="00A743D1" w:rsidRDefault="00A743D1" w:rsidP="00A743D1">
      <w:pPr>
        <w:pStyle w:val="Caption"/>
      </w:pPr>
      <w:r>
        <w:t xml:space="preserve">Figure </w:t>
      </w:r>
      <w:fldSimple w:instr=" SEQ Figure \* ARABIC ">
        <w:r w:rsidR="00387EAF">
          <w:rPr>
            <w:noProof/>
          </w:rPr>
          <w:t>18</w:t>
        </w:r>
      </w:fldSimple>
      <w:r>
        <w:t>: Inject and Debug nodes.</w:t>
      </w:r>
    </w:p>
    <w:p w:rsidR="00DE3487" w:rsidRDefault="00DE3487" w:rsidP="00DE3487">
      <w:r>
        <w:t xml:space="preserve">The inject node </w:t>
      </w:r>
      <w:r w:rsidR="00A80857">
        <w:t>can be used to push data to another node. It can even be configured to do so periodically giving a sort of timing to an implementation:</w:t>
      </w:r>
    </w:p>
    <w:p w:rsidR="00A80857" w:rsidRDefault="00A80857" w:rsidP="00A80857">
      <w:pPr>
        <w:keepNext/>
        <w:jc w:val="center"/>
      </w:pPr>
      <w:r>
        <w:rPr>
          <w:noProof/>
        </w:rPr>
        <w:drawing>
          <wp:inline distT="0" distB="0" distL="0" distR="0">
            <wp:extent cx="3892047" cy="2619468"/>
            <wp:effectExtent l="19050" t="0" r="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3892722" cy="2619922"/>
                    </a:xfrm>
                    <a:prstGeom prst="rect">
                      <a:avLst/>
                    </a:prstGeom>
                    <a:noFill/>
                    <a:ln w="9525">
                      <a:noFill/>
                      <a:miter lim="800000"/>
                      <a:headEnd/>
                      <a:tailEnd/>
                    </a:ln>
                  </pic:spPr>
                </pic:pic>
              </a:graphicData>
            </a:graphic>
          </wp:inline>
        </w:drawing>
      </w:r>
    </w:p>
    <w:p w:rsidR="00A80857" w:rsidRDefault="00A80857" w:rsidP="00A80857">
      <w:pPr>
        <w:pStyle w:val="Caption"/>
      </w:pPr>
      <w:r>
        <w:t xml:space="preserve">Figure </w:t>
      </w:r>
      <w:fldSimple w:instr=" SEQ Figure \* ARABIC ">
        <w:r w:rsidR="00387EAF">
          <w:rPr>
            <w:noProof/>
          </w:rPr>
          <w:t>19</w:t>
        </w:r>
      </w:fldSimple>
      <w:r>
        <w:t>: Inject node configuration.</w:t>
      </w:r>
    </w:p>
    <w:p w:rsidR="00A80857" w:rsidRDefault="00A80857" w:rsidP="00A80857">
      <w:r>
        <w:t>Inject can be used to push strings, numbers, JSON values, etc.</w:t>
      </w:r>
    </w:p>
    <w:p w:rsidR="00A80857" w:rsidRDefault="00A80857" w:rsidP="00A80857">
      <w:r>
        <w:lastRenderedPageBreak/>
        <w:t>A Debug node is use for printing information in the debug tab under the Info and Debug section. This node is very useful to find out how a message is being transformed between two nodes. The debug node can also be used to print verbose messages or general error on a configuration:</w:t>
      </w:r>
    </w:p>
    <w:p w:rsidR="00A80857" w:rsidRDefault="00A80857" w:rsidP="00A80857">
      <w:pPr>
        <w:keepNext/>
        <w:jc w:val="center"/>
      </w:pPr>
      <w:r>
        <w:rPr>
          <w:noProof/>
        </w:rPr>
        <w:drawing>
          <wp:inline distT="0" distB="0" distL="0" distR="0">
            <wp:extent cx="3973528" cy="2005272"/>
            <wp:effectExtent l="19050" t="0" r="7922"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3974492" cy="2005758"/>
                    </a:xfrm>
                    <a:prstGeom prst="rect">
                      <a:avLst/>
                    </a:prstGeom>
                    <a:noFill/>
                    <a:ln w="9525">
                      <a:noFill/>
                      <a:miter lim="800000"/>
                      <a:headEnd/>
                      <a:tailEnd/>
                    </a:ln>
                  </pic:spPr>
                </pic:pic>
              </a:graphicData>
            </a:graphic>
          </wp:inline>
        </w:drawing>
      </w:r>
    </w:p>
    <w:p w:rsidR="00A80857" w:rsidRDefault="00A80857" w:rsidP="00A80857">
      <w:pPr>
        <w:pStyle w:val="Caption"/>
      </w:pPr>
      <w:r>
        <w:t xml:space="preserve">Figure </w:t>
      </w:r>
      <w:fldSimple w:instr=" SEQ Figure \* ARABIC ">
        <w:r w:rsidR="00387EAF">
          <w:rPr>
            <w:noProof/>
          </w:rPr>
          <w:t>20</w:t>
        </w:r>
      </w:fldSimple>
      <w:r>
        <w:t>: Debug node configuration.</w:t>
      </w:r>
    </w:p>
    <w:p w:rsidR="00A80857" w:rsidRDefault="00A80857" w:rsidP="00A80857">
      <w:r>
        <w:t>An example of an inject node directly connected to a debug node printing a number (we are using the default configuration on each node):</w:t>
      </w:r>
    </w:p>
    <w:p w:rsidR="00A80857" w:rsidRDefault="00A80857" w:rsidP="00A80857">
      <w:pPr>
        <w:keepNext/>
        <w:jc w:val="center"/>
      </w:pPr>
      <w:r>
        <w:rPr>
          <w:noProof/>
        </w:rPr>
        <w:drawing>
          <wp:inline distT="0" distB="0" distL="0" distR="0">
            <wp:extent cx="4844094" cy="1313034"/>
            <wp:effectExtent l="19050" t="0" r="0"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4847604" cy="1313985"/>
                    </a:xfrm>
                    <a:prstGeom prst="rect">
                      <a:avLst/>
                    </a:prstGeom>
                    <a:noFill/>
                    <a:ln w="9525">
                      <a:noFill/>
                      <a:miter lim="800000"/>
                      <a:headEnd/>
                      <a:tailEnd/>
                    </a:ln>
                  </pic:spPr>
                </pic:pic>
              </a:graphicData>
            </a:graphic>
          </wp:inline>
        </w:drawing>
      </w:r>
    </w:p>
    <w:p w:rsidR="00A80857" w:rsidRPr="00A80857" w:rsidRDefault="00A80857" w:rsidP="00A80857">
      <w:pPr>
        <w:pStyle w:val="Caption"/>
      </w:pPr>
      <w:r>
        <w:t xml:space="preserve">Figure </w:t>
      </w:r>
      <w:fldSimple w:instr=" SEQ Figure \* ARABIC ">
        <w:r w:rsidR="00387EAF">
          <w:rPr>
            <w:noProof/>
          </w:rPr>
          <w:t>21</w:t>
        </w:r>
      </w:fldSimple>
      <w:r>
        <w:t>: Inject and Debug nodes example.</w:t>
      </w:r>
    </w:p>
    <w:p w:rsidR="00523555" w:rsidRDefault="00523555" w:rsidP="00523555">
      <w:pPr>
        <w:pStyle w:val="Heading1"/>
      </w:pPr>
      <w:bookmarkStart w:id="16" w:name="_Toc424659028"/>
      <w:r>
        <w:lastRenderedPageBreak/>
        <w:t>What is a flow?</w:t>
      </w:r>
      <w:bookmarkEnd w:id="16"/>
    </w:p>
    <w:p w:rsidR="00AE1B8B" w:rsidRDefault="00546A2D" w:rsidP="00AE1B8B">
      <w:r>
        <w:t>A Flow is the result of connecting two or more nodes together to achieve a result.</w:t>
      </w:r>
    </w:p>
    <w:p w:rsidR="00546A2D" w:rsidRDefault="00546A2D" w:rsidP="00AE1B8B">
      <w:r>
        <w:t>Flows are unidirectional, so if a bidirectional communication is needed, a second flow needs to be added to create the second direction of communication.</w:t>
      </w:r>
    </w:p>
    <w:p w:rsidR="00546A2D" w:rsidRDefault="00546A2D" w:rsidP="00AE1B8B">
      <w:r>
        <w:t>The following are examples of a unidirectional flow:</w:t>
      </w:r>
    </w:p>
    <w:p w:rsidR="00546A2D" w:rsidRDefault="00546A2D" w:rsidP="00546A2D">
      <w:pPr>
        <w:keepNext/>
        <w:jc w:val="center"/>
      </w:pPr>
      <w:r>
        <w:rPr>
          <w:noProof/>
        </w:rPr>
        <w:drawing>
          <wp:inline distT="0" distB="0" distL="0" distR="0">
            <wp:extent cx="2825987" cy="653143"/>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2828119" cy="653636"/>
                    </a:xfrm>
                    <a:prstGeom prst="rect">
                      <a:avLst/>
                    </a:prstGeom>
                    <a:noFill/>
                    <a:ln w="9525">
                      <a:noFill/>
                      <a:miter lim="800000"/>
                      <a:headEnd/>
                      <a:tailEnd/>
                    </a:ln>
                  </pic:spPr>
                </pic:pic>
              </a:graphicData>
            </a:graphic>
          </wp:inline>
        </w:drawing>
      </w:r>
    </w:p>
    <w:p w:rsidR="00546A2D" w:rsidRDefault="00546A2D" w:rsidP="00546A2D">
      <w:pPr>
        <w:pStyle w:val="Caption"/>
      </w:pPr>
      <w:bookmarkStart w:id="17" w:name="_Ref423533424"/>
      <w:r>
        <w:t xml:space="preserve">Figure </w:t>
      </w:r>
      <w:fldSimple w:instr=" SEQ Figure \* ARABIC ">
        <w:r w:rsidR="00387EAF">
          <w:rPr>
            <w:noProof/>
          </w:rPr>
          <w:t>22</w:t>
        </w:r>
      </w:fldSimple>
      <w:bookmarkEnd w:id="17"/>
      <w:r>
        <w:t xml:space="preserve">: </w:t>
      </w:r>
      <w:bookmarkStart w:id="18" w:name="_Ref423533418"/>
      <w:r>
        <w:t>Unidirectional flow.</w:t>
      </w:r>
      <w:bookmarkEnd w:id="18"/>
    </w:p>
    <w:p w:rsidR="00546A2D" w:rsidRDefault="00546A2D" w:rsidP="00AE1B8B">
      <w:r>
        <w:t>And a bidirectional flow:</w:t>
      </w:r>
    </w:p>
    <w:p w:rsidR="00546A2D" w:rsidRDefault="00546A2D" w:rsidP="00546A2D">
      <w:pPr>
        <w:keepNext/>
        <w:jc w:val="center"/>
      </w:pPr>
      <w:r>
        <w:rPr>
          <w:noProof/>
        </w:rPr>
        <w:drawing>
          <wp:inline distT="0" distB="0" distL="0" distR="0">
            <wp:extent cx="2789881" cy="157759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2791840" cy="1578699"/>
                    </a:xfrm>
                    <a:prstGeom prst="rect">
                      <a:avLst/>
                    </a:prstGeom>
                    <a:noFill/>
                    <a:ln w="9525">
                      <a:noFill/>
                      <a:miter lim="800000"/>
                      <a:headEnd/>
                      <a:tailEnd/>
                    </a:ln>
                  </pic:spPr>
                </pic:pic>
              </a:graphicData>
            </a:graphic>
          </wp:inline>
        </w:drawing>
      </w:r>
    </w:p>
    <w:p w:rsidR="00546A2D" w:rsidRDefault="00546A2D" w:rsidP="00546A2D">
      <w:pPr>
        <w:pStyle w:val="Caption"/>
      </w:pPr>
      <w:r>
        <w:t xml:space="preserve">Figure </w:t>
      </w:r>
      <w:fldSimple w:instr=" SEQ Figure \* ARABIC ">
        <w:r w:rsidR="00387EAF">
          <w:rPr>
            <w:noProof/>
          </w:rPr>
          <w:t>23</w:t>
        </w:r>
      </w:fldSimple>
      <w:r>
        <w:t>: Bidirectional flow.</w:t>
      </w:r>
    </w:p>
    <w:p w:rsidR="00546A2D" w:rsidRDefault="00546A2D" w:rsidP="00AE730C">
      <w:r>
        <w:t>Flows can be very simple</w:t>
      </w:r>
      <w:r w:rsidR="00027DC2">
        <w:t>,</w:t>
      </w:r>
      <w:r>
        <w:t xml:space="preserve"> as in the two previous examples, but they can also be much more complex depending on the </w:t>
      </w:r>
      <w:r w:rsidR="00AE730C">
        <w:t>application being develop</w:t>
      </w:r>
      <w:r w:rsidR="00027DC2">
        <w:t>ed</w:t>
      </w:r>
      <w:r w:rsidR="00AE730C">
        <w:t>:</w:t>
      </w:r>
    </w:p>
    <w:p w:rsidR="00AE730C" w:rsidRDefault="00F50351" w:rsidP="00AE730C">
      <w:pPr>
        <w:keepNext/>
        <w:jc w:val="center"/>
      </w:pPr>
      <w:r>
        <w:rPr>
          <w:noProof/>
        </w:rPr>
        <w:drawing>
          <wp:inline distT="0" distB="0" distL="0" distR="0">
            <wp:extent cx="5732145" cy="1977082"/>
            <wp:effectExtent l="19050" t="0" r="190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a:off x="0" y="0"/>
                      <a:ext cx="5732145" cy="1977082"/>
                    </a:xfrm>
                    <a:prstGeom prst="rect">
                      <a:avLst/>
                    </a:prstGeom>
                    <a:noFill/>
                    <a:ln w="9525">
                      <a:noFill/>
                      <a:miter lim="800000"/>
                      <a:headEnd/>
                      <a:tailEnd/>
                    </a:ln>
                  </pic:spPr>
                </pic:pic>
              </a:graphicData>
            </a:graphic>
          </wp:inline>
        </w:drawing>
      </w:r>
    </w:p>
    <w:p w:rsidR="00AE730C" w:rsidRDefault="00AE730C" w:rsidP="00AE730C">
      <w:pPr>
        <w:pStyle w:val="Caption"/>
      </w:pPr>
      <w:r>
        <w:t xml:space="preserve">Figure </w:t>
      </w:r>
      <w:fldSimple w:instr=" SEQ Figure \* ARABIC ">
        <w:r w:rsidR="00387EAF">
          <w:rPr>
            <w:noProof/>
          </w:rPr>
          <w:t>24</w:t>
        </w:r>
      </w:fldSimple>
      <w:r>
        <w:t>: Example of a more complex flow</w:t>
      </w:r>
      <w:r w:rsidR="00F50351">
        <w:t xml:space="preserve"> (Modbus gateway configuration)</w:t>
      </w:r>
      <w:r>
        <w:t>.</w:t>
      </w:r>
    </w:p>
    <w:p w:rsidR="00523555" w:rsidRDefault="00523555" w:rsidP="00F50351">
      <w:pPr>
        <w:pStyle w:val="Heading1"/>
      </w:pPr>
      <w:bookmarkStart w:id="19" w:name="_Toc424659029"/>
      <w:r>
        <w:lastRenderedPageBreak/>
        <w:t>What is a message?</w:t>
      </w:r>
      <w:bookmarkEnd w:id="19"/>
    </w:p>
    <w:p w:rsidR="00F50351" w:rsidRDefault="00F50351" w:rsidP="00F50351">
      <w:r>
        <w:t>A message is the package of information transferred between two nodes. It is important to understand the message format in order to be able to work with the information contained on the message.</w:t>
      </w:r>
    </w:p>
    <w:p w:rsidR="008B48A4" w:rsidRDefault="008B48A4" w:rsidP="008B48A4">
      <w:pPr>
        <w:pStyle w:val="Heading2"/>
      </w:pPr>
      <w:bookmarkStart w:id="20" w:name="_Toc424659030"/>
      <w:r>
        <w:t>Single message</w:t>
      </w:r>
      <w:r w:rsidR="00D61AFA">
        <w:t xml:space="preserve"> structure</w:t>
      </w:r>
      <w:bookmarkEnd w:id="20"/>
    </w:p>
    <w:p w:rsidR="00F50351" w:rsidRDefault="00F50351" w:rsidP="00F50351">
      <w:pPr>
        <w:rPr>
          <w:rStyle w:val="debug-message-payload"/>
          <w:color w:val="000000"/>
        </w:rPr>
      </w:pPr>
      <w:r w:rsidRPr="00F50351">
        <w:rPr>
          <w:rStyle w:val="debug-message-payload"/>
          <w:color w:val="000000"/>
        </w:rPr>
        <w:t xml:space="preserve">A message between two nodes is called </w:t>
      </w:r>
      <w:r w:rsidRPr="00F50351">
        <w:rPr>
          <w:rStyle w:val="debug-message-payload"/>
          <w:b/>
          <w:color w:val="000000"/>
        </w:rPr>
        <w:t>msg</w:t>
      </w:r>
      <w:r w:rsidR="00027DC2">
        <w:rPr>
          <w:rStyle w:val="debug-message-payload"/>
          <w:color w:val="000000"/>
        </w:rPr>
        <w:t>. T</w:t>
      </w:r>
      <w:r>
        <w:rPr>
          <w:rStyle w:val="debug-message-payload"/>
          <w:color w:val="000000"/>
        </w:rPr>
        <w:t xml:space="preserve">his </w:t>
      </w:r>
      <w:r w:rsidRPr="00F50351">
        <w:rPr>
          <w:rStyle w:val="debug-message-payload"/>
          <w:color w:val="000000"/>
        </w:rPr>
        <w:t>object contains several sub</w:t>
      </w:r>
      <w:r>
        <w:rPr>
          <w:rStyle w:val="debug-message-payload"/>
          <w:color w:val="000000"/>
        </w:rPr>
        <w:t xml:space="preserve"> </w:t>
      </w:r>
      <w:r w:rsidRPr="00F50351">
        <w:rPr>
          <w:rStyle w:val="debug-message-payload"/>
          <w:color w:val="000000"/>
        </w:rPr>
        <w:t xml:space="preserve">items or keys (every msg is </w:t>
      </w:r>
      <w:r>
        <w:rPr>
          <w:rStyle w:val="debug-message-payload"/>
          <w:color w:val="000000"/>
        </w:rPr>
        <w:t>actually a table on Lua, but it</w:t>
      </w:r>
      <w:r w:rsidRPr="00F50351">
        <w:rPr>
          <w:rStyle w:val="debug-message-payload"/>
          <w:color w:val="000000"/>
        </w:rPr>
        <w:t xml:space="preserve"> can</w:t>
      </w:r>
      <w:r>
        <w:rPr>
          <w:rStyle w:val="debug-message-payload"/>
          <w:color w:val="000000"/>
        </w:rPr>
        <w:t xml:space="preserve"> be seen</w:t>
      </w:r>
      <w:r w:rsidRPr="00F50351">
        <w:rPr>
          <w:rStyle w:val="debug-message-payload"/>
          <w:color w:val="000000"/>
        </w:rPr>
        <w:t xml:space="preserve"> as a json message). </w:t>
      </w:r>
      <w:r w:rsidR="008B48A4">
        <w:rPr>
          <w:rStyle w:val="debug-message-payload"/>
          <w:color w:val="000000"/>
        </w:rPr>
        <w:t>See the below example:</w:t>
      </w:r>
    </w:p>
    <w:p w:rsidR="00F83F01" w:rsidRDefault="00F50351" w:rsidP="00F83F01">
      <w:pPr>
        <w:keepNext/>
        <w:jc w:val="center"/>
      </w:pPr>
      <w:r>
        <w:rPr>
          <w:noProof/>
        </w:rPr>
        <w:drawing>
          <wp:inline distT="0" distB="0" distL="0" distR="0">
            <wp:extent cx="2843530" cy="4921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srcRect/>
                    <a:stretch>
                      <a:fillRect/>
                    </a:stretch>
                  </pic:blipFill>
                  <pic:spPr bwMode="auto">
                    <a:xfrm>
                      <a:off x="0" y="0"/>
                      <a:ext cx="2843530" cy="492125"/>
                    </a:xfrm>
                    <a:prstGeom prst="rect">
                      <a:avLst/>
                    </a:prstGeom>
                    <a:noFill/>
                    <a:ln w="9525">
                      <a:noFill/>
                      <a:miter lim="800000"/>
                      <a:headEnd/>
                      <a:tailEnd/>
                    </a:ln>
                  </pic:spPr>
                </pic:pic>
              </a:graphicData>
            </a:graphic>
          </wp:inline>
        </w:drawing>
      </w:r>
    </w:p>
    <w:p w:rsidR="00F50351" w:rsidRDefault="00F83F01" w:rsidP="00F83F01">
      <w:pPr>
        <w:pStyle w:val="Caption"/>
        <w:rPr>
          <w:rStyle w:val="debug-message-payload"/>
        </w:rPr>
      </w:pPr>
      <w:r>
        <w:t xml:space="preserve">Figure </w:t>
      </w:r>
      <w:fldSimple w:instr=" SEQ Figure \* ARABIC ">
        <w:r w:rsidR="00387EAF">
          <w:rPr>
            <w:noProof/>
          </w:rPr>
          <w:t>25</w:t>
        </w:r>
      </w:fldSimple>
      <w:r>
        <w:t>: Simple example.</w:t>
      </w:r>
    </w:p>
    <w:p w:rsidR="00F83F01" w:rsidRDefault="008B48A4" w:rsidP="00F83F01">
      <w:pPr>
        <w:keepNext/>
        <w:jc w:val="center"/>
      </w:pPr>
      <w:r>
        <w:rPr>
          <w:noProof/>
        </w:rPr>
        <w:drawing>
          <wp:inline distT="0" distB="0" distL="0" distR="0">
            <wp:extent cx="3558163" cy="2629329"/>
            <wp:effectExtent l="19050" t="0" r="4187"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srcRect/>
                    <a:stretch>
                      <a:fillRect/>
                    </a:stretch>
                  </pic:blipFill>
                  <pic:spPr bwMode="auto">
                    <a:xfrm>
                      <a:off x="0" y="0"/>
                      <a:ext cx="3557980" cy="2629194"/>
                    </a:xfrm>
                    <a:prstGeom prst="rect">
                      <a:avLst/>
                    </a:prstGeom>
                    <a:noFill/>
                    <a:ln w="9525">
                      <a:noFill/>
                      <a:miter lim="800000"/>
                      <a:headEnd/>
                      <a:tailEnd/>
                    </a:ln>
                  </pic:spPr>
                </pic:pic>
              </a:graphicData>
            </a:graphic>
          </wp:inline>
        </w:drawing>
      </w:r>
    </w:p>
    <w:p w:rsidR="008B48A4" w:rsidRDefault="00F83F01" w:rsidP="00F83F01">
      <w:pPr>
        <w:pStyle w:val="Caption"/>
        <w:rPr>
          <w:rStyle w:val="debug-message-payload"/>
        </w:rPr>
      </w:pPr>
      <w:r>
        <w:t xml:space="preserve">Figure </w:t>
      </w:r>
      <w:fldSimple w:instr=" SEQ Figure \* ARABIC ">
        <w:r w:rsidR="00387EAF">
          <w:rPr>
            <w:noProof/>
          </w:rPr>
          <w:t>26</w:t>
        </w:r>
      </w:fldSimple>
      <w:r>
        <w:t>: Inject configuration.</w:t>
      </w:r>
    </w:p>
    <w:p w:rsidR="00F83F01" w:rsidRDefault="008B48A4" w:rsidP="00F83F01">
      <w:pPr>
        <w:keepNext/>
        <w:jc w:val="center"/>
      </w:pPr>
      <w:r>
        <w:rPr>
          <w:noProof/>
        </w:rPr>
        <w:drawing>
          <wp:inline distT="0" distB="0" distL="0" distR="0">
            <wp:extent cx="3702587" cy="185894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srcRect/>
                    <a:stretch>
                      <a:fillRect/>
                    </a:stretch>
                  </pic:blipFill>
                  <pic:spPr bwMode="auto">
                    <a:xfrm>
                      <a:off x="0" y="0"/>
                      <a:ext cx="3706187" cy="1860752"/>
                    </a:xfrm>
                    <a:prstGeom prst="rect">
                      <a:avLst/>
                    </a:prstGeom>
                    <a:noFill/>
                    <a:ln w="9525">
                      <a:noFill/>
                      <a:miter lim="800000"/>
                      <a:headEnd/>
                      <a:tailEnd/>
                    </a:ln>
                  </pic:spPr>
                </pic:pic>
              </a:graphicData>
            </a:graphic>
          </wp:inline>
        </w:drawing>
      </w:r>
    </w:p>
    <w:p w:rsidR="00F50351" w:rsidRDefault="00F83F01" w:rsidP="00F83F01">
      <w:pPr>
        <w:pStyle w:val="Caption"/>
        <w:rPr>
          <w:rStyle w:val="debug-message-payload"/>
        </w:rPr>
      </w:pPr>
      <w:r>
        <w:t xml:space="preserve">Figure </w:t>
      </w:r>
      <w:fldSimple w:instr=" SEQ Figure \* ARABIC ">
        <w:r w:rsidR="00387EAF">
          <w:rPr>
            <w:noProof/>
          </w:rPr>
          <w:t>27</w:t>
        </w:r>
      </w:fldSimple>
      <w:r>
        <w:t>: Debug configuration.</w:t>
      </w:r>
    </w:p>
    <w:p w:rsidR="008B48A4" w:rsidRPr="00F50351" w:rsidRDefault="008B48A4" w:rsidP="008B48A4">
      <w:pPr>
        <w:rPr>
          <w:rStyle w:val="debug-message-payload"/>
        </w:rPr>
      </w:pPr>
      <w:r w:rsidRPr="00F50351">
        <w:rPr>
          <w:rStyle w:val="debug-message-payload"/>
          <w:color w:val="000000"/>
        </w:rPr>
        <w:lastRenderedPageBreak/>
        <w:t xml:space="preserve">The following message is passed directly from an inject node to a debug node which is </w:t>
      </w:r>
      <w:r w:rsidR="00027DC2">
        <w:rPr>
          <w:rStyle w:val="debug-message-payload"/>
          <w:color w:val="000000"/>
        </w:rPr>
        <w:t>displaying</w:t>
      </w:r>
      <w:r w:rsidRPr="00F50351">
        <w:rPr>
          <w:rStyle w:val="debug-message-payload"/>
          <w:color w:val="000000"/>
        </w:rPr>
        <w:t xml:space="preserve"> the full package and not only the payload:</w:t>
      </w:r>
    </w:p>
    <w:p w:rsidR="00F50351" w:rsidRPr="00F50351" w:rsidRDefault="00F50351" w:rsidP="00F50351">
      <w:pPr>
        <w:rPr>
          <w:rStyle w:val="debug-message-payload"/>
        </w:rPr>
      </w:pPr>
      <w:r>
        <w:rPr>
          <w:rStyle w:val="debug-message-payload"/>
          <w:color w:val="000000"/>
        </w:rPr>
        <w:t xml:space="preserve">(Message) created by: f876d25b.7e67f8 </w:t>
      </w:r>
    </w:p>
    <w:p w:rsidR="00F50351" w:rsidRPr="00F50351" w:rsidRDefault="00F50351" w:rsidP="00F50351">
      <w:pPr>
        <w:rPr>
          <w:rStyle w:val="debug-message-payload"/>
        </w:rPr>
      </w:pPr>
      <w:r>
        <w:rPr>
          <w:rStyle w:val="debug-message-payload"/>
          <w:color w:val="000000"/>
        </w:rPr>
        <w:t>Public properties: { payload = { val2 = 2, val1 = 1 }, timestamp = 1435340486, topic = "InjectTopic" } Private properties: { }</w:t>
      </w:r>
    </w:p>
    <w:p w:rsidR="00F50351" w:rsidRPr="00F50351" w:rsidRDefault="008B48A4" w:rsidP="00F50351">
      <w:pPr>
        <w:rPr>
          <w:rStyle w:val="debug-message-payload"/>
        </w:rPr>
      </w:pPr>
      <w:r>
        <w:rPr>
          <w:rStyle w:val="debug-message-payload"/>
          <w:color w:val="000000"/>
        </w:rPr>
        <w:t xml:space="preserve">For the </w:t>
      </w:r>
      <w:r w:rsidR="00C61A10">
        <w:rPr>
          <w:rStyle w:val="debug-message-payload"/>
          <w:color w:val="000000"/>
        </w:rPr>
        <w:t>objective</w:t>
      </w:r>
      <w:r>
        <w:rPr>
          <w:rStyle w:val="debug-message-payload"/>
          <w:color w:val="000000"/>
        </w:rPr>
        <w:t xml:space="preserve"> of this </w:t>
      </w:r>
      <w:r w:rsidR="00F83F01">
        <w:rPr>
          <w:rStyle w:val="debug-message-payload"/>
          <w:color w:val="000000"/>
        </w:rPr>
        <w:t>document</w:t>
      </w:r>
      <w:r>
        <w:rPr>
          <w:rStyle w:val="debug-message-payload"/>
          <w:color w:val="000000"/>
        </w:rPr>
        <w:t>, let</w:t>
      </w:r>
      <w:r w:rsidR="00027DC2">
        <w:rPr>
          <w:rStyle w:val="debug-message-payload"/>
          <w:color w:val="000000"/>
        </w:rPr>
        <w:t>'s only focus</w:t>
      </w:r>
      <w:r w:rsidR="00F83F01">
        <w:rPr>
          <w:rStyle w:val="debug-message-payload"/>
          <w:color w:val="000000"/>
        </w:rPr>
        <w:t xml:space="preserve"> on</w:t>
      </w:r>
      <w:r w:rsidR="00027DC2">
        <w:rPr>
          <w:rStyle w:val="debug-message-payload"/>
          <w:color w:val="000000"/>
        </w:rPr>
        <w:t xml:space="preserve"> the "P</w:t>
      </w:r>
      <w:r>
        <w:rPr>
          <w:rStyle w:val="debug-message-payload"/>
          <w:color w:val="000000"/>
        </w:rPr>
        <w:t>ublic properties</w:t>
      </w:r>
      <w:r w:rsidR="00027DC2">
        <w:rPr>
          <w:rStyle w:val="debug-message-payload"/>
          <w:color w:val="000000"/>
        </w:rPr>
        <w:t>"</w:t>
      </w:r>
      <w:r>
        <w:rPr>
          <w:rStyle w:val="debug-message-payload"/>
          <w:color w:val="000000"/>
        </w:rPr>
        <w:t xml:space="preserve"> of the message</w:t>
      </w:r>
      <w:r w:rsidR="00F50351" w:rsidRPr="00F50351">
        <w:rPr>
          <w:rStyle w:val="debug-message-payload"/>
          <w:color w:val="000000"/>
        </w:rPr>
        <w:t>. The Public properties contain three items: payload, timestamp and topic</w:t>
      </w:r>
    </w:p>
    <w:p w:rsidR="008B48A4" w:rsidRPr="008B48A4" w:rsidRDefault="00F50351" w:rsidP="008B48A4">
      <w:pPr>
        <w:pStyle w:val="ListParagraph"/>
        <w:numPr>
          <w:ilvl w:val="0"/>
          <w:numId w:val="13"/>
        </w:numPr>
        <w:rPr>
          <w:rStyle w:val="debug-message-payload"/>
          <w:color w:val="000000"/>
        </w:rPr>
      </w:pPr>
      <w:r w:rsidRPr="008B48A4">
        <w:rPr>
          <w:rStyle w:val="debug-message-payload"/>
          <w:color w:val="000000"/>
        </w:rPr>
        <w:t xml:space="preserve">The </w:t>
      </w:r>
      <w:r w:rsidRPr="008B48A4">
        <w:rPr>
          <w:rStyle w:val="debug-message-payload"/>
          <w:b/>
          <w:color w:val="000000"/>
        </w:rPr>
        <w:t>payload</w:t>
      </w:r>
      <w:r w:rsidRPr="008B48A4">
        <w:rPr>
          <w:rStyle w:val="debug-message-payload"/>
          <w:color w:val="000000"/>
        </w:rPr>
        <w:t xml:space="preserve"> is the actual content of the message</w:t>
      </w:r>
    </w:p>
    <w:p w:rsidR="008B48A4" w:rsidRPr="008B48A4" w:rsidRDefault="008B48A4" w:rsidP="008B48A4">
      <w:pPr>
        <w:pStyle w:val="ListParagraph"/>
        <w:numPr>
          <w:ilvl w:val="0"/>
          <w:numId w:val="13"/>
        </w:numPr>
        <w:rPr>
          <w:rStyle w:val="debug-message-payload"/>
          <w:color w:val="000000"/>
        </w:rPr>
      </w:pPr>
      <w:r w:rsidRPr="008B48A4">
        <w:rPr>
          <w:rStyle w:val="debug-message-payload"/>
          <w:color w:val="000000"/>
        </w:rPr>
        <w:t>T</w:t>
      </w:r>
      <w:r w:rsidR="00F50351" w:rsidRPr="008B48A4">
        <w:rPr>
          <w:rStyle w:val="debug-message-payload"/>
          <w:color w:val="000000"/>
        </w:rPr>
        <w:t xml:space="preserve">he </w:t>
      </w:r>
      <w:r w:rsidR="00F50351" w:rsidRPr="008B48A4">
        <w:rPr>
          <w:rStyle w:val="debug-message-payload"/>
          <w:b/>
          <w:color w:val="000000"/>
        </w:rPr>
        <w:t>timestamp</w:t>
      </w:r>
      <w:r w:rsidR="00F50351" w:rsidRPr="008B48A4">
        <w:rPr>
          <w:rStyle w:val="debug-message-payload"/>
          <w:color w:val="000000"/>
        </w:rPr>
        <w:t xml:space="preserve"> is the time of creation of the message (it is in a Linux format)</w:t>
      </w:r>
    </w:p>
    <w:p w:rsidR="00F50351" w:rsidRPr="00F50351" w:rsidRDefault="008B48A4" w:rsidP="008B48A4">
      <w:pPr>
        <w:pStyle w:val="ListParagraph"/>
        <w:numPr>
          <w:ilvl w:val="0"/>
          <w:numId w:val="13"/>
        </w:numPr>
        <w:rPr>
          <w:rStyle w:val="debug-message-payload"/>
        </w:rPr>
      </w:pPr>
      <w:r w:rsidRPr="008B48A4">
        <w:rPr>
          <w:rStyle w:val="debug-message-payload"/>
          <w:color w:val="000000"/>
        </w:rPr>
        <w:t>T</w:t>
      </w:r>
      <w:r w:rsidR="00F50351" w:rsidRPr="008B48A4">
        <w:rPr>
          <w:rStyle w:val="debug-message-payload"/>
          <w:color w:val="000000"/>
        </w:rPr>
        <w:t xml:space="preserve">he </w:t>
      </w:r>
      <w:r w:rsidR="00F50351" w:rsidRPr="008B48A4">
        <w:rPr>
          <w:rStyle w:val="debug-message-payload"/>
          <w:b/>
          <w:color w:val="000000"/>
        </w:rPr>
        <w:t>topic</w:t>
      </w:r>
      <w:r w:rsidR="00F50351" w:rsidRPr="008B48A4">
        <w:rPr>
          <w:rStyle w:val="debug-message-payload"/>
          <w:color w:val="000000"/>
        </w:rPr>
        <w:t xml:space="preserve"> is just a tag that will help recognize between two packages in the future</w:t>
      </w:r>
    </w:p>
    <w:p w:rsidR="00F50351" w:rsidRPr="00F50351" w:rsidRDefault="008B48A4" w:rsidP="00F50351">
      <w:pPr>
        <w:rPr>
          <w:rStyle w:val="debug-message-payload"/>
        </w:rPr>
      </w:pPr>
      <w:r>
        <w:rPr>
          <w:rStyle w:val="debug-message-payload"/>
          <w:color w:val="000000"/>
        </w:rPr>
        <w:t>For this explanation, the message can be seen as the following structure:</w:t>
      </w:r>
      <w:r w:rsidR="00F50351" w:rsidRPr="00F50351">
        <w:rPr>
          <w:rStyle w:val="debug-message-payload"/>
          <w:color w:val="000000"/>
        </w:rPr>
        <w:t> </w:t>
      </w:r>
    </w:p>
    <w:p w:rsidR="00F50351" w:rsidRPr="00F50351" w:rsidRDefault="00F50351" w:rsidP="00F50351">
      <w:pPr>
        <w:rPr>
          <w:rStyle w:val="debug-message-payload"/>
        </w:rPr>
      </w:pPr>
      <w:r w:rsidRPr="00F50351">
        <w:rPr>
          <w:rStyle w:val="debug-message-payload"/>
          <w:color w:val="000000"/>
        </w:rPr>
        <w:t>{msg = { payload = { val2 = 2, val1 = 1 }, timestamp = 1435339549, topic = "InjectTopic" }}</w:t>
      </w:r>
    </w:p>
    <w:p w:rsidR="001A5B87" w:rsidRDefault="008B48A4" w:rsidP="00F50351">
      <w:pPr>
        <w:rPr>
          <w:rStyle w:val="debug-message-payload"/>
          <w:color w:val="000000"/>
        </w:rPr>
      </w:pPr>
      <w:r>
        <w:rPr>
          <w:rStyle w:val="debug-message-payload"/>
          <w:color w:val="000000"/>
        </w:rPr>
        <w:t>I</w:t>
      </w:r>
      <w:r w:rsidR="00F50351" w:rsidRPr="00F50351">
        <w:rPr>
          <w:rStyle w:val="debug-message-payload"/>
          <w:color w:val="000000"/>
        </w:rPr>
        <w:t>n or</w:t>
      </w:r>
      <w:r>
        <w:rPr>
          <w:rStyle w:val="debug-message-payload"/>
          <w:color w:val="000000"/>
        </w:rPr>
        <w:t xml:space="preserve">der to access the payload we need to </w:t>
      </w:r>
      <w:r w:rsidR="00F50351" w:rsidRPr="00F50351">
        <w:rPr>
          <w:rStyle w:val="debug-message-payload"/>
          <w:color w:val="000000"/>
        </w:rPr>
        <w:t xml:space="preserve">refer to it as </w:t>
      </w:r>
      <w:r w:rsidR="00F50351" w:rsidRPr="008B48A4">
        <w:rPr>
          <w:rStyle w:val="debug-message-payload"/>
          <w:b/>
          <w:color w:val="000000"/>
        </w:rPr>
        <w:t>msg.payload</w:t>
      </w:r>
    </w:p>
    <w:p w:rsidR="001A5B87" w:rsidRDefault="001A5B87" w:rsidP="00F50351">
      <w:pPr>
        <w:rPr>
          <w:rStyle w:val="debug-message-payload"/>
          <w:color w:val="000000"/>
        </w:rPr>
      </w:pPr>
      <w:r>
        <w:rPr>
          <w:rStyle w:val="debug-message-payload"/>
          <w:color w:val="000000"/>
        </w:rPr>
        <w:t>I</w:t>
      </w:r>
      <w:r w:rsidR="00F50351" w:rsidRPr="00F50351">
        <w:rPr>
          <w:rStyle w:val="debug-message-payload"/>
          <w:color w:val="000000"/>
        </w:rPr>
        <w:t>n o</w:t>
      </w:r>
      <w:r w:rsidR="008B48A4">
        <w:rPr>
          <w:rStyle w:val="debug-message-payload"/>
          <w:color w:val="000000"/>
        </w:rPr>
        <w:t>rder to access the timestamp we need to</w:t>
      </w:r>
      <w:r w:rsidR="00F50351" w:rsidRPr="00F50351">
        <w:rPr>
          <w:rStyle w:val="debug-message-payload"/>
          <w:color w:val="000000"/>
        </w:rPr>
        <w:t xml:space="preserve"> refer to it as </w:t>
      </w:r>
      <w:r w:rsidR="00F50351" w:rsidRPr="008B48A4">
        <w:rPr>
          <w:rStyle w:val="debug-message-payload"/>
          <w:b/>
          <w:color w:val="000000"/>
        </w:rPr>
        <w:t>msg.timestamp</w:t>
      </w:r>
    </w:p>
    <w:p w:rsidR="008B48A4" w:rsidRDefault="001A5B87" w:rsidP="00F50351">
      <w:pPr>
        <w:rPr>
          <w:rStyle w:val="debug-message-payload"/>
          <w:color w:val="000000"/>
        </w:rPr>
      </w:pPr>
      <w:r>
        <w:rPr>
          <w:rStyle w:val="debug-message-payload"/>
          <w:color w:val="000000"/>
        </w:rPr>
        <w:t>I</w:t>
      </w:r>
      <w:r w:rsidR="00F50351" w:rsidRPr="00F50351">
        <w:rPr>
          <w:rStyle w:val="debug-message-payload"/>
          <w:color w:val="000000"/>
        </w:rPr>
        <w:t xml:space="preserve">n order to access the topic </w:t>
      </w:r>
      <w:r w:rsidR="008B48A4">
        <w:rPr>
          <w:rStyle w:val="debug-message-payload"/>
          <w:color w:val="000000"/>
        </w:rPr>
        <w:t xml:space="preserve">we need to </w:t>
      </w:r>
      <w:r w:rsidR="00F50351" w:rsidRPr="00F50351">
        <w:rPr>
          <w:rStyle w:val="debug-message-payload"/>
          <w:color w:val="000000"/>
        </w:rPr>
        <w:t xml:space="preserve">refer to it as </w:t>
      </w:r>
      <w:r w:rsidR="00F50351" w:rsidRPr="008B48A4">
        <w:rPr>
          <w:rStyle w:val="debug-message-payload"/>
          <w:b/>
          <w:color w:val="000000"/>
        </w:rPr>
        <w:t>msg.topic</w:t>
      </w:r>
    </w:p>
    <w:p w:rsidR="00F50351" w:rsidRDefault="00F50351" w:rsidP="00F50351">
      <w:pPr>
        <w:rPr>
          <w:rStyle w:val="debug-message-payload"/>
          <w:b/>
          <w:color w:val="000000"/>
        </w:rPr>
      </w:pPr>
      <w:r w:rsidRPr="00F50351">
        <w:rPr>
          <w:rStyle w:val="debug-message-payload"/>
          <w:color w:val="000000"/>
        </w:rPr>
        <w:t xml:space="preserve">In order to access </w:t>
      </w:r>
      <w:r w:rsidRPr="008B48A4">
        <w:rPr>
          <w:rStyle w:val="debug-message-payload"/>
          <w:b/>
          <w:color w:val="000000"/>
        </w:rPr>
        <w:t>val1</w:t>
      </w:r>
      <w:r w:rsidR="008B48A4">
        <w:rPr>
          <w:rStyle w:val="debug-message-payload"/>
          <w:color w:val="000000"/>
        </w:rPr>
        <w:t xml:space="preserve"> of payload we </w:t>
      </w:r>
      <w:r w:rsidRPr="00F50351">
        <w:rPr>
          <w:rStyle w:val="debug-message-payload"/>
          <w:color w:val="000000"/>
        </w:rPr>
        <w:t xml:space="preserve">need to refer to it as </w:t>
      </w:r>
      <w:r w:rsidRPr="008B48A4">
        <w:rPr>
          <w:rStyle w:val="debug-message-payload"/>
          <w:b/>
          <w:color w:val="000000"/>
        </w:rPr>
        <w:t>msg.payload.val1</w:t>
      </w:r>
    </w:p>
    <w:p w:rsidR="008B48A4" w:rsidRDefault="008B48A4" w:rsidP="00F50351">
      <w:pPr>
        <w:rPr>
          <w:rStyle w:val="debug-message-payload"/>
          <w:color w:val="000000"/>
        </w:rPr>
      </w:pPr>
      <w:r>
        <w:rPr>
          <w:rStyle w:val="debug-message-payload"/>
          <w:color w:val="000000"/>
        </w:rPr>
        <w:t>Following this logic, we can access any value contained on the payload of a message by simply looking at the structure of the message using a debug node.</w:t>
      </w:r>
    </w:p>
    <w:p w:rsidR="008B48A4" w:rsidRPr="008B48A4" w:rsidRDefault="00D61AFA" w:rsidP="008B48A4">
      <w:pPr>
        <w:pStyle w:val="Heading2"/>
        <w:rPr>
          <w:rStyle w:val="debug-message-payload"/>
        </w:rPr>
      </w:pPr>
      <w:bookmarkStart w:id="21" w:name="_Toc424659031"/>
      <w:r>
        <w:rPr>
          <w:rStyle w:val="debug-message-payload"/>
        </w:rPr>
        <w:t>Combined message structure</w:t>
      </w:r>
      <w:bookmarkEnd w:id="21"/>
    </w:p>
    <w:p w:rsidR="00F50351" w:rsidRPr="00F50351" w:rsidRDefault="008B48A4" w:rsidP="00F50351">
      <w:pPr>
        <w:rPr>
          <w:rStyle w:val="debug-message-payload"/>
        </w:rPr>
      </w:pPr>
      <w:r>
        <w:rPr>
          <w:rStyle w:val="debug-message-payload"/>
          <w:color w:val="000000"/>
        </w:rPr>
        <w:t>The above explanation is key to understand</w:t>
      </w:r>
      <w:r w:rsidR="007274EB">
        <w:rPr>
          <w:rStyle w:val="debug-message-payload"/>
          <w:color w:val="000000"/>
        </w:rPr>
        <w:t>ing</w:t>
      </w:r>
      <w:r>
        <w:rPr>
          <w:rStyle w:val="debug-message-payload"/>
          <w:color w:val="000000"/>
        </w:rPr>
        <w:t xml:space="preserve"> the data when one or more messages are combined into a single </w:t>
      </w:r>
      <w:r w:rsidR="00C61A10">
        <w:rPr>
          <w:rStyle w:val="debug-message-payload"/>
          <w:color w:val="000000"/>
        </w:rPr>
        <w:t>message; however</w:t>
      </w:r>
      <w:r w:rsidR="00F50351" w:rsidRPr="00F50351">
        <w:rPr>
          <w:rStyle w:val="debug-message-payload"/>
          <w:color w:val="000000"/>
        </w:rPr>
        <w:t xml:space="preserve">, here is where </w:t>
      </w:r>
      <w:r w:rsidR="00C61A10">
        <w:rPr>
          <w:rStyle w:val="debug-message-payload"/>
          <w:color w:val="000000"/>
        </w:rPr>
        <w:t>"</w:t>
      </w:r>
      <w:r w:rsidR="00F50351" w:rsidRPr="00F50351">
        <w:rPr>
          <w:rStyle w:val="debug-message-payload"/>
          <w:color w:val="000000"/>
        </w:rPr>
        <w:t>topics</w:t>
      </w:r>
      <w:r w:rsidR="00C61A10">
        <w:rPr>
          <w:rStyle w:val="debug-message-payload"/>
          <w:color w:val="000000"/>
        </w:rPr>
        <w:t>"</w:t>
      </w:r>
      <w:r w:rsidR="00F50351" w:rsidRPr="00F50351">
        <w:rPr>
          <w:rStyle w:val="debug-message-payload"/>
          <w:color w:val="000000"/>
        </w:rPr>
        <w:t xml:space="preserve"> are important. </w:t>
      </w:r>
      <w:r w:rsidR="007274EB">
        <w:rPr>
          <w:rStyle w:val="debug-message-payload"/>
          <w:color w:val="000000"/>
        </w:rPr>
        <w:t>For example, l</w:t>
      </w:r>
      <w:r w:rsidR="00F50351" w:rsidRPr="00F50351">
        <w:rPr>
          <w:rStyle w:val="debug-message-payload"/>
          <w:color w:val="000000"/>
        </w:rPr>
        <w:t>et</w:t>
      </w:r>
      <w:r w:rsidR="007274EB">
        <w:rPr>
          <w:rStyle w:val="debug-message-payload"/>
          <w:color w:val="000000"/>
        </w:rPr>
        <w:t>'s</w:t>
      </w:r>
      <w:r w:rsidR="00F50351" w:rsidRPr="00F50351">
        <w:rPr>
          <w:rStyle w:val="debug-message-payload"/>
          <w:color w:val="000000"/>
        </w:rPr>
        <w:t xml:space="preserve"> say that</w:t>
      </w:r>
      <w:r w:rsidR="007274EB">
        <w:rPr>
          <w:rStyle w:val="debug-message-payload"/>
          <w:color w:val="000000"/>
        </w:rPr>
        <w:t xml:space="preserve"> one has </w:t>
      </w:r>
      <w:r w:rsidR="00F50351" w:rsidRPr="00F50351">
        <w:rPr>
          <w:rStyle w:val="debug-message-payload"/>
          <w:color w:val="000000"/>
        </w:rPr>
        <w:t>two injects with different topics that go to a combine (no topic</w:t>
      </w:r>
      <w:r w:rsidR="00C61A10">
        <w:rPr>
          <w:rStyle w:val="debug-message-payload"/>
          <w:color w:val="000000"/>
        </w:rPr>
        <w:t xml:space="preserve"> and also not "C</w:t>
      </w:r>
      <w:r>
        <w:rPr>
          <w:rStyle w:val="debug-message-payload"/>
          <w:color w:val="000000"/>
        </w:rPr>
        <w:t>ollapse topics</w:t>
      </w:r>
      <w:r w:rsidR="00C61A10">
        <w:rPr>
          <w:rStyle w:val="debug-message-payload"/>
          <w:color w:val="000000"/>
        </w:rPr>
        <w:t xml:space="preserve"> in payload"</w:t>
      </w:r>
      <w:r>
        <w:rPr>
          <w:rStyle w:val="debug-message-payload"/>
          <w:color w:val="000000"/>
        </w:rPr>
        <w:t xml:space="preserve">) </w:t>
      </w:r>
      <w:r w:rsidR="00F50351" w:rsidRPr="00F50351">
        <w:rPr>
          <w:rStyle w:val="debug-message-payload"/>
          <w:color w:val="000000"/>
        </w:rPr>
        <w:t>node and then to a debug, like this:</w:t>
      </w:r>
    </w:p>
    <w:p w:rsidR="001A5B87" w:rsidRDefault="008B48A4" w:rsidP="001A5B87">
      <w:pPr>
        <w:keepNext/>
        <w:jc w:val="center"/>
      </w:pPr>
      <w:r>
        <w:rPr>
          <w:noProof/>
        </w:rPr>
        <w:drawing>
          <wp:inline distT="0" distB="0" distL="0" distR="0">
            <wp:extent cx="5426075" cy="1256030"/>
            <wp:effectExtent l="1905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srcRect/>
                    <a:stretch>
                      <a:fillRect/>
                    </a:stretch>
                  </pic:blipFill>
                  <pic:spPr bwMode="auto">
                    <a:xfrm>
                      <a:off x="0" y="0"/>
                      <a:ext cx="5426075" cy="1256030"/>
                    </a:xfrm>
                    <a:prstGeom prst="rect">
                      <a:avLst/>
                    </a:prstGeom>
                    <a:noFill/>
                    <a:ln w="9525">
                      <a:noFill/>
                      <a:miter lim="800000"/>
                      <a:headEnd/>
                      <a:tailEnd/>
                    </a:ln>
                  </pic:spPr>
                </pic:pic>
              </a:graphicData>
            </a:graphic>
          </wp:inline>
        </w:drawing>
      </w:r>
    </w:p>
    <w:p w:rsidR="00F50351" w:rsidRDefault="001A5B87" w:rsidP="001A5B87">
      <w:pPr>
        <w:pStyle w:val="Caption"/>
        <w:rPr>
          <w:rStyle w:val="debug-message-payload"/>
          <w:color w:val="000000"/>
        </w:rPr>
      </w:pPr>
      <w:r>
        <w:t xml:space="preserve">Figure </w:t>
      </w:r>
      <w:fldSimple w:instr=" SEQ Figure \* ARABIC ">
        <w:r w:rsidR="00387EAF">
          <w:rPr>
            <w:noProof/>
          </w:rPr>
          <w:t>28</w:t>
        </w:r>
      </w:fldSimple>
      <w:r>
        <w:t>: Example of combined messages.</w:t>
      </w:r>
    </w:p>
    <w:p w:rsidR="001A5B87" w:rsidRDefault="00D61AFA" w:rsidP="001A5B87">
      <w:pPr>
        <w:keepNext/>
        <w:jc w:val="center"/>
      </w:pPr>
      <w:r>
        <w:rPr>
          <w:noProof/>
        </w:rPr>
        <w:lastRenderedPageBreak/>
        <w:drawing>
          <wp:inline distT="0" distB="0" distL="0" distR="0">
            <wp:extent cx="3538066" cy="2582426"/>
            <wp:effectExtent l="19050" t="0" r="5234"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3538066" cy="2582426"/>
                    </a:xfrm>
                    <a:prstGeom prst="rect">
                      <a:avLst/>
                    </a:prstGeom>
                    <a:noFill/>
                    <a:ln w="9525">
                      <a:noFill/>
                      <a:miter lim="800000"/>
                      <a:headEnd/>
                      <a:tailEnd/>
                    </a:ln>
                  </pic:spPr>
                </pic:pic>
              </a:graphicData>
            </a:graphic>
          </wp:inline>
        </w:drawing>
      </w:r>
    </w:p>
    <w:p w:rsidR="00D61AFA" w:rsidRDefault="001A5B87" w:rsidP="001A5B87">
      <w:pPr>
        <w:pStyle w:val="Caption"/>
        <w:rPr>
          <w:rStyle w:val="debug-message-payload"/>
        </w:rPr>
      </w:pPr>
      <w:r>
        <w:t xml:space="preserve">Figure </w:t>
      </w:r>
      <w:fldSimple w:instr=" SEQ Figure \* ARABIC ">
        <w:r w:rsidR="00387EAF">
          <w:rPr>
            <w:noProof/>
          </w:rPr>
          <w:t>29</w:t>
        </w:r>
      </w:fldSimple>
      <w:r>
        <w:t>: Second inject configuration.</w:t>
      </w:r>
    </w:p>
    <w:p w:rsidR="001A5B87" w:rsidRDefault="00D61AFA" w:rsidP="001A5B87">
      <w:pPr>
        <w:keepNext/>
        <w:jc w:val="center"/>
      </w:pPr>
      <w:r>
        <w:rPr>
          <w:noProof/>
        </w:rPr>
        <w:drawing>
          <wp:inline distT="0" distB="0" distL="0" distR="0">
            <wp:extent cx="3457680" cy="1982086"/>
            <wp:effectExtent l="19050" t="0" r="94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srcRect/>
                    <a:stretch>
                      <a:fillRect/>
                    </a:stretch>
                  </pic:blipFill>
                  <pic:spPr bwMode="auto">
                    <a:xfrm>
                      <a:off x="0" y="0"/>
                      <a:ext cx="3460609" cy="1983765"/>
                    </a:xfrm>
                    <a:prstGeom prst="rect">
                      <a:avLst/>
                    </a:prstGeom>
                    <a:noFill/>
                    <a:ln w="9525">
                      <a:noFill/>
                      <a:miter lim="800000"/>
                      <a:headEnd/>
                      <a:tailEnd/>
                    </a:ln>
                  </pic:spPr>
                </pic:pic>
              </a:graphicData>
            </a:graphic>
          </wp:inline>
        </w:drawing>
      </w:r>
    </w:p>
    <w:p w:rsidR="00D61AFA" w:rsidRPr="00F50351" w:rsidRDefault="001A5B87" w:rsidP="001A5B87">
      <w:pPr>
        <w:pStyle w:val="Caption"/>
        <w:rPr>
          <w:rStyle w:val="debug-message-payload"/>
        </w:rPr>
      </w:pPr>
      <w:r>
        <w:t xml:space="preserve">Figure </w:t>
      </w:r>
      <w:fldSimple w:instr=" SEQ Figure \* ARABIC ">
        <w:r w:rsidR="00387EAF">
          <w:rPr>
            <w:noProof/>
          </w:rPr>
          <w:t>30</w:t>
        </w:r>
      </w:fldSimple>
      <w:r>
        <w:t>: Combined node configuration.</w:t>
      </w:r>
    </w:p>
    <w:p w:rsidR="00F50351" w:rsidRPr="00F50351" w:rsidRDefault="00D61AFA" w:rsidP="00F50351">
      <w:pPr>
        <w:rPr>
          <w:rStyle w:val="debug-message-payload"/>
        </w:rPr>
      </w:pPr>
      <w:r>
        <w:rPr>
          <w:rStyle w:val="debug-message-payload"/>
          <w:color w:val="000000"/>
        </w:rPr>
        <w:t xml:space="preserve">Combine </w:t>
      </w:r>
      <w:r w:rsidR="00F50351" w:rsidRPr="00F50351">
        <w:rPr>
          <w:rStyle w:val="debug-message-payload"/>
          <w:color w:val="000000"/>
        </w:rPr>
        <w:t>merge</w:t>
      </w:r>
      <w:r>
        <w:rPr>
          <w:rStyle w:val="debug-message-payload"/>
          <w:color w:val="000000"/>
        </w:rPr>
        <w:t>s</w:t>
      </w:r>
      <w:r w:rsidR="00F50351" w:rsidRPr="00F50351">
        <w:rPr>
          <w:rStyle w:val="debug-message-payload"/>
          <w:color w:val="000000"/>
        </w:rPr>
        <w:t xml:space="preserve"> both messages </w:t>
      </w:r>
      <w:r w:rsidR="007274EB">
        <w:rPr>
          <w:rStyle w:val="debug-message-payload"/>
          <w:color w:val="000000"/>
        </w:rPr>
        <w:t>in order to create a new one i</w:t>
      </w:r>
      <w:r w:rsidR="00F50351" w:rsidRPr="00F50351">
        <w:rPr>
          <w:rStyle w:val="debug-message-payload"/>
          <w:color w:val="000000"/>
        </w:rPr>
        <w:t xml:space="preserve">n which the new message topic is going to be the same as </w:t>
      </w:r>
      <w:r w:rsidR="007274EB">
        <w:rPr>
          <w:rStyle w:val="debug-message-payload"/>
          <w:color w:val="000000"/>
        </w:rPr>
        <w:t>of the last message received on C</w:t>
      </w:r>
      <w:r w:rsidR="00F50351" w:rsidRPr="00F50351">
        <w:rPr>
          <w:rStyle w:val="debug-message-payload"/>
          <w:color w:val="000000"/>
        </w:rPr>
        <w:t>ombine</w:t>
      </w:r>
      <w:r w:rsidR="007274EB">
        <w:rPr>
          <w:rStyle w:val="debug-message-payload"/>
          <w:color w:val="000000"/>
        </w:rPr>
        <w:t>, unless C</w:t>
      </w:r>
      <w:r w:rsidR="00F50351" w:rsidRPr="00F50351">
        <w:rPr>
          <w:rStyle w:val="debug-message-payload"/>
          <w:color w:val="000000"/>
        </w:rPr>
        <w:t>ombine is set with its own to</w:t>
      </w:r>
      <w:r>
        <w:rPr>
          <w:rStyle w:val="debug-message-payload"/>
          <w:color w:val="000000"/>
        </w:rPr>
        <w:t>pic!</w:t>
      </w:r>
      <w:r w:rsidR="00F50351" w:rsidRPr="00F50351">
        <w:rPr>
          <w:rStyle w:val="debug-message-payload"/>
          <w:color w:val="000000"/>
        </w:rPr>
        <w:t>:</w:t>
      </w:r>
    </w:p>
    <w:p w:rsidR="00F50351" w:rsidRPr="00F50351" w:rsidRDefault="00F50351" w:rsidP="00F50351">
      <w:pPr>
        <w:rPr>
          <w:rStyle w:val="debug-message-payload"/>
        </w:rPr>
      </w:pPr>
      <w:r w:rsidRPr="00F50351">
        <w:rPr>
          <w:rStyle w:val="debug-message-payload"/>
          <w:color w:val="000000"/>
        </w:rPr>
        <w:t> </w:t>
      </w:r>
      <w:r>
        <w:rPr>
          <w:rStyle w:val="debug-message-payload"/>
          <w:color w:val="000000"/>
        </w:rPr>
        <w:t>(Message) created by: 72e88578.9bc20c</w:t>
      </w:r>
    </w:p>
    <w:p w:rsidR="00F50351" w:rsidRPr="00F50351" w:rsidRDefault="00F50351" w:rsidP="00F50351">
      <w:pPr>
        <w:rPr>
          <w:rStyle w:val="debug-message-payload"/>
        </w:rPr>
      </w:pPr>
      <w:r>
        <w:rPr>
          <w:rStyle w:val="debug-message-payload"/>
          <w:color w:val="000000"/>
        </w:rPr>
        <w:t>Public properties: { payload = { InjectTopic = { val1 = 1, val2 = 2 }, InjectTopic2 = { val3 = 3, val4 = 4 } }, timestamp = 1435340622, topic = "InjectTopic2" } Private properties: { }</w:t>
      </w:r>
    </w:p>
    <w:p w:rsidR="00F50351" w:rsidRPr="00F50351" w:rsidRDefault="00D61AFA" w:rsidP="00F50351">
      <w:pPr>
        <w:rPr>
          <w:rStyle w:val="debug-message-payload"/>
        </w:rPr>
      </w:pPr>
      <w:r>
        <w:rPr>
          <w:rStyle w:val="debug-message-payload"/>
          <w:color w:val="000000"/>
        </w:rPr>
        <w:t>NOTE: The inject nodes where pressed in order, this is why the topic of the new message is InjectTopic2</w:t>
      </w:r>
      <w:r w:rsidR="00F50351" w:rsidRPr="00F50351">
        <w:rPr>
          <w:rStyle w:val="debug-message-payload"/>
          <w:color w:val="000000"/>
        </w:rPr>
        <w:t>.</w:t>
      </w:r>
    </w:p>
    <w:p w:rsidR="00F50351" w:rsidRPr="00F50351" w:rsidRDefault="00D61AFA" w:rsidP="00F50351">
      <w:pPr>
        <w:rPr>
          <w:rStyle w:val="debug-message-payload"/>
        </w:rPr>
      </w:pPr>
      <w:r>
        <w:rPr>
          <w:rStyle w:val="debug-message-payload"/>
          <w:color w:val="000000"/>
        </w:rPr>
        <w:t>We</w:t>
      </w:r>
      <w:r w:rsidR="00F50351" w:rsidRPr="00F50351">
        <w:rPr>
          <w:rStyle w:val="debug-message-payload"/>
          <w:color w:val="000000"/>
        </w:rPr>
        <w:t xml:space="preserve"> can</w:t>
      </w:r>
      <w:r>
        <w:rPr>
          <w:rStyle w:val="debug-message-payload"/>
          <w:color w:val="000000"/>
        </w:rPr>
        <w:t xml:space="preserve"> observe</w:t>
      </w:r>
      <w:r w:rsidR="00F50351" w:rsidRPr="00F50351">
        <w:rPr>
          <w:rStyle w:val="debug-message-payload"/>
          <w:color w:val="000000"/>
        </w:rPr>
        <w:t xml:space="preserve"> that the new message has a slightly different structure that the original </w:t>
      </w:r>
      <w:r>
        <w:rPr>
          <w:rStyle w:val="debug-message-payload"/>
          <w:color w:val="000000"/>
        </w:rPr>
        <w:t>one</w:t>
      </w:r>
      <w:r w:rsidR="00F50351" w:rsidRPr="00F50351">
        <w:rPr>
          <w:rStyle w:val="debug-message-payload"/>
          <w:color w:val="000000"/>
        </w:rPr>
        <w:t>: </w:t>
      </w:r>
    </w:p>
    <w:p w:rsidR="00F50351" w:rsidRPr="00F50351" w:rsidRDefault="00F50351" w:rsidP="00F50351">
      <w:pPr>
        <w:rPr>
          <w:rStyle w:val="debug-message-payload"/>
        </w:rPr>
      </w:pPr>
      <w:r w:rsidRPr="00F50351">
        <w:rPr>
          <w:rStyle w:val="debug-message-payload"/>
          <w:color w:val="000000"/>
        </w:rPr>
        <w:t>{msg = { payload = { InjectTopic = { val1 = 1, val2 = 2 }, InjectTopic2 = { val3 = 3, val4 = 4 } }, timestamp = 1435340622, topic = "InjectTopic2" } } }</w:t>
      </w:r>
    </w:p>
    <w:p w:rsidR="00F50351" w:rsidRPr="00F50351" w:rsidRDefault="007274EB" w:rsidP="00F50351">
      <w:pPr>
        <w:rPr>
          <w:rStyle w:val="debug-message-payload"/>
        </w:rPr>
      </w:pPr>
      <w:r>
        <w:rPr>
          <w:rStyle w:val="debug-message-payload"/>
          <w:color w:val="000000"/>
        </w:rPr>
        <w:t>N</w:t>
      </w:r>
      <w:r w:rsidR="00F50351" w:rsidRPr="00F50351">
        <w:rPr>
          <w:rStyle w:val="debug-message-payload"/>
          <w:color w:val="000000"/>
        </w:rPr>
        <w:t>ow</w:t>
      </w:r>
      <w:r w:rsidR="00D61AFA">
        <w:rPr>
          <w:rStyle w:val="debug-message-payload"/>
          <w:color w:val="000000"/>
        </w:rPr>
        <w:t xml:space="preserve">, </w:t>
      </w:r>
      <w:r w:rsidR="00F50351" w:rsidRPr="00F50351">
        <w:rPr>
          <w:rStyle w:val="debug-message-payload"/>
          <w:color w:val="000000"/>
        </w:rPr>
        <w:t xml:space="preserve">in order to get to val1, we </w:t>
      </w:r>
      <w:r w:rsidR="00D61AFA">
        <w:rPr>
          <w:rStyle w:val="debug-message-payload"/>
          <w:color w:val="000000"/>
        </w:rPr>
        <w:t>need to</w:t>
      </w:r>
      <w:r w:rsidR="00F50351" w:rsidRPr="00F50351">
        <w:rPr>
          <w:rStyle w:val="debug-message-payload"/>
          <w:color w:val="000000"/>
        </w:rPr>
        <w:t xml:space="preserve"> add an extra step</w:t>
      </w:r>
      <w:r w:rsidR="00D61AFA">
        <w:rPr>
          <w:rStyle w:val="debug-message-payload"/>
          <w:color w:val="000000"/>
        </w:rPr>
        <w:t>/level (</w:t>
      </w:r>
      <w:r w:rsidR="00F50351" w:rsidRPr="00F50351">
        <w:rPr>
          <w:rStyle w:val="debug-message-payload"/>
          <w:color w:val="000000"/>
        </w:rPr>
        <w:t>InjectTopic</w:t>
      </w:r>
      <w:r w:rsidR="00D61AFA">
        <w:rPr>
          <w:rStyle w:val="debug-message-payload"/>
          <w:color w:val="000000"/>
        </w:rPr>
        <w:t>)</w:t>
      </w:r>
      <w:r w:rsidR="00F50351" w:rsidRPr="00F50351">
        <w:rPr>
          <w:rStyle w:val="debug-message-payload"/>
          <w:color w:val="000000"/>
        </w:rPr>
        <w:t>:</w:t>
      </w:r>
    </w:p>
    <w:p w:rsidR="00F50351" w:rsidRPr="00D61AFA" w:rsidRDefault="00F50351" w:rsidP="00F50351">
      <w:pPr>
        <w:rPr>
          <w:rStyle w:val="debug-message-payload"/>
          <w:b/>
        </w:rPr>
      </w:pPr>
      <w:r w:rsidRPr="00D61AFA">
        <w:rPr>
          <w:rStyle w:val="debug-message-payload"/>
          <w:b/>
          <w:color w:val="000000"/>
        </w:rPr>
        <w:lastRenderedPageBreak/>
        <w:t>msg.payload.InjectTopic.val1</w:t>
      </w:r>
    </w:p>
    <w:p w:rsidR="00F50351" w:rsidRPr="00F50351" w:rsidRDefault="007274EB" w:rsidP="00F50351">
      <w:pPr>
        <w:rPr>
          <w:rStyle w:val="debug-message-payload"/>
        </w:rPr>
      </w:pPr>
      <w:r>
        <w:rPr>
          <w:rStyle w:val="debug-message-payload"/>
          <w:color w:val="000000"/>
        </w:rPr>
        <w:t xml:space="preserve">The </w:t>
      </w:r>
      <w:r w:rsidR="00F50351" w:rsidRPr="00F50351">
        <w:rPr>
          <w:rStyle w:val="debug-message-payload"/>
          <w:color w:val="000000"/>
        </w:rPr>
        <w:t>timestamp and topic</w:t>
      </w:r>
      <w:r>
        <w:rPr>
          <w:rStyle w:val="debug-message-payload"/>
          <w:color w:val="000000"/>
        </w:rPr>
        <w:t xml:space="preserve"> keys are still on a level right under </w:t>
      </w:r>
      <w:r w:rsidRPr="007274EB">
        <w:rPr>
          <w:rStyle w:val="debug-message-payload"/>
          <w:b/>
          <w:color w:val="000000"/>
        </w:rPr>
        <w:t>msg</w:t>
      </w:r>
      <w:r>
        <w:rPr>
          <w:rStyle w:val="debug-message-payload"/>
          <w:color w:val="000000"/>
        </w:rPr>
        <w:t>, so one can still</w:t>
      </w:r>
      <w:r w:rsidR="00F50351" w:rsidRPr="00F50351">
        <w:rPr>
          <w:rStyle w:val="debug-message-payload"/>
          <w:color w:val="000000"/>
        </w:rPr>
        <w:t xml:space="preserve"> access</w:t>
      </w:r>
      <w:r>
        <w:rPr>
          <w:rStyle w:val="debug-message-payload"/>
          <w:color w:val="000000"/>
        </w:rPr>
        <w:t xml:space="preserve"> them</w:t>
      </w:r>
      <w:r w:rsidR="00F50351" w:rsidRPr="00F50351">
        <w:rPr>
          <w:rStyle w:val="debug-message-payload"/>
          <w:color w:val="000000"/>
        </w:rPr>
        <w:t xml:space="preserve"> in the same way</w:t>
      </w:r>
      <w:r>
        <w:rPr>
          <w:rStyle w:val="debug-message-payload"/>
          <w:color w:val="000000"/>
        </w:rPr>
        <w:t xml:space="preserve"> as before</w:t>
      </w:r>
      <w:r w:rsidR="00F50351" w:rsidRPr="00F50351">
        <w:rPr>
          <w:rStyle w:val="debug-message-payload"/>
          <w:color w:val="000000"/>
        </w:rPr>
        <w:t>:</w:t>
      </w:r>
    </w:p>
    <w:p w:rsidR="00F50351" w:rsidRPr="00D61AFA" w:rsidRDefault="00F50351" w:rsidP="00F50351">
      <w:pPr>
        <w:rPr>
          <w:rStyle w:val="debug-message-payload"/>
          <w:b/>
        </w:rPr>
      </w:pPr>
      <w:r w:rsidRPr="00D61AFA">
        <w:rPr>
          <w:rStyle w:val="debug-message-payload"/>
          <w:b/>
          <w:color w:val="000000"/>
        </w:rPr>
        <w:t>msg.timestamp</w:t>
      </w:r>
    </w:p>
    <w:p w:rsidR="00F50351" w:rsidRPr="00D61AFA" w:rsidRDefault="00F50351" w:rsidP="00F50351">
      <w:pPr>
        <w:rPr>
          <w:rStyle w:val="debug-message-payload"/>
          <w:b/>
        </w:rPr>
      </w:pPr>
      <w:r w:rsidRPr="00D61AFA">
        <w:rPr>
          <w:rStyle w:val="debug-message-payload"/>
          <w:b/>
          <w:color w:val="000000"/>
        </w:rPr>
        <w:t>msg.topic</w:t>
      </w:r>
    </w:p>
    <w:p w:rsidR="001A5B87" w:rsidRDefault="007274EB" w:rsidP="00F50351">
      <w:pPr>
        <w:rPr>
          <w:rStyle w:val="debug-message-payload"/>
          <w:color w:val="000000"/>
        </w:rPr>
      </w:pPr>
      <w:r>
        <w:rPr>
          <w:rStyle w:val="debug-message-payload"/>
          <w:color w:val="000000"/>
        </w:rPr>
        <w:t>If we now modify the C</w:t>
      </w:r>
      <w:r w:rsidR="00F50351" w:rsidRPr="00F50351">
        <w:rPr>
          <w:rStyle w:val="debug-message-payload"/>
          <w:color w:val="000000"/>
        </w:rPr>
        <w:t>ombi</w:t>
      </w:r>
      <w:r w:rsidR="001A5B87">
        <w:rPr>
          <w:rStyle w:val="debug-message-payload"/>
          <w:color w:val="000000"/>
        </w:rPr>
        <w:t>ne node to collapse the topics:</w:t>
      </w:r>
    </w:p>
    <w:p w:rsidR="001A5B87" w:rsidRDefault="001A5B87" w:rsidP="001A5B87">
      <w:pPr>
        <w:keepNext/>
        <w:jc w:val="center"/>
      </w:pPr>
      <w:r>
        <w:rPr>
          <w:noProof/>
          <w:color w:val="000000"/>
        </w:rPr>
        <w:drawing>
          <wp:inline distT="0" distB="0" distL="0" distR="0">
            <wp:extent cx="3708889" cy="2105164"/>
            <wp:effectExtent l="19050" t="0" r="5861"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srcRect/>
                    <a:stretch>
                      <a:fillRect/>
                    </a:stretch>
                  </pic:blipFill>
                  <pic:spPr bwMode="auto">
                    <a:xfrm>
                      <a:off x="0" y="0"/>
                      <a:ext cx="3713425" cy="2107739"/>
                    </a:xfrm>
                    <a:prstGeom prst="rect">
                      <a:avLst/>
                    </a:prstGeom>
                    <a:noFill/>
                    <a:ln w="9525">
                      <a:noFill/>
                      <a:miter lim="800000"/>
                      <a:headEnd/>
                      <a:tailEnd/>
                    </a:ln>
                  </pic:spPr>
                </pic:pic>
              </a:graphicData>
            </a:graphic>
          </wp:inline>
        </w:drawing>
      </w:r>
    </w:p>
    <w:p w:rsidR="001A5B87" w:rsidRDefault="001A5B87" w:rsidP="001A5B87">
      <w:pPr>
        <w:pStyle w:val="Caption"/>
        <w:rPr>
          <w:rStyle w:val="debug-message-payload"/>
          <w:color w:val="000000"/>
        </w:rPr>
      </w:pPr>
      <w:r>
        <w:t xml:space="preserve">Figure </w:t>
      </w:r>
      <w:fldSimple w:instr=" SEQ Figure \* ARABIC ">
        <w:r w:rsidR="00387EAF">
          <w:rPr>
            <w:noProof/>
          </w:rPr>
          <w:t>31</w:t>
        </w:r>
      </w:fldSimple>
      <w:r>
        <w:t>: Collapse topics selected on combine node.</w:t>
      </w:r>
    </w:p>
    <w:p w:rsidR="00F50351" w:rsidRPr="00F50351" w:rsidRDefault="00F50351" w:rsidP="00F50351">
      <w:pPr>
        <w:rPr>
          <w:rStyle w:val="debug-message-payload"/>
        </w:rPr>
      </w:pPr>
      <w:r w:rsidRPr="00F50351">
        <w:rPr>
          <w:rStyle w:val="debug-message-payload"/>
          <w:color w:val="000000"/>
        </w:rPr>
        <w:t>this is what happens: </w:t>
      </w:r>
    </w:p>
    <w:p w:rsidR="00F50351" w:rsidRPr="00F50351" w:rsidRDefault="00F50351" w:rsidP="00F50351">
      <w:pPr>
        <w:rPr>
          <w:rStyle w:val="debug-message-payload"/>
        </w:rPr>
      </w:pPr>
      <w:r>
        <w:rPr>
          <w:rStyle w:val="debug-message-payload"/>
          <w:color w:val="000000"/>
        </w:rPr>
        <w:t>(Message) created by: 72e88578.9bc20c</w:t>
      </w:r>
    </w:p>
    <w:p w:rsidR="00F50351" w:rsidRPr="00F50351" w:rsidRDefault="00F50351" w:rsidP="00F50351">
      <w:pPr>
        <w:rPr>
          <w:rStyle w:val="debug-message-payload"/>
        </w:rPr>
      </w:pPr>
      <w:r>
        <w:rPr>
          <w:rStyle w:val="debug-message-payload"/>
          <w:color w:val="000000"/>
        </w:rPr>
        <w:t>Public properties: { payload = { val3 = 3, val1 = 1, val4 = 4, val2 = 2 }, timestamp = 1435340830, topic = "InjectTopic2" } Private properties: { }</w:t>
      </w:r>
    </w:p>
    <w:p w:rsidR="00F50351" w:rsidRPr="00F50351" w:rsidRDefault="00D61AFA" w:rsidP="00F50351">
      <w:pPr>
        <w:rPr>
          <w:rStyle w:val="debug-message-payload"/>
        </w:rPr>
      </w:pPr>
      <w:r>
        <w:rPr>
          <w:rStyle w:val="debug-message-payload"/>
          <w:color w:val="000000"/>
        </w:rPr>
        <w:t xml:space="preserve">We </w:t>
      </w:r>
      <w:r w:rsidR="00F50351" w:rsidRPr="00F50351">
        <w:rPr>
          <w:rStyle w:val="debug-message-payload"/>
          <w:color w:val="000000"/>
        </w:rPr>
        <w:t>can see now,</w:t>
      </w:r>
      <w:r>
        <w:rPr>
          <w:rStyle w:val="debug-message-payload"/>
          <w:color w:val="000000"/>
        </w:rPr>
        <w:t xml:space="preserve"> that</w:t>
      </w:r>
      <w:r w:rsidR="00F50351" w:rsidRPr="00F50351">
        <w:rPr>
          <w:rStyle w:val="debug-message-payload"/>
          <w:color w:val="000000"/>
        </w:rPr>
        <w:t xml:space="preserve"> there is no </w:t>
      </w:r>
      <w:r>
        <w:rPr>
          <w:rStyle w:val="debug-message-payload"/>
          <w:color w:val="000000"/>
        </w:rPr>
        <w:t xml:space="preserve">longer an </w:t>
      </w:r>
      <w:r w:rsidR="00F50351" w:rsidRPr="00F50351">
        <w:rPr>
          <w:rStyle w:val="debug-message-payload"/>
          <w:color w:val="000000"/>
        </w:rPr>
        <w:t>extra step in order to access val1 (The order of appearance</w:t>
      </w:r>
      <w:r w:rsidR="001A5B87">
        <w:rPr>
          <w:rStyle w:val="debug-message-payload"/>
          <w:color w:val="000000"/>
        </w:rPr>
        <w:t xml:space="preserve"> of the values</w:t>
      </w:r>
      <w:r w:rsidR="00F50351" w:rsidRPr="00F50351">
        <w:rPr>
          <w:rStyle w:val="debug-message-payload"/>
          <w:color w:val="000000"/>
        </w:rPr>
        <w:t xml:space="preserve"> is not really relevant as long as all the data is contained</w:t>
      </w:r>
      <w:r>
        <w:rPr>
          <w:rStyle w:val="debug-message-payload"/>
          <w:color w:val="000000"/>
        </w:rPr>
        <w:t xml:space="preserve"> on the payload</w:t>
      </w:r>
      <w:r w:rsidR="00F50351" w:rsidRPr="00F50351">
        <w:rPr>
          <w:rStyle w:val="debug-message-payload"/>
          <w:color w:val="000000"/>
        </w:rPr>
        <w:t>)</w:t>
      </w:r>
      <w:r w:rsidR="001A5B87">
        <w:rPr>
          <w:rStyle w:val="debug-message-payload"/>
          <w:color w:val="000000"/>
        </w:rPr>
        <w:t>. To access val1</w:t>
      </w:r>
      <w:r w:rsidR="007274EB">
        <w:rPr>
          <w:rStyle w:val="debug-message-payload"/>
          <w:color w:val="000000"/>
        </w:rPr>
        <w:t xml:space="preserve"> in this case</w:t>
      </w:r>
      <w:r w:rsidR="001A5B87">
        <w:rPr>
          <w:rStyle w:val="debug-message-payload"/>
          <w:color w:val="000000"/>
        </w:rPr>
        <w:t>, we only need to use:</w:t>
      </w:r>
    </w:p>
    <w:p w:rsidR="00F50351" w:rsidRPr="00D61AFA" w:rsidRDefault="00F50351" w:rsidP="00F50351">
      <w:pPr>
        <w:rPr>
          <w:rStyle w:val="debug-message-payload"/>
          <w:b/>
        </w:rPr>
      </w:pPr>
      <w:r w:rsidRPr="00D61AFA">
        <w:rPr>
          <w:rStyle w:val="debug-message-payload"/>
          <w:b/>
          <w:color w:val="000000"/>
        </w:rPr>
        <w:t>msg.payload.val1</w:t>
      </w:r>
    </w:p>
    <w:p w:rsidR="00F50351" w:rsidRPr="00F50351" w:rsidRDefault="00F50351" w:rsidP="00F50351">
      <w:pPr>
        <w:rPr>
          <w:rStyle w:val="debug-message-payload"/>
        </w:rPr>
      </w:pPr>
      <w:r w:rsidRPr="00F50351">
        <w:rPr>
          <w:rStyle w:val="debug-message-payload"/>
          <w:color w:val="000000"/>
        </w:rPr>
        <w:t>Now</w:t>
      </w:r>
      <w:r w:rsidR="00D61AFA">
        <w:rPr>
          <w:rStyle w:val="debug-message-payload"/>
          <w:color w:val="000000"/>
        </w:rPr>
        <w:t xml:space="preserve"> we </w:t>
      </w:r>
      <w:r w:rsidRPr="00F50351">
        <w:rPr>
          <w:rStyle w:val="debug-message-payload"/>
          <w:color w:val="000000"/>
        </w:rPr>
        <w:t xml:space="preserve">have a complete new message. </w:t>
      </w:r>
      <w:r w:rsidR="00D61AFA">
        <w:rPr>
          <w:rStyle w:val="debug-message-payload"/>
          <w:color w:val="000000"/>
        </w:rPr>
        <w:t>This new message can be then combined</w:t>
      </w:r>
      <w:r w:rsidRPr="00F50351">
        <w:rPr>
          <w:rStyle w:val="debug-message-payload"/>
          <w:color w:val="000000"/>
        </w:rPr>
        <w:t xml:space="preserve"> again with another message and </w:t>
      </w:r>
      <w:r w:rsidR="007274EB">
        <w:rPr>
          <w:rStyle w:val="debug-message-payload"/>
          <w:color w:val="000000"/>
        </w:rPr>
        <w:t>one</w:t>
      </w:r>
      <w:r w:rsidRPr="00F50351">
        <w:rPr>
          <w:rStyle w:val="debug-message-payload"/>
          <w:color w:val="000000"/>
        </w:rPr>
        <w:t xml:space="preserve"> will have the same exercise over and over again.</w:t>
      </w:r>
    </w:p>
    <w:p w:rsidR="00F50351" w:rsidRPr="00F50351" w:rsidRDefault="00F50351" w:rsidP="00F50351"/>
    <w:p w:rsidR="00523555" w:rsidRPr="00523555" w:rsidRDefault="00523555" w:rsidP="00523555">
      <w:pPr>
        <w:sectPr w:rsidR="00523555" w:rsidRPr="00523555" w:rsidSect="00E055FC">
          <w:headerReference w:type="default" r:id="rId44"/>
          <w:headerReference w:type="first" r:id="rId45"/>
          <w:pgSz w:w="11907" w:h="16839" w:code="9"/>
          <w:pgMar w:top="1701" w:right="1440" w:bottom="1440" w:left="1440" w:header="1701" w:footer="1701" w:gutter="0"/>
          <w:cols w:space="708"/>
          <w:titlePg/>
          <w:docGrid w:linePitch="360"/>
        </w:sectPr>
      </w:pPr>
    </w:p>
    <w:p w:rsidR="00C70965" w:rsidRPr="00A241F8" w:rsidRDefault="00C70965" w:rsidP="00C70965">
      <w:pPr>
        <w:pStyle w:val="ListParagraph"/>
        <w:numPr>
          <w:ilvl w:val="0"/>
          <w:numId w:val="0"/>
        </w:numPr>
        <w:ind w:left="720"/>
      </w:pPr>
    </w:p>
    <w:sectPr w:rsidR="00C70965" w:rsidRPr="00A241F8" w:rsidSect="00E055FC">
      <w:headerReference w:type="first" r:id="rId46"/>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E02" w:rsidRDefault="00653E02" w:rsidP="00004FCF">
      <w:r>
        <w:separator/>
      </w:r>
    </w:p>
  </w:endnote>
  <w:endnote w:type="continuationSeparator" w:id="1">
    <w:p w:rsidR="00653E02" w:rsidRDefault="00653E02"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E02" w:rsidRDefault="00653E02" w:rsidP="00004FCF">
      <w:r>
        <w:separator/>
      </w:r>
    </w:p>
  </w:footnote>
  <w:footnote w:type="continuationSeparator" w:id="1">
    <w:p w:rsidR="00653E02" w:rsidRDefault="00653E02"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2136B"/>
    <w:multiLevelType w:val="hybridMultilevel"/>
    <w:tmpl w:val="69CAEC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E62151"/>
    <w:multiLevelType w:val="hybridMultilevel"/>
    <w:tmpl w:val="C54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7"/>
  </w:num>
  <w:num w:numId="6">
    <w:abstractNumId w:val="11"/>
  </w:num>
  <w:num w:numId="7">
    <w:abstractNumId w:val="16"/>
  </w:num>
  <w:num w:numId="8">
    <w:abstractNumId w:val="5"/>
  </w:num>
  <w:num w:numId="9">
    <w:abstractNumId w:val="1"/>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4"/>
  </w:num>
  <w:num w:numId="14">
    <w:abstractNumId w:val="6"/>
  </w:num>
  <w:num w:numId="15">
    <w:abstractNumId w:val="12"/>
  </w:num>
  <w:num w:numId="16">
    <w:abstractNumId w:val="15"/>
  </w:num>
  <w:num w:numId="17">
    <w:abstractNumId w:val="17"/>
  </w:num>
  <w:num w:numId="18">
    <w:abstractNumId w:val="13"/>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attachedTemplate r:id="rId1"/>
  <w:defaultTabStop w:val="720"/>
  <w:drawingGridHorizontalSpacing w:val="110"/>
  <w:displayHorizontalDrawingGridEvery w:val="2"/>
  <w:characterSpacingControl w:val="doNotCompress"/>
  <w:hdrShapeDefaults>
    <o:shapedefaults v:ext="edit" spidmax="56322">
      <o:colormenu v:ext="edit" strokecolor="none"/>
    </o:shapedefaults>
  </w:hdrShapeDefaults>
  <w:footnotePr>
    <w:footnote w:id="0"/>
    <w:footnote w:id="1"/>
  </w:footnotePr>
  <w:endnotePr>
    <w:endnote w:id="0"/>
    <w:endnote w:id="1"/>
  </w:endnotePr>
  <w:compat/>
  <w:rsids>
    <w:rsidRoot w:val="0009170C"/>
    <w:rsid w:val="00001791"/>
    <w:rsid w:val="00004FCF"/>
    <w:rsid w:val="00006981"/>
    <w:rsid w:val="000079AA"/>
    <w:rsid w:val="00012628"/>
    <w:rsid w:val="00016498"/>
    <w:rsid w:val="00027DC2"/>
    <w:rsid w:val="00047958"/>
    <w:rsid w:val="00075E64"/>
    <w:rsid w:val="00080436"/>
    <w:rsid w:val="0009170C"/>
    <w:rsid w:val="000D3BD3"/>
    <w:rsid w:val="000E6A73"/>
    <w:rsid w:val="000F3AFF"/>
    <w:rsid w:val="00133131"/>
    <w:rsid w:val="00134373"/>
    <w:rsid w:val="001A5B87"/>
    <w:rsid w:val="001C6E7C"/>
    <w:rsid w:val="001D0222"/>
    <w:rsid w:val="001D6A9E"/>
    <w:rsid w:val="001E11C6"/>
    <w:rsid w:val="001F58F1"/>
    <w:rsid w:val="0021601B"/>
    <w:rsid w:val="0022064A"/>
    <w:rsid w:val="00230DBE"/>
    <w:rsid w:val="00235EEE"/>
    <w:rsid w:val="002455DB"/>
    <w:rsid w:val="00266D47"/>
    <w:rsid w:val="0027628D"/>
    <w:rsid w:val="002A253B"/>
    <w:rsid w:val="002C07FC"/>
    <w:rsid w:val="002E4249"/>
    <w:rsid w:val="00310445"/>
    <w:rsid w:val="0032489F"/>
    <w:rsid w:val="0033301F"/>
    <w:rsid w:val="0037554D"/>
    <w:rsid w:val="0038738A"/>
    <w:rsid w:val="00387EAF"/>
    <w:rsid w:val="00390923"/>
    <w:rsid w:val="003A74E1"/>
    <w:rsid w:val="003B5701"/>
    <w:rsid w:val="003D4DC4"/>
    <w:rsid w:val="003D5C1E"/>
    <w:rsid w:val="003D6854"/>
    <w:rsid w:val="003F2187"/>
    <w:rsid w:val="00416D57"/>
    <w:rsid w:val="004521A3"/>
    <w:rsid w:val="00473C76"/>
    <w:rsid w:val="004A2CE5"/>
    <w:rsid w:val="004A6071"/>
    <w:rsid w:val="004D69DE"/>
    <w:rsid w:val="00510116"/>
    <w:rsid w:val="0051785B"/>
    <w:rsid w:val="00523555"/>
    <w:rsid w:val="00524F9C"/>
    <w:rsid w:val="00544FA5"/>
    <w:rsid w:val="00546A2D"/>
    <w:rsid w:val="00576A46"/>
    <w:rsid w:val="00576D28"/>
    <w:rsid w:val="00593CAE"/>
    <w:rsid w:val="005A14E0"/>
    <w:rsid w:val="005C71FE"/>
    <w:rsid w:val="00634DFD"/>
    <w:rsid w:val="00636D68"/>
    <w:rsid w:val="00653E02"/>
    <w:rsid w:val="00666E5F"/>
    <w:rsid w:val="00670A66"/>
    <w:rsid w:val="00676584"/>
    <w:rsid w:val="00680D1C"/>
    <w:rsid w:val="00684487"/>
    <w:rsid w:val="006A07B8"/>
    <w:rsid w:val="006C360D"/>
    <w:rsid w:val="00702D46"/>
    <w:rsid w:val="00715771"/>
    <w:rsid w:val="007274EB"/>
    <w:rsid w:val="0074171C"/>
    <w:rsid w:val="007632E6"/>
    <w:rsid w:val="00772613"/>
    <w:rsid w:val="007A220A"/>
    <w:rsid w:val="007A2593"/>
    <w:rsid w:val="007A599F"/>
    <w:rsid w:val="007B4F07"/>
    <w:rsid w:val="007E729F"/>
    <w:rsid w:val="0080346C"/>
    <w:rsid w:val="008611D3"/>
    <w:rsid w:val="00877405"/>
    <w:rsid w:val="00882E8F"/>
    <w:rsid w:val="00890732"/>
    <w:rsid w:val="008A4995"/>
    <w:rsid w:val="008B48A4"/>
    <w:rsid w:val="008C1BEF"/>
    <w:rsid w:val="008C4394"/>
    <w:rsid w:val="009421C8"/>
    <w:rsid w:val="00942A41"/>
    <w:rsid w:val="009473F3"/>
    <w:rsid w:val="00964511"/>
    <w:rsid w:val="00986DB9"/>
    <w:rsid w:val="00991427"/>
    <w:rsid w:val="00A14AD1"/>
    <w:rsid w:val="00A20640"/>
    <w:rsid w:val="00A241F8"/>
    <w:rsid w:val="00A24C91"/>
    <w:rsid w:val="00A435F7"/>
    <w:rsid w:val="00A743D1"/>
    <w:rsid w:val="00A80857"/>
    <w:rsid w:val="00A85C56"/>
    <w:rsid w:val="00A86F2E"/>
    <w:rsid w:val="00AA4EF5"/>
    <w:rsid w:val="00AC0454"/>
    <w:rsid w:val="00AE1B8B"/>
    <w:rsid w:val="00AE730C"/>
    <w:rsid w:val="00B05770"/>
    <w:rsid w:val="00B11A9A"/>
    <w:rsid w:val="00B122BE"/>
    <w:rsid w:val="00B446BF"/>
    <w:rsid w:val="00B560D0"/>
    <w:rsid w:val="00B6792A"/>
    <w:rsid w:val="00B85DB7"/>
    <w:rsid w:val="00BE2DFF"/>
    <w:rsid w:val="00C522DF"/>
    <w:rsid w:val="00C5542E"/>
    <w:rsid w:val="00C61A10"/>
    <w:rsid w:val="00C63BC5"/>
    <w:rsid w:val="00C66BF2"/>
    <w:rsid w:val="00C70965"/>
    <w:rsid w:val="00CA76AA"/>
    <w:rsid w:val="00D0040E"/>
    <w:rsid w:val="00D010BD"/>
    <w:rsid w:val="00D2304A"/>
    <w:rsid w:val="00D31788"/>
    <w:rsid w:val="00D33D1C"/>
    <w:rsid w:val="00D61AFA"/>
    <w:rsid w:val="00D8220A"/>
    <w:rsid w:val="00D95A5A"/>
    <w:rsid w:val="00DA2BBD"/>
    <w:rsid w:val="00DD4B1D"/>
    <w:rsid w:val="00DE15F8"/>
    <w:rsid w:val="00DE3487"/>
    <w:rsid w:val="00DF0021"/>
    <w:rsid w:val="00DF3A33"/>
    <w:rsid w:val="00E055FC"/>
    <w:rsid w:val="00E20BBB"/>
    <w:rsid w:val="00E33E0B"/>
    <w:rsid w:val="00E34E53"/>
    <w:rsid w:val="00E43912"/>
    <w:rsid w:val="00E53410"/>
    <w:rsid w:val="00E70136"/>
    <w:rsid w:val="00EA7663"/>
    <w:rsid w:val="00EC634C"/>
    <w:rsid w:val="00F003A3"/>
    <w:rsid w:val="00F01159"/>
    <w:rsid w:val="00F50351"/>
    <w:rsid w:val="00F52179"/>
    <w:rsid w:val="00F67E17"/>
    <w:rsid w:val="00F72043"/>
    <w:rsid w:val="00F75100"/>
    <w:rsid w:val="00F83F01"/>
    <w:rsid w:val="00FA6A2A"/>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tion.wistia.com/medias/fr4qiimpu7"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s>
</file>

<file path=word/_rels/header3.xml.rels><?xml version="1.0" encoding="UTF-8" standalone="yes"?>
<Relationships xmlns="http://schemas.openxmlformats.org/package/2006/relationships"><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418</TotalTime>
  <Pages>22</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Basics of LuvitRED</vt:lpstr>
    </vt:vector>
  </TitlesOfParts>
  <Company>Option NV</Company>
  <LinksUpToDate>false</LinksUpToDate>
  <CharactersWithSpaces>16096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of LuvitRED</dc:title>
  <dc:subject>Getting started</dc:subject>
  <dc:creator>Franco Arboleda</dc:creator>
  <cp:lastModifiedBy>Franco</cp:lastModifiedBy>
  <cp:revision>65</cp:revision>
  <cp:lastPrinted>2012-04-13T11:30:00Z</cp:lastPrinted>
  <dcterms:created xsi:type="dcterms:W3CDTF">2015-06-25T16:55:00Z</dcterms:created>
  <dcterms:modified xsi:type="dcterms:W3CDTF">2015-07-14T20:41:00Z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1.46.0</vt:lpwstr>
  </property>
  <property fmtid="{D5CDD505-2E9C-101B-9397-08002B2CF9AE}" pid="3" name="LuvitRED_ver">
    <vt:lpwstr>1.0.38</vt:lpwstr>
  </property>
  <property fmtid="{D5CDD505-2E9C-101B-9397-08002B2CF9AE}" pid="4" name="Doc_ver">
    <vt:lpwstr>v002draft</vt:lpwstr>
  </property>
</Properties>
</file>